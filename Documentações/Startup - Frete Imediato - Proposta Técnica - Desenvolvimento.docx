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7C7A76" w:rsidTr="00D20AD3">
        <w:trPr>
          <w:trHeight w:val="2603"/>
        </w:trPr>
        <w:tc>
          <w:tcPr>
            <w:tcW w:w="9495" w:type="dxa"/>
            <w:tcBorders>
              <w:top w:val="single" w:sz="36" w:space="0" w:color="auto"/>
            </w:tcBorders>
            <w:vAlign w:val="center"/>
          </w:tcPr>
          <w:p w:rsidR="007C7A76" w:rsidRDefault="00EB22AD" w:rsidP="007C7A76">
            <w:pPr>
              <w:spacing w:before="0" w:after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CE0016F" wp14:editId="0559BC99">
                  <wp:extent cx="2753832" cy="699957"/>
                  <wp:effectExtent l="0" t="0" r="889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(Transparente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267" cy="70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A76" w:rsidTr="00D20AD3">
        <w:trPr>
          <w:trHeight w:val="3268"/>
        </w:trPr>
        <w:tc>
          <w:tcPr>
            <w:tcW w:w="9495" w:type="dxa"/>
            <w:vAlign w:val="center"/>
          </w:tcPr>
          <w:p w:rsidR="007C7A76" w:rsidRDefault="00317D22" w:rsidP="008F00B0">
            <w:pPr>
              <w:spacing w:before="0" w:after="0"/>
              <w:ind w:firstLine="0"/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65C3FE" wp14:editId="481CD232">
                      <wp:simplePos x="0" y="0"/>
                      <wp:positionH relativeFrom="page">
                        <wp:posOffset>1479550</wp:posOffset>
                      </wp:positionH>
                      <wp:positionV relativeFrom="page">
                        <wp:posOffset>214630</wp:posOffset>
                      </wp:positionV>
                      <wp:extent cx="2762250" cy="1533525"/>
                      <wp:effectExtent l="0" t="0" r="19050" b="28575"/>
                      <wp:wrapSquare wrapText="bothSides"/>
                      <wp:docPr id="5" name="Fluxograma: Processo alternativ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0" cy="15335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2046" w:rsidRPr="000821CF" w:rsidRDefault="0078009A" w:rsidP="00317D22">
                                  <w:pPr>
                                    <w:ind w:firstLine="0"/>
                                    <w:jc w:val="center"/>
                                    <w:rPr>
                                      <w:color w:val="FF0000"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40"/>
                                    </w:rPr>
                                    <w:t>XXXXX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5C3FE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uxograma: Processo alternativo 5" o:spid="_x0000_s1026" type="#_x0000_t176" style="position:absolute;left:0;text-align:left;margin-left:116.5pt;margin-top:16.9pt;width:217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">
                      <v:textbox>
                        <w:txbxContent>
                          <w:p w:rsidR="009F2046" w:rsidRPr="000821CF" w:rsidRDefault="0078009A" w:rsidP="00317D22">
                            <w:pPr>
                              <w:ind w:firstLine="0"/>
                              <w:jc w:val="center"/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XXXXX</w:t>
                            </w: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</w:p>
        </w:tc>
      </w:tr>
      <w:tr w:rsidR="008F00B0" w:rsidRPr="008F00B0" w:rsidTr="00D20AD3">
        <w:trPr>
          <w:trHeight w:val="1272"/>
        </w:trPr>
        <w:sdt>
          <w:sdtPr>
            <w:alias w:val="Assunto"/>
            <w:tag w:val=""/>
            <w:id w:val="10498996"/>
            <w:placeholder>
              <w:docPart w:val="4B2FEC67017746FFB6EF0BFCE4374D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9495" w:type="dxa"/>
                <w:tcBorders>
                  <w:bottom w:val="thinThickSmallGap" w:sz="18" w:space="0" w:color="auto"/>
                </w:tcBorders>
                <w:vAlign w:val="center"/>
              </w:tcPr>
              <w:p w:rsidR="007C7A76" w:rsidRPr="008F00B0" w:rsidRDefault="00472F61" w:rsidP="0078009A">
                <w:pPr>
                  <w:pStyle w:val="NomedoProjeto"/>
                  <w:spacing w:before="0" w:after="0"/>
                  <w:ind w:firstLine="0"/>
                </w:pPr>
                <w:r>
                  <w:t>Frete Imediato</w:t>
                </w:r>
              </w:p>
            </w:tc>
          </w:sdtContent>
        </w:sdt>
      </w:tr>
      <w:tr w:rsidR="007C7A76" w:rsidTr="00D20AD3">
        <w:trPr>
          <w:trHeight w:val="2140"/>
        </w:trPr>
        <w:tc>
          <w:tcPr>
            <w:tcW w:w="9495" w:type="dxa"/>
            <w:tcBorders>
              <w:top w:val="thinThickSmallGap" w:sz="18" w:space="0" w:color="auto"/>
              <w:bottom w:val="thickThinSmallGap" w:sz="18" w:space="0" w:color="auto"/>
            </w:tcBorders>
            <w:vAlign w:val="center"/>
          </w:tcPr>
          <w:p w:rsidR="007C7A76" w:rsidRDefault="007C7A76" w:rsidP="007C7A76">
            <w:pPr>
              <w:pStyle w:val="Ttulo"/>
              <w:spacing w:before="0" w:after="0"/>
              <w:ind w:firstLine="0"/>
            </w:pPr>
            <w:r w:rsidRPr="00FA405E">
              <w:t>Proposta Técnica</w:t>
            </w:r>
            <w:r w:rsidR="00F9387A">
              <w:t xml:space="preserve"> Comercial</w:t>
            </w:r>
          </w:p>
        </w:tc>
      </w:tr>
      <w:tr w:rsidR="007C7A76" w:rsidTr="00D20AD3">
        <w:trPr>
          <w:trHeight w:val="4239"/>
        </w:trPr>
        <w:tc>
          <w:tcPr>
            <w:tcW w:w="9495" w:type="dxa"/>
            <w:tcBorders>
              <w:top w:val="thickThinSmallGap" w:sz="18" w:space="0" w:color="auto"/>
              <w:bottom w:val="single" w:sz="36" w:space="0" w:color="auto"/>
            </w:tcBorders>
            <w:vAlign w:val="center"/>
          </w:tcPr>
          <w:p w:rsidR="007C7A76" w:rsidRPr="00FA405E" w:rsidRDefault="007C7A76" w:rsidP="007C7A76">
            <w:pPr>
              <w:pStyle w:val="Ttulo"/>
              <w:spacing w:before="0" w:after="0"/>
              <w:ind w:firstLine="0"/>
            </w:pPr>
          </w:p>
        </w:tc>
      </w:tr>
    </w:tbl>
    <w:p w:rsidR="00BD4D33" w:rsidRPr="002B6BE6" w:rsidRDefault="00BD4D33" w:rsidP="007C7A76">
      <w:pPr>
        <w:spacing w:before="0" w:after="0"/>
        <w:ind w:firstLine="0"/>
      </w:pPr>
    </w:p>
    <w:p w:rsidR="00DE6E32" w:rsidRDefault="00DE6E32">
      <w:pPr>
        <w:spacing w:before="0" w:after="0"/>
        <w:ind w:firstLine="0"/>
        <w:jc w:val="left"/>
      </w:pPr>
      <w: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DE6E32" w:rsidTr="00DE6E32">
        <w:trPr>
          <w:jc w:val="center"/>
        </w:trPr>
        <w:tc>
          <w:tcPr>
            <w:tcW w:w="6629" w:type="dxa"/>
          </w:tcPr>
          <w:p w:rsidR="00DE6E32" w:rsidRPr="003137E4" w:rsidRDefault="00DE6E32" w:rsidP="00F43A6C">
            <w:pPr>
              <w:spacing w:before="240" w:after="240"/>
              <w:ind w:right="40" w:firstLine="0"/>
              <w:jc w:val="center"/>
              <w:rPr>
                <w:b/>
                <w:sz w:val="20"/>
                <w:szCs w:val="22"/>
              </w:rPr>
            </w:pPr>
            <w:r w:rsidRPr="00F43A6C">
              <w:rPr>
                <w:rStyle w:val="nfaseIntensa"/>
              </w:rPr>
              <w:lastRenderedPageBreak/>
              <w:t>CONFIDENCIALIDADE</w:t>
            </w:r>
          </w:p>
          <w:p w:rsidR="00DE6E32" w:rsidRPr="003137E4" w:rsidRDefault="00DE6E32" w:rsidP="00F43A6C">
            <w:pPr>
              <w:spacing w:before="240" w:after="240"/>
              <w:ind w:right="40" w:firstLine="0"/>
              <w:jc w:val="center"/>
              <w:rPr>
                <w:sz w:val="20"/>
                <w:szCs w:val="22"/>
              </w:rPr>
            </w:pPr>
            <w:r w:rsidRPr="003137E4">
              <w:rPr>
                <w:sz w:val="20"/>
                <w:szCs w:val="22"/>
              </w:rPr>
              <w:t xml:space="preserve">As informações contidas neste documento são confidenciais e estão reservadas à </w:t>
            </w:r>
            <w:r w:rsidR="0078009A">
              <w:rPr>
                <w:b/>
                <w:color w:val="000000"/>
                <w:sz w:val="20"/>
                <w:szCs w:val="22"/>
              </w:rPr>
              <w:t>XXXXX</w:t>
            </w:r>
            <w:r w:rsidRPr="003137E4">
              <w:rPr>
                <w:sz w:val="20"/>
                <w:szCs w:val="22"/>
              </w:rPr>
              <w:t>.</w:t>
            </w:r>
          </w:p>
          <w:p w:rsidR="00DE6E32" w:rsidRPr="003137E4" w:rsidRDefault="00DE6E32" w:rsidP="00F43A6C">
            <w:pPr>
              <w:spacing w:before="240" w:after="240"/>
              <w:ind w:right="40" w:firstLine="0"/>
              <w:jc w:val="center"/>
              <w:rPr>
                <w:sz w:val="20"/>
                <w:szCs w:val="22"/>
              </w:rPr>
            </w:pPr>
            <w:r w:rsidRPr="003137E4">
              <w:rPr>
                <w:sz w:val="20"/>
                <w:szCs w:val="22"/>
              </w:rPr>
              <w:t>Sua divulgação só deve ser realizada com a finalidade específica de avaliação de seu conteúdo para aprovação e condução das atividades desse projeto.</w:t>
            </w:r>
          </w:p>
          <w:p w:rsidR="00DE6E32" w:rsidRDefault="00DE6E32" w:rsidP="00F43A6C">
            <w:pPr>
              <w:spacing w:before="240" w:after="240"/>
              <w:ind w:right="40" w:firstLine="0"/>
              <w:jc w:val="center"/>
              <w:rPr>
                <w:sz w:val="22"/>
              </w:rPr>
            </w:pPr>
            <w:r w:rsidRPr="003137E4">
              <w:rPr>
                <w:b/>
                <w:sz w:val="20"/>
                <w:szCs w:val="22"/>
              </w:rPr>
              <w:t xml:space="preserve">Sendo assim, nenhuma parte desse documento pode ser reproduzida, por quaisquer meios, sem a autorização prévia da </w:t>
            </w:r>
            <w:r w:rsidR="00743FB5" w:rsidRPr="003137E4">
              <w:rPr>
                <w:b/>
                <w:sz w:val="20"/>
                <w:szCs w:val="22"/>
              </w:rPr>
              <w:t>TECHRESULT</w:t>
            </w:r>
            <w:r w:rsidRPr="003137E4">
              <w:rPr>
                <w:b/>
                <w:sz w:val="20"/>
                <w:szCs w:val="22"/>
              </w:rPr>
              <w:t>.</w:t>
            </w:r>
          </w:p>
        </w:tc>
      </w:tr>
    </w:tbl>
    <w:p w:rsidR="00DE6E32" w:rsidRDefault="00DE6E32">
      <w:pPr>
        <w:spacing w:before="0" w:after="0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2641D7" w:rsidRPr="000722CB" w:rsidRDefault="002641D7" w:rsidP="007C7A76">
      <w:pPr>
        <w:ind w:firstLine="0"/>
        <w:rPr>
          <w:rStyle w:val="nfaseIntensa"/>
        </w:rPr>
      </w:pPr>
      <w:r w:rsidRPr="000722CB">
        <w:rPr>
          <w:rStyle w:val="nfaseIntensa"/>
        </w:rPr>
        <w:lastRenderedPageBreak/>
        <w:t>Controle de Versão de Documento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559"/>
        <w:gridCol w:w="3260"/>
        <w:gridCol w:w="4039"/>
      </w:tblGrid>
      <w:tr w:rsidR="002641D7" w:rsidRPr="007C7A76" w:rsidTr="00B858C0">
        <w:trPr>
          <w:trHeight w:val="349"/>
          <w:jc w:val="center"/>
        </w:trPr>
        <w:tc>
          <w:tcPr>
            <w:tcW w:w="922" w:type="dxa"/>
            <w:shd w:val="clear" w:color="auto" w:fill="E0E0E0"/>
            <w:vAlign w:val="center"/>
          </w:tcPr>
          <w:p w:rsidR="002641D7" w:rsidRPr="007C7A76" w:rsidRDefault="002641D7" w:rsidP="007C7A76">
            <w:pPr>
              <w:spacing w:before="0" w:after="0"/>
              <w:ind w:firstLine="33"/>
              <w:jc w:val="center"/>
              <w:rPr>
                <w:b/>
              </w:rPr>
            </w:pPr>
            <w:r w:rsidRPr="007C7A76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2641D7" w:rsidRPr="007C7A76" w:rsidRDefault="002641D7" w:rsidP="007C7A76">
            <w:pPr>
              <w:spacing w:before="0" w:after="0"/>
              <w:ind w:firstLine="33"/>
              <w:jc w:val="center"/>
              <w:rPr>
                <w:b/>
              </w:rPr>
            </w:pPr>
            <w:r w:rsidRPr="007C7A76">
              <w:rPr>
                <w:b/>
              </w:rPr>
              <w:t>Data</w:t>
            </w:r>
          </w:p>
        </w:tc>
        <w:tc>
          <w:tcPr>
            <w:tcW w:w="3260" w:type="dxa"/>
            <w:shd w:val="clear" w:color="auto" w:fill="E0E0E0"/>
            <w:vAlign w:val="center"/>
          </w:tcPr>
          <w:p w:rsidR="002641D7" w:rsidRPr="007C7A76" w:rsidRDefault="002641D7" w:rsidP="007C7A76">
            <w:pPr>
              <w:spacing w:before="0" w:after="0"/>
              <w:ind w:firstLine="33"/>
              <w:rPr>
                <w:b/>
              </w:rPr>
            </w:pPr>
            <w:r w:rsidRPr="007C7A76">
              <w:rPr>
                <w:b/>
              </w:rPr>
              <w:t>Autor</w:t>
            </w:r>
          </w:p>
        </w:tc>
        <w:tc>
          <w:tcPr>
            <w:tcW w:w="4039" w:type="dxa"/>
            <w:shd w:val="clear" w:color="auto" w:fill="E0E0E0"/>
            <w:vAlign w:val="center"/>
          </w:tcPr>
          <w:p w:rsidR="002641D7" w:rsidRPr="007C7A76" w:rsidRDefault="002641D7" w:rsidP="007C7A76">
            <w:pPr>
              <w:spacing w:before="0" w:after="0"/>
              <w:ind w:firstLine="33"/>
              <w:rPr>
                <w:b/>
              </w:rPr>
            </w:pPr>
            <w:r w:rsidRPr="007C7A76">
              <w:rPr>
                <w:b/>
              </w:rPr>
              <w:t>Comentários</w:t>
            </w:r>
          </w:p>
        </w:tc>
      </w:tr>
      <w:tr w:rsidR="00B858C0" w:rsidRPr="00B858C0" w:rsidTr="00AA6BE4">
        <w:trPr>
          <w:trHeight w:val="165"/>
          <w:jc w:val="center"/>
        </w:trPr>
        <w:tc>
          <w:tcPr>
            <w:tcW w:w="922" w:type="dxa"/>
            <w:vAlign w:val="center"/>
          </w:tcPr>
          <w:p w:rsidR="002641D7" w:rsidRPr="00B858C0" w:rsidRDefault="00CE4EC8" w:rsidP="005846DA">
            <w:pPr>
              <w:spacing w:before="0" w:after="0"/>
              <w:ind w:firstLine="33"/>
              <w:jc w:val="center"/>
            </w:pPr>
            <w:r w:rsidRPr="00B858C0">
              <w:fldChar w:fldCharType="begin"/>
            </w:r>
            <w:r w:rsidRPr="00B858C0">
              <w:instrText xml:space="preserve"> AUTONUM  \* Arabic \s .X </w:instrText>
            </w:r>
            <w:r w:rsidRPr="00B858C0">
              <w:fldChar w:fldCharType="end"/>
            </w:r>
            <w:r w:rsidRPr="00B858C0">
              <w:t>0</w:t>
            </w:r>
          </w:p>
        </w:tc>
        <w:sdt>
          <w:sdtPr>
            <w:rPr>
              <w:lang w:val="en-US"/>
            </w:rPr>
            <w:id w:val="1673920591"/>
            <w:placeholder>
              <w:docPart w:val="5C48C9DB9257482FB4A862D85634D87A"/>
            </w:placeholder>
            <w:date w:fullDate="2015-03-02T00:00:00Z">
              <w:dateFormat w:val="dd.MMM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  <w:vAlign w:val="center"/>
              </w:tcPr>
              <w:p w:rsidR="002641D7" w:rsidRPr="00B858C0" w:rsidRDefault="0078009A" w:rsidP="00B858C0">
                <w:pPr>
                  <w:spacing w:before="0" w:after="0"/>
                  <w:ind w:firstLine="33"/>
                  <w:jc w:val="center"/>
                </w:pPr>
                <w:r>
                  <w:t>02.mar.2015</w:t>
                </w:r>
              </w:p>
            </w:tc>
          </w:sdtContent>
        </w:sdt>
        <w:tc>
          <w:tcPr>
            <w:tcW w:w="3260" w:type="dxa"/>
            <w:vAlign w:val="center"/>
          </w:tcPr>
          <w:p w:rsidR="002641D7" w:rsidRPr="00B858C0" w:rsidRDefault="0078009A" w:rsidP="00AA6BE4">
            <w:pPr>
              <w:spacing w:before="0" w:after="0"/>
              <w:ind w:firstLine="33"/>
              <w:jc w:val="left"/>
            </w:pPr>
            <w:r>
              <w:t>Vitor Savicki</w:t>
            </w:r>
          </w:p>
        </w:tc>
        <w:tc>
          <w:tcPr>
            <w:tcW w:w="4039" w:type="dxa"/>
            <w:vAlign w:val="center"/>
          </w:tcPr>
          <w:p w:rsidR="002641D7" w:rsidRPr="00B858C0" w:rsidRDefault="007C58E8" w:rsidP="00AA6BE4">
            <w:pPr>
              <w:spacing w:before="0" w:after="0"/>
              <w:ind w:firstLine="33"/>
              <w:jc w:val="left"/>
            </w:pPr>
            <w:r w:rsidRPr="00B858C0">
              <w:t>Versão inicial do documento.</w:t>
            </w:r>
          </w:p>
        </w:tc>
      </w:tr>
    </w:tbl>
    <w:p w:rsidR="00AA6BE4" w:rsidRPr="003137E4" w:rsidRDefault="006D3525" w:rsidP="00AA6BE4">
      <w:pPr>
        <w:ind w:right="38"/>
        <w:rPr>
          <w:sz w:val="20"/>
        </w:rPr>
      </w:pPr>
      <w:r>
        <w:br w:type="page"/>
      </w:r>
      <w:r w:rsidR="00AA6BE4">
        <w:rPr>
          <w:sz w:val="20"/>
        </w:rPr>
        <w:lastRenderedPageBreak/>
        <w:t>Curitiba</w:t>
      </w:r>
      <w:r w:rsidR="00AA6BE4" w:rsidRPr="003137E4">
        <w:rPr>
          <w:sz w:val="20"/>
        </w:rPr>
        <w:t xml:space="preserve">, </w:t>
      </w:r>
      <w:r w:rsidR="00AA6BE4">
        <w:rPr>
          <w:sz w:val="20"/>
        </w:rPr>
        <w:fldChar w:fldCharType="begin"/>
      </w:r>
      <w:r w:rsidR="00AA6BE4">
        <w:rPr>
          <w:sz w:val="20"/>
        </w:rPr>
        <w:instrText xml:space="preserve"> TIME \@ "d' de 'MMMM' de 'yyyy" </w:instrText>
      </w:r>
      <w:r w:rsidR="00AA6BE4">
        <w:rPr>
          <w:sz w:val="20"/>
        </w:rPr>
        <w:fldChar w:fldCharType="separate"/>
      </w:r>
      <w:r w:rsidR="00472F61">
        <w:rPr>
          <w:noProof/>
          <w:sz w:val="20"/>
        </w:rPr>
        <w:t>2 de março de 2015</w:t>
      </w:r>
      <w:r w:rsidR="00AA6BE4">
        <w:rPr>
          <w:sz w:val="20"/>
        </w:rPr>
        <w:fldChar w:fldCharType="end"/>
      </w:r>
      <w:r w:rsidR="00AA6BE4" w:rsidRPr="003137E4">
        <w:rPr>
          <w:sz w:val="20"/>
        </w:rPr>
        <w:t>.</w:t>
      </w:r>
    </w:p>
    <w:p w:rsidR="00AA6BE4" w:rsidRPr="003137E4" w:rsidRDefault="00AA6BE4" w:rsidP="00AA6BE4">
      <w:pPr>
        <w:ind w:right="38"/>
        <w:rPr>
          <w:sz w:val="20"/>
        </w:rPr>
      </w:pPr>
    </w:p>
    <w:p w:rsidR="00AA6BE4" w:rsidRPr="003137E4" w:rsidRDefault="00AA6BE4" w:rsidP="00AA6BE4">
      <w:pPr>
        <w:ind w:right="38"/>
        <w:rPr>
          <w:bCs/>
          <w:sz w:val="20"/>
        </w:rPr>
      </w:pPr>
      <w:r w:rsidRPr="003137E4">
        <w:rPr>
          <w:bCs/>
          <w:sz w:val="20"/>
        </w:rPr>
        <w:t>À</w:t>
      </w:r>
    </w:p>
    <w:p w:rsidR="00AA6BE4" w:rsidRDefault="0078009A" w:rsidP="00AA6BE4">
      <w:pPr>
        <w:rPr>
          <w:b/>
          <w:sz w:val="20"/>
        </w:rPr>
      </w:pPr>
      <w:r>
        <w:rPr>
          <w:b/>
          <w:sz w:val="20"/>
        </w:rPr>
        <w:t>XXXXX</w:t>
      </w:r>
    </w:p>
    <w:p w:rsidR="006960DE" w:rsidRPr="006960DE" w:rsidRDefault="006960DE" w:rsidP="00AA6BE4">
      <w:pPr>
        <w:rPr>
          <w:bCs/>
          <w:sz w:val="20"/>
        </w:rPr>
      </w:pPr>
      <w:r w:rsidRPr="006960DE">
        <w:rPr>
          <w:sz w:val="20"/>
        </w:rPr>
        <w:t xml:space="preserve">A/C </w:t>
      </w:r>
      <w:r w:rsidR="0078009A">
        <w:rPr>
          <w:sz w:val="20"/>
        </w:rPr>
        <w:t>Rafael e Fabio</w:t>
      </w:r>
    </w:p>
    <w:p w:rsidR="00AA6BE4" w:rsidRPr="003137E4" w:rsidRDefault="00AA6BE4" w:rsidP="00AA6BE4">
      <w:pPr>
        <w:ind w:right="38"/>
        <w:rPr>
          <w:sz w:val="20"/>
        </w:rPr>
      </w:pPr>
    </w:p>
    <w:p w:rsidR="00AA6BE4" w:rsidRPr="003137E4" w:rsidRDefault="00AA6BE4" w:rsidP="00AA6BE4">
      <w:pPr>
        <w:rPr>
          <w:sz w:val="20"/>
        </w:rPr>
      </w:pPr>
      <w:r w:rsidRPr="003137E4">
        <w:rPr>
          <w:sz w:val="20"/>
        </w:rPr>
        <w:t>Prezados</w:t>
      </w:r>
      <w:r>
        <w:rPr>
          <w:sz w:val="20"/>
        </w:rPr>
        <w:t xml:space="preserve"> Senhores</w:t>
      </w:r>
      <w:r w:rsidRPr="003137E4">
        <w:rPr>
          <w:sz w:val="20"/>
        </w:rPr>
        <w:t>,</w:t>
      </w:r>
    </w:p>
    <w:p w:rsidR="00AA6BE4" w:rsidRPr="003137E4" w:rsidRDefault="00AA6BE4" w:rsidP="00AA6BE4">
      <w:pPr>
        <w:ind w:right="38"/>
        <w:rPr>
          <w:bCs/>
          <w:sz w:val="20"/>
        </w:rPr>
      </w:pPr>
    </w:p>
    <w:p w:rsidR="00AA6BE4" w:rsidRPr="003137E4" w:rsidRDefault="00AA6BE4" w:rsidP="00AA6BE4">
      <w:pPr>
        <w:ind w:right="38"/>
        <w:rPr>
          <w:sz w:val="20"/>
        </w:rPr>
      </w:pPr>
    </w:p>
    <w:p w:rsidR="00AA6BE4" w:rsidRPr="003137E4" w:rsidRDefault="00AA6BE4" w:rsidP="00AA6BE4">
      <w:pPr>
        <w:rPr>
          <w:bCs/>
          <w:sz w:val="20"/>
        </w:rPr>
      </w:pPr>
      <w:r w:rsidRPr="003137E4">
        <w:rPr>
          <w:sz w:val="20"/>
        </w:rPr>
        <w:t>Temos a satisfação de submeter à vossa apreciação a presente proposta a fim de preencher as necessidades d</w:t>
      </w:r>
      <w:r>
        <w:rPr>
          <w:sz w:val="20"/>
        </w:rPr>
        <w:t>o</w:t>
      </w:r>
      <w:r w:rsidRPr="003137E4">
        <w:rPr>
          <w:sz w:val="20"/>
        </w:rPr>
        <w:t xml:space="preserve"> </w:t>
      </w:r>
      <w:r w:rsidR="0078009A">
        <w:rPr>
          <w:b/>
          <w:sz w:val="20"/>
        </w:rPr>
        <w:t>XXXXX</w:t>
      </w:r>
      <w:r w:rsidRPr="003137E4">
        <w:rPr>
          <w:b/>
          <w:bCs/>
          <w:sz w:val="20"/>
        </w:rPr>
        <w:t>.</w:t>
      </w:r>
    </w:p>
    <w:p w:rsidR="00AA6BE4" w:rsidRPr="003137E4" w:rsidRDefault="00AA6BE4" w:rsidP="00AA6BE4">
      <w:pPr>
        <w:pStyle w:val="Corpodetexto2"/>
        <w:rPr>
          <w:sz w:val="20"/>
        </w:rPr>
      </w:pPr>
    </w:p>
    <w:p w:rsidR="00AA6BE4" w:rsidRPr="003137E4" w:rsidRDefault="00AA6BE4" w:rsidP="00AA6BE4">
      <w:pPr>
        <w:pStyle w:val="Corpodetexto2"/>
        <w:rPr>
          <w:sz w:val="20"/>
        </w:rPr>
      </w:pPr>
    </w:p>
    <w:p w:rsidR="00AA6BE4" w:rsidRPr="003137E4" w:rsidRDefault="00AA6BE4" w:rsidP="00AA6BE4">
      <w:pPr>
        <w:pStyle w:val="Corpodetexto2"/>
        <w:rPr>
          <w:sz w:val="20"/>
        </w:rPr>
      </w:pPr>
      <w:r w:rsidRPr="003137E4">
        <w:rPr>
          <w:sz w:val="20"/>
        </w:rPr>
        <w:t xml:space="preserve">Estamos seguros de possuir a estrutura e a técnica necessárias à consecução adequada de nossos trabalhos. </w:t>
      </w:r>
    </w:p>
    <w:p w:rsidR="00AA6BE4" w:rsidRPr="003137E4" w:rsidRDefault="00AA6BE4" w:rsidP="00AA6BE4">
      <w:pPr>
        <w:pStyle w:val="Corpodetexto2"/>
        <w:rPr>
          <w:sz w:val="20"/>
        </w:rPr>
      </w:pPr>
    </w:p>
    <w:p w:rsidR="00AA6BE4" w:rsidRPr="003137E4" w:rsidRDefault="00AA6BE4" w:rsidP="00AA6BE4">
      <w:pPr>
        <w:pStyle w:val="Corpodetexto2"/>
        <w:rPr>
          <w:sz w:val="20"/>
        </w:rPr>
      </w:pPr>
    </w:p>
    <w:p w:rsidR="00AA6BE4" w:rsidRPr="003137E4" w:rsidRDefault="00AA6BE4" w:rsidP="00AA6BE4">
      <w:pPr>
        <w:pStyle w:val="Corpodetexto2"/>
        <w:rPr>
          <w:sz w:val="20"/>
        </w:rPr>
      </w:pPr>
      <w:r w:rsidRPr="003137E4">
        <w:rPr>
          <w:sz w:val="20"/>
        </w:rPr>
        <w:t>Colocamo-nos à disposição para eventuais esclarecimentos que se fizerem necessários.</w:t>
      </w:r>
    </w:p>
    <w:p w:rsidR="00AA6BE4" w:rsidRPr="00460016" w:rsidRDefault="00AA6BE4" w:rsidP="00AA6BE4">
      <w:pPr>
        <w:ind w:right="38"/>
        <w:rPr>
          <w:sz w:val="20"/>
        </w:rPr>
      </w:pPr>
    </w:p>
    <w:p w:rsidR="00AA6BE4" w:rsidRPr="00460016" w:rsidRDefault="00AA6BE4" w:rsidP="00AA6BE4">
      <w:pPr>
        <w:ind w:right="38"/>
        <w:rPr>
          <w:sz w:val="20"/>
        </w:rPr>
      </w:pPr>
    </w:p>
    <w:p w:rsidR="00AA6BE4" w:rsidRPr="00460016" w:rsidRDefault="00AA6BE4" w:rsidP="00AA6BE4">
      <w:pPr>
        <w:ind w:right="38"/>
        <w:rPr>
          <w:sz w:val="20"/>
        </w:rPr>
      </w:pPr>
    </w:p>
    <w:p w:rsidR="00AA6BE4" w:rsidRPr="00460016" w:rsidRDefault="00AA6BE4" w:rsidP="00AA6BE4">
      <w:pPr>
        <w:ind w:right="38"/>
        <w:rPr>
          <w:sz w:val="20"/>
        </w:rPr>
      </w:pPr>
    </w:p>
    <w:p w:rsidR="00AA6BE4" w:rsidRPr="003137E4" w:rsidRDefault="00AA6BE4" w:rsidP="00AA6BE4">
      <w:pPr>
        <w:ind w:right="38"/>
        <w:rPr>
          <w:sz w:val="20"/>
        </w:rPr>
      </w:pPr>
      <w:r w:rsidRPr="003137E4">
        <w:rPr>
          <w:sz w:val="20"/>
        </w:rPr>
        <w:t>Atenciosamente,</w:t>
      </w:r>
    </w:p>
    <w:p w:rsidR="00AA6BE4" w:rsidRPr="003137E4" w:rsidRDefault="00AA6BE4" w:rsidP="00AA6BE4">
      <w:pPr>
        <w:ind w:right="38" w:firstLine="0"/>
        <w:rPr>
          <w:sz w:val="20"/>
        </w:rPr>
      </w:pPr>
    </w:p>
    <w:p w:rsidR="00AA6BE4" w:rsidRPr="00ED627D" w:rsidRDefault="0078009A" w:rsidP="00AA6BE4">
      <w:pPr>
        <w:ind w:right="38"/>
        <w:rPr>
          <w:rStyle w:val="Forte"/>
          <w:sz w:val="20"/>
        </w:rPr>
      </w:pPr>
      <w:r>
        <w:rPr>
          <w:rStyle w:val="Forte"/>
          <w:sz w:val="20"/>
        </w:rPr>
        <w:t>Diogo Romeo</w:t>
      </w:r>
    </w:p>
    <w:p w:rsidR="00AA6BE4" w:rsidRDefault="00AA6BE4" w:rsidP="00AA6BE4">
      <w:pPr>
        <w:ind w:right="38"/>
        <w:rPr>
          <w:sz w:val="20"/>
        </w:rPr>
      </w:pPr>
      <w:r w:rsidRPr="003137E4">
        <w:rPr>
          <w:sz w:val="20"/>
        </w:rPr>
        <w:t xml:space="preserve">Contato: </w:t>
      </w:r>
      <w:r w:rsidR="0078009A">
        <w:rPr>
          <w:sz w:val="20"/>
        </w:rPr>
        <w:t xml:space="preserve">41 8702-3047 | </w:t>
      </w:r>
      <w:r w:rsidRPr="003137E4">
        <w:rPr>
          <w:sz w:val="20"/>
        </w:rPr>
        <w:t xml:space="preserve">41 </w:t>
      </w:r>
      <w:r w:rsidR="0078009A">
        <w:rPr>
          <w:sz w:val="20"/>
        </w:rPr>
        <w:t>9665</w:t>
      </w:r>
      <w:r w:rsidRPr="003137E4">
        <w:rPr>
          <w:sz w:val="20"/>
        </w:rPr>
        <w:t>-</w:t>
      </w:r>
      <w:r w:rsidR="0078009A">
        <w:rPr>
          <w:sz w:val="20"/>
        </w:rPr>
        <w:t>5080</w:t>
      </w:r>
    </w:p>
    <w:p w:rsidR="0078009A" w:rsidRPr="003137E4" w:rsidRDefault="0078009A" w:rsidP="0078009A">
      <w:pPr>
        <w:ind w:right="38"/>
        <w:rPr>
          <w:sz w:val="20"/>
        </w:rPr>
      </w:pPr>
      <w:hyperlink r:id="rId12" w:history="1">
        <w:r w:rsidRPr="00774B99">
          <w:rPr>
            <w:rStyle w:val="Hyperlink"/>
            <w:sz w:val="20"/>
          </w:rPr>
          <w:t>diogor@techresult.com.br</w:t>
        </w:r>
      </w:hyperlink>
      <w:r>
        <w:rPr>
          <w:sz w:val="20"/>
        </w:rPr>
        <w:t xml:space="preserve"> </w:t>
      </w:r>
    </w:p>
    <w:p w:rsidR="00AA6BE4" w:rsidRPr="003137E4" w:rsidRDefault="00AA6BE4" w:rsidP="00AA6BE4">
      <w:pPr>
        <w:ind w:right="38"/>
        <w:rPr>
          <w:sz w:val="20"/>
        </w:rPr>
      </w:pPr>
      <w:r w:rsidRPr="003137E4">
        <w:rPr>
          <w:sz w:val="20"/>
        </w:rPr>
        <w:t>TechResult Soluções em Tecnologia e Gestão.</w:t>
      </w:r>
    </w:p>
    <w:p w:rsidR="00AA6BE4" w:rsidRDefault="00AA6BE4" w:rsidP="00AA6BE4">
      <w:pPr>
        <w:spacing w:before="0" w:after="0"/>
        <w:ind w:firstLine="0"/>
        <w:jc w:val="left"/>
      </w:pPr>
      <w:r>
        <w:br w:type="page"/>
      </w:r>
    </w:p>
    <w:p w:rsidR="006D3525" w:rsidRDefault="006D3525">
      <w:pPr>
        <w:spacing w:before="0" w:after="0"/>
        <w:ind w:firstLine="0"/>
        <w:jc w:val="left"/>
      </w:pPr>
    </w:p>
    <w:sdt>
      <w:sdtPr>
        <w:rPr>
          <w:rFonts w:eastAsiaTheme="minorEastAsia"/>
          <w:b w:val="0"/>
          <w:bCs w:val="0"/>
          <w:sz w:val="18"/>
          <w:szCs w:val="20"/>
        </w:rPr>
        <w:id w:val="-1214734757"/>
        <w:docPartObj>
          <w:docPartGallery w:val="Table of Contents"/>
          <w:docPartUnique/>
        </w:docPartObj>
      </w:sdtPr>
      <w:sdtEndPr>
        <w:rPr>
          <w:rFonts w:eastAsia="Times New Roman"/>
          <w:szCs w:val="18"/>
        </w:rPr>
      </w:sdtEndPr>
      <w:sdtContent>
        <w:p w:rsidR="006D3525" w:rsidRPr="00AE1BF8" w:rsidRDefault="00F64A50" w:rsidP="00AE1BF8">
          <w:pPr>
            <w:pStyle w:val="CabealhodoSumrio"/>
          </w:pPr>
          <w:r w:rsidRPr="00AE1BF8">
            <w:t>SUMÁRIO</w:t>
          </w:r>
        </w:p>
        <w:p w:rsidR="00F12869" w:rsidRDefault="006D3525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F64A50">
            <w:rPr>
              <w:szCs w:val="18"/>
            </w:rPr>
            <w:fldChar w:fldCharType="begin"/>
          </w:r>
          <w:r w:rsidRPr="00F64A50">
            <w:rPr>
              <w:szCs w:val="18"/>
            </w:rPr>
            <w:instrText xml:space="preserve"> TOC \o "1-3" \h \z \u </w:instrText>
          </w:r>
          <w:r w:rsidRPr="00F64A50">
            <w:rPr>
              <w:szCs w:val="18"/>
            </w:rPr>
            <w:fldChar w:fldCharType="separate"/>
          </w:r>
          <w:bookmarkStart w:id="0" w:name="_GoBack"/>
          <w:bookmarkEnd w:id="0"/>
          <w:r w:rsidR="00F12869" w:rsidRPr="00B52434">
            <w:rPr>
              <w:rStyle w:val="Hyperlink"/>
            </w:rPr>
            <w:fldChar w:fldCharType="begin"/>
          </w:r>
          <w:r w:rsidR="00F12869" w:rsidRPr="00B52434">
            <w:rPr>
              <w:rStyle w:val="Hyperlink"/>
            </w:rPr>
            <w:instrText xml:space="preserve"> </w:instrText>
          </w:r>
          <w:r w:rsidR="00F12869">
            <w:instrText>HYPERLINK \l "_Toc413165928"</w:instrText>
          </w:r>
          <w:r w:rsidR="00F12869" w:rsidRPr="00B52434">
            <w:rPr>
              <w:rStyle w:val="Hyperlink"/>
            </w:rPr>
            <w:instrText xml:space="preserve"> </w:instrText>
          </w:r>
          <w:r w:rsidR="00F12869" w:rsidRPr="00B52434">
            <w:rPr>
              <w:rStyle w:val="Hyperlink"/>
            </w:rPr>
          </w:r>
          <w:r w:rsidR="00F12869" w:rsidRPr="00B52434">
            <w:rPr>
              <w:rStyle w:val="Hyperlink"/>
            </w:rPr>
            <w:fldChar w:fldCharType="separate"/>
          </w:r>
          <w:r w:rsidR="00F12869" w:rsidRPr="00B52434">
            <w:rPr>
              <w:rStyle w:val="Hyperlink"/>
            </w:rPr>
            <w:t>1</w:t>
          </w:r>
          <w:r w:rsidR="00F12869"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  <w:tab/>
          </w:r>
          <w:r w:rsidR="00F12869" w:rsidRPr="00B52434">
            <w:rPr>
              <w:rStyle w:val="Hyperlink"/>
            </w:rPr>
            <w:t>OBJETIVO</w:t>
          </w:r>
          <w:r w:rsidR="00F12869">
            <w:rPr>
              <w:webHidden/>
            </w:rPr>
            <w:tab/>
          </w:r>
          <w:r w:rsidR="00F12869">
            <w:rPr>
              <w:webHidden/>
            </w:rPr>
            <w:fldChar w:fldCharType="begin"/>
          </w:r>
          <w:r w:rsidR="00F12869">
            <w:rPr>
              <w:webHidden/>
            </w:rPr>
            <w:instrText xml:space="preserve"> PAGEREF _Toc413165928 \h </w:instrText>
          </w:r>
          <w:r w:rsidR="00F12869">
            <w:rPr>
              <w:webHidden/>
            </w:rPr>
          </w:r>
          <w:r w:rsidR="00F12869">
            <w:rPr>
              <w:webHidden/>
            </w:rPr>
            <w:fldChar w:fldCharType="separate"/>
          </w:r>
          <w:r w:rsidR="00F12869">
            <w:rPr>
              <w:webHidden/>
            </w:rPr>
            <w:t>6</w:t>
          </w:r>
          <w:r w:rsidR="00F12869">
            <w:rPr>
              <w:webHidden/>
            </w:rPr>
            <w:fldChar w:fldCharType="end"/>
          </w:r>
          <w:r w:rsidR="00F12869" w:rsidRPr="00B52434">
            <w:rPr>
              <w:rStyle w:val="Hyperlink"/>
            </w:rPr>
            <w:fldChar w:fldCharType="end"/>
          </w:r>
        </w:p>
        <w:p w:rsidR="00F12869" w:rsidRDefault="00F12869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29" w:history="1">
            <w:r w:rsidRPr="00B52434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Objetivos 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0" w:history="1">
            <w:r w:rsidRPr="00B52434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1" w:history="1">
            <w:r w:rsidRPr="00B5243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CONTEXTO DO PROJETO E CENÁRIO ATUAL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2" w:history="1">
            <w:r w:rsidRPr="00B52434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Cenário atual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3" w:history="1">
            <w:r w:rsidRPr="00B5243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ESCOPO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4" w:history="1">
            <w:r w:rsidRPr="00B52434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Modelo Visual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5" w:history="1">
            <w:r w:rsidRPr="00B52434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6" w:history="1">
            <w:r w:rsidRPr="00B5243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DOCUMENTAÇÃO FORNECIDA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7" w:history="1">
            <w:r w:rsidRPr="00B5243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FASES DE EXECUÇÃO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38" w:history="1">
            <w:r w:rsidRPr="00B52434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Ciclo de Vida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165939" w:history="1">
            <w:r w:rsidRPr="00B52434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434">
              <w:rPr>
                <w:rStyle w:val="Hyperlink"/>
                <w:noProof/>
              </w:rPr>
              <w:t>Negociação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69" w:rsidRDefault="00F1286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165940" w:history="1">
            <w:r w:rsidRPr="00B52434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434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69" w:rsidRDefault="00F1286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165941" w:history="1">
            <w:r w:rsidRPr="00B52434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434">
              <w:rPr>
                <w:rStyle w:val="Hyperlink"/>
                <w:noProof/>
              </w:rPr>
              <w:t>Elaboração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69" w:rsidRDefault="00F1286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165942" w:history="1">
            <w:r w:rsidRPr="00B52434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434">
              <w:rPr>
                <w:rStyle w:val="Hyperlink"/>
                <w:noProof/>
              </w:rPr>
              <w:t>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69" w:rsidRDefault="00F1286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165943" w:history="1">
            <w:r w:rsidRPr="00B52434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434">
              <w:rPr>
                <w:rStyle w:val="Hyperlink"/>
                <w:noProof/>
              </w:rPr>
              <w:t>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69" w:rsidRDefault="00F1286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165944" w:history="1">
            <w:r w:rsidRPr="00B52434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434">
              <w:rPr>
                <w:rStyle w:val="Hyperlink"/>
                <w:noProof/>
              </w:rPr>
              <w:t>Encerramento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69" w:rsidRDefault="00F1286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165945" w:history="1">
            <w:r w:rsidRPr="00B52434">
              <w:rPr>
                <w:rStyle w:val="Hyperlink"/>
                <w:noProof/>
              </w:rPr>
              <w:t>5.1.7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434">
              <w:rPr>
                <w:rStyle w:val="Hyperlink"/>
                <w:noProof/>
              </w:rPr>
              <w:t>Garantia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46" w:history="1">
            <w:r w:rsidRPr="00B5243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PRÉ-REQUISITOS/RESTRIÇÕES PARA 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47" w:history="1">
            <w:r w:rsidRPr="00B52434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Requisitos de Licenciamento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48" w:history="1">
            <w:r w:rsidRPr="00B52434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ITENS NÃO CONTEMPLADOS NO 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49" w:history="1">
            <w:r w:rsidRPr="00B52434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EQUIPE E ESTIMATIVA DE HORAS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50" w:history="1">
            <w:r w:rsidRPr="00B52434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VALIDADE , VALORES E 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51" w:history="1">
            <w:r w:rsidRPr="00B52434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SIGILO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12869" w:rsidRDefault="00F128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13165952" w:history="1">
            <w:r w:rsidRPr="00B52434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52434">
              <w:rPr>
                <w:rStyle w:val="Hyperlink"/>
              </w:rPr>
              <w:t>CONTRATO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_Toc413165952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D3525" w:rsidRDefault="006D3525" w:rsidP="00586652">
          <w:r w:rsidRPr="00F64A50">
            <w:rPr>
              <w:b/>
              <w:bCs/>
              <w:szCs w:val="18"/>
            </w:rPr>
            <w:fldChar w:fldCharType="end"/>
          </w:r>
        </w:p>
      </w:sdtContent>
    </w:sdt>
    <w:p w:rsidR="00BD4D33" w:rsidRPr="00E473F8" w:rsidRDefault="002641D7" w:rsidP="00F87ACB">
      <w:r w:rsidRPr="00E473F8">
        <w:br w:type="page"/>
      </w:r>
    </w:p>
    <w:p w:rsidR="008C2C29" w:rsidRPr="00F87ACB" w:rsidRDefault="006D3525" w:rsidP="00EC0482">
      <w:pPr>
        <w:pStyle w:val="Ttulo1"/>
      </w:pPr>
      <w:bookmarkStart w:id="1" w:name="_Toc413165928"/>
      <w:r w:rsidRPr="00F87ACB">
        <w:lastRenderedPageBreak/>
        <w:t>OBJETIVO</w:t>
      </w:r>
      <w:bookmarkEnd w:id="1"/>
    </w:p>
    <w:p w:rsidR="00F64A50" w:rsidRPr="00846825" w:rsidRDefault="00BD4D33" w:rsidP="00EC0482">
      <w:pPr>
        <w:pStyle w:val="Ttulo2"/>
      </w:pPr>
      <w:bookmarkStart w:id="2" w:name="_Toc413165929"/>
      <w:r w:rsidRPr="00846825">
        <w:t>Objetivos Gerais</w:t>
      </w:r>
      <w:bookmarkEnd w:id="2"/>
    </w:p>
    <w:p w:rsidR="00B858C0" w:rsidRPr="00FA2420" w:rsidRDefault="00B858C0" w:rsidP="00F64A50">
      <w:r w:rsidRPr="00FA2420">
        <w:t xml:space="preserve">O presente documento tem o objetivo de apresentar uma proposta técnica para prestação de serviços de desenvolvimento de um sistema de informação baseado na tecnologia ASP.NET </w:t>
      </w:r>
      <w:r w:rsidR="00006826" w:rsidRPr="00FA2420">
        <w:t xml:space="preserve">com .NET Framework 4.0 </w:t>
      </w:r>
      <w:r w:rsidR="001A158D" w:rsidRPr="00FA2420">
        <w:t xml:space="preserve">e usando </w:t>
      </w:r>
      <w:r w:rsidRPr="00FA2420">
        <w:t>banco de dados SQL Server</w:t>
      </w:r>
      <w:r w:rsidR="00FA2420" w:rsidRPr="00FA2420">
        <w:t xml:space="preserve"> 2008 R2</w:t>
      </w:r>
      <w:r w:rsidR="00006826" w:rsidRPr="00FA2420">
        <w:t xml:space="preserve"> para o gerencia</w:t>
      </w:r>
      <w:r w:rsidR="0021183C">
        <w:t>mento de um sistema de leilão de frete</w:t>
      </w:r>
      <w:r w:rsidR="00FA2420" w:rsidRPr="00FA2420">
        <w:t>.</w:t>
      </w:r>
    </w:p>
    <w:p w:rsidR="00A82F96" w:rsidRPr="006B531F" w:rsidRDefault="00A82F96" w:rsidP="007C58E8">
      <w:pPr>
        <w:rPr>
          <w:color w:val="FF0000"/>
        </w:rPr>
      </w:pPr>
    </w:p>
    <w:p w:rsidR="00A82F96" w:rsidRDefault="00A82F96" w:rsidP="00EC0482">
      <w:pPr>
        <w:pStyle w:val="Ttulo2"/>
      </w:pPr>
      <w:bookmarkStart w:id="3" w:name="_Toc413165930"/>
      <w:r w:rsidRPr="00990203">
        <w:t>Objetivos Específicos</w:t>
      </w:r>
      <w:bookmarkEnd w:id="3"/>
    </w:p>
    <w:p w:rsidR="001A158D" w:rsidRPr="0046535A" w:rsidRDefault="001A158D" w:rsidP="001A158D">
      <w:r w:rsidRPr="0046535A">
        <w:t xml:space="preserve">Será desenvolvido um sistema web (funcionamento baseado em navegadores e o qual não sai dos limites do domínio do cliente) com </w:t>
      </w:r>
      <w:r w:rsidR="0046535A" w:rsidRPr="0046535A">
        <w:t xml:space="preserve">diversas </w:t>
      </w:r>
      <w:r w:rsidRPr="0046535A">
        <w:t>funcionalidade</w:t>
      </w:r>
      <w:r w:rsidR="0046535A" w:rsidRPr="0046535A">
        <w:t>s que servirão de insumos para o gerenciamento automatizado</w:t>
      </w:r>
      <w:r w:rsidR="0021183C">
        <w:t xml:space="preserve"> de leilão de frete</w:t>
      </w:r>
      <w:r w:rsidRPr="0046535A">
        <w:t>.</w:t>
      </w:r>
    </w:p>
    <w:p w:rsidR="005F0BD7" w:rsidRPr="001D7D63" w:rsidRDefault="0046535A" w:rsidP="005F0BD7">
      <w:r w:rsidRPr="001D7D63">
        <w:t>Para alcançar este objetivo</w:t>
      </w:r>
      <w:r w:rsidR="005F0BD7" w:rsidRPr="001D7D63">
        <w:t xml:space="preserve"> será lançada mão dos seguintes recursos e metodologias:</w:t>
      </w:r>
    </w:p>
    <w:p w:rsidR="005F0BD7" w:rsidRPr="001D7D63" w:rsidRDefault="005F0BD7" w:rsidP="005F0BD7">
      <w:pPr>
        <w:pStyle w:val="PargrafodaLista"/>
        <w:numPr>
          <w:ilvl w:val="0"/>
          <w:numId w:val="1"/>
        </w:numPr>
      </w:pPr>
      <w:r w:rsidRPr="001D7D63">
        <w:t>Elaborar o Plano de Projeto que servirá como orientador para alocação de profissionais e cronograma inicial dos trabalhos a serem realizados;</w:t>
      </w:r>
    </w:p>
    <w:p w:rsidR="005F0BD7" w:rsidRPr="001D7D63" w:rsidRDefault="005F0BD7" w:rsidP="005F0BD7">
      <w:pPr>
        <w:pStyle w:val="PargrafodaLista"/>
        <w:numPr>
          <w:ilvl w:val="0"/>
          <w:numId w:val="1"/>
        </w:numPr>
      </w:pPr>
      <w:r w:rsidRPr="001D7D63">
        <w:t>Mapeamento das necessidades específicas;</w:t>
      </w:r>
    </w:p>
    <w:p w:rsidR="005F0BD7" w:rsidRPr="001D7D63" w:rsidRDefault="005F0BD7" w:rsidP="005F0BD7">
      <w:pPr>
        <w:pStyle w:val="PargrafodaLista"/>
        <w:numPr>
          <w:ilvl w:val="1"/>
          <w:numId w:val="1"/>
        </w:numPr>
      </w:pPr>
      <w:r w:rsidRPr="001D7D63">
        <w:t>Em entrevistas com os usuários chave serão levantadas as caracterís</w:t>
      </w:r>
      <w:r w:rsidR="0046535A" w:rsidRPr="001D7D63">
        <w:t>ticas específicas de cada registro a ser mantido no sistema</w:t>
      </w:r>
      <w:r w:rsidRPr="001D7D63">
        <w:t>.</w:t>
      </w:r>
    </w:p>
    <w:p w:rsidR="005F0BD7" w:rsidRPr="001D7D63" w:rsidRDefault="005F0BD7" w:rsidP="005F0BD7">
      <w:pPr>
        <w:pStyle w:val="PargrafodaLista"/>
        <w:numPr>
          <w:ilvl w:val="0"/>
          <w:numId w:val="1"/>
        </w:numPr>
      </w:pPr>
      <w:r w:rsidRPr="001D7D63">
        <w:t>Elaboração dos documentos com as especificações do projeto;</w:t>
      </w:r>
    </w:p>
    <w:p w:rsidR="005F0BD7" w:rsidRPr="001D7D63" w:rsidRDefault="005F0BD7" w:rsidP="005F0BD7">
      <w:pPr>
        <w:pStyle w:val="PargrafodaLista"/>
        <w:numPr>
          <w:ilvl w:val="1"/>
          <w:numId w:val="1"/>
        </w:numPr>
      </w:pPr>
      <w:r w:rsidRPr="001D7D63">
        <w:t>Todas as especificações levantadas nas entrevistas serão então documentadas em um conjunto de artefatos que servirá como subsídio para o desenvolvimento do produto.</w:t>
      </w:r>
    </w:p>
    <w:p w:rsidR="005F0BD7" w:rsidRPr="001D7D63" w:rsidRDefault="005F0BD7" w:rsidP="005F0BD7">
      <w:pPr>
        <w:pStyle w:val="PargrafodaLista"/>
        <w:numPr>
          <w:ilvl w:val="0"/>
          <w:numId w:val="1"/>
        </w:numPr>
      </w:pPr>
      <w:r w:rsidRPr="001D7D63">
        <w:t>Desenvolvimento do projeto de acordo com as especificações documentadas e validadas pelo cliente;</w:t>
      </w:r>
    </w:p>
    <w:p w:rsidR="005F0BD7" w:rsidRPr="001D7D63" w:rsidRDefault="005F0BD7" w:rsidP="005F0BD7">
      <w:pPr>
        <w:pStyle w:val="PargrafodaLista"/>
        <w:numPr>
          <w:ilvl w:val="1"/>
          <w:numId w:val="1"/>
        </w:numPr>
      </w:pPr>
      <w:r w:rsidRPr="001D7D63">
        <w:t xml:space="preserve">Com base nos documentos de especificações será construído o sistema </w:t>
      </w:r>
      <w:r w:rsidR="0046535A" w:rsidRPr="001D7D63">
        <w:t>web, levando em consideração as seguintes fases:</w:t>
      </w:r>
    </w:p>
    <w:p w:rsidR="0046535A" w:rsidRPr="001D7D63" w:rsidRDefault="0046535A" w:rsidP="0046535A">
      <w:pPr>
        <w:pStyle w:val="PargrafodaLista"/>
        <w:numPr>
          <w:ilvl w:val="2"/>
          <w:numId w:val="1"/>
        </w:numPr>
      </w:pPr>
      <w:r w:rsidRPr="001D7D63">
        <w:t>Fase 1 – Modelagem e criação da base de dados</w:t>
      </w:r>
    </w:p>
    <w:p w:rsidR="0046535A" w:rsidRPr="001D7D63" w:rsidRDefault="0046535A" w:rsidP="0046535A">
      <w:pPr>
        <w:pStyle w:val="PargrafodaLista"/>
        <w:numPr>
          <w:ilvl w:val="2"/>
          <w:numId w:val="1"/>
        </w:numPr>
      </w:pPr>
      <w:r w:rsidRPr="001D7D63">
        <w:t>Fase 2 – Definição da arquitetura e desenvolvimento da sistema web</w:t>
      </w:r>
    </w:p>
    <w:p w:rsidR="0046535A" w:rsidRPr="001D7D63" w:rsidRDefault="0046535A" w:rsidP="0046535A">
      <w:pPr>
        <w:pStyle w:val="PargrafodaLista"/>
        <w:numPr>
          <w:ilvl w:val="2"/>
          <w:numId w:val="1"/>
        </w:numPr>
      </w:pPr>
      <w:r w:rsidRPr="001D7D63">
        <w:t>Fase 3 – Desenvolvimento do Web Service</w:t>
      </w:r>
    </w:p>
    <w:p w:rsidR="0046535A" w:rsidRPr="001D7D63" w:rsidRDefault="0046535A" w:rsidP="0046535A">
      <w:pPr>
        <w:pStyle w:val="PargrafodaLista"/>
        <w:numPr>
          <w:ilvl w:val="2"/>
          <w:numId w:val="1"/>
        </w:numPr>
      </w:pPr>
      <w:r w:rsidRPr="001D7D63">
        <w:t>Fase 4 – Alteração do site</w:t>
      </w:r>
    </w:p>
    <w:p w:rsidR="005F0BD7" w:rsidRPr="001D7D63" w:rsidRDefault="005F0BD7" w:rsidP="005F0BD7">
      <w:pPr>
        <w:pStyle w:val="PargrafodaLista"/>
        <w:numPr>
          <w:ilvl w:val="0"/>
          <w:numId w:val="1"/>
        </w:numPr>
      </w:pPr>
      <w:r w:rsidRPr="001D7D63">
        <w:t>Disponibilização do projeto em ambiente de homologação e produção.</w:t>
      </w:r>
    </w:p>
    <w:p w:rsidR="005F0BD7" w:rsidRPr="005F0BD7" w:rsidRDefault="005F0BD7" w:rsidP="005F0BD7">
      <w:pPr>
        <w:rPr>
          <w:color w:val="FF0000"/>
        </w:rPr>
      </w:pPr>
    </w:p>
    <w:p w:rsidR="00B858C0" w:rsidRPr="00945721" w:rsidRDefault="00B858C0" w:rsidP="00EC0482">
      <w:pPr>
        <w:pStyle w:val="Ttulo1"/>
      </w:pPr>
      <w:bookmarkStart w:id="4" w:name="_Toc413165931"/>
      <w:r>
        <w:t>CONTEXTO DO PROJETO E CENÁRIO ATUAL</w:t>
      </w:r>
      <w:bookmarkEnd w:id="4"/>
    </w:p>
    <w:p w:rsidR="00B858C0" w:rsidRPr="00EC0482" w:rsidRDefault="00B858C0" w:rsidP="00EC0482">
      <w:pPr>
        <w:pStyle w:val="Ttulo2"/>
      </w:pPr>
      <w:bookmarkStart w:id="5" w:name="_Toc273913891"/>
      <w:bookmarkStart w:id="6" w:name="_Toc413165932"/>
      <w:r w:rsidRPr="00EC0482">
        <w:t>Cenário atual</w:t>
      </w:r>
      <w:bookmarkEnd w:id="5"/>
      <w:bookmarkEnd w:id="6"/>
    </w:p>
    <w:p w:rsidR="00B858C0" w:rsidRPr="00FA2420" w:rsidRDefault="00B858C0" w:rsidP="00B858C0">
      <w:pPr>
        <w:numPr>
          <w:ilvl w:val="1"/>
          <w:numId w:val="5"/>
        </w:numPr>
        <w:tabs>
          <w:tab w:val="clear" w:pos="1440"/>
        </w:tabs>
        <w:spacing w:before="0" w:after="0"/>
        <w:ind w:left="567" w:hanging="141"/>
        <w:rPr>
          <w:b/>
        </w:rPr>
      </w:pPr>
      <w:r w:rsidRPr="00FA2420">
        <w:rPr>
          <w:b/>
        </w:rPr>
        <w:t>Ambientes da solução</w:t>
      </w:r>
    </w:p>
    <w:p w:rsidR="00B858C0" w:rsidRPr="00FA2420" w:rsidRDefault="00FA2420" w:rsidP="00B858C0">
      <w:pPr>
        <w:numPr>
          <w:ilvl w:val="2"/>
          <w:numId w:val="5"/>
        </w:numPr>
        <w:tabs>
          <w:tab w:val="clear" w:pos="2160"/>
        </w:tabs>
        <w:spacing w:before="0" w:after="0"/>
        <w:ind w:left="993" w:hanging="141"/>
      </w:pPr>
      <w:r w:rsidRPr="00FA2420">
        <w:t>SQL Server 2008 R2</w:t>
      </w:r>
      <w:r w:rsidR="00B858C0" w:rsidRPr="00FA2420">
        <w:t xml:space="preserve"> (</w:t>
      </w:r>
      <w:r w:rsidRPr="00FA2420">
        <w:t>Base de dados</w:t>
      </w:r>
      <w:r w:rsidR="00B858C0" w:rsidRPr="00FA2420">
        <w:t>)</w:t>
      </w:r>
    </w:p>
    <w:p w:rsidR="00B858C0" w:rsidRPr="00FA2420" w:rsidRDefault="00FA2420" w:rsidP="00B858C0">
      <w:pPr>
        <w:numPr>
          <w:ilvl w:val="2"/>
          <w:numId w:val="5"/>
        </w:numPr>
        <w:tabs>
          <w:tab w:val="clear" w:pos="2160"/>
        </w:tabs>
        <w:spacing w:before="0" w:after="0"/>
        <w:ind w:left="993" w:hanging="141"/>
      </w:pPr>
      <w:r w:rsidRPr="00FA2420">
        <w:t>C# .NET 4.0 (Aplicação)</w:t>
      </w:r>
    </w:p>
    <w:p w:rsidR="00D74875" w:rsidRDefault="00FA2420" w:rsidP="0021183C">
      <w:pPr>
        <w:numPr>
          <w:ilvl w:val="2"/>
          <w:numId w:val="5"/>
        </w:numPr>
        <w:tabs>
          <w:tab w:val="clear" w:pos="2160"/>
        </w:tabs>
        <w:spacing w:before="0" w:after="0"/>
        <w:ind w:left="993" w:hanging="141"/>
      </w:pPr>
      <w:r w:rsidRPr="00FA2420">
        <w:t>C# .N</w:t>
      </w:r>
      <w:r w:rsidR="00D74875">
        <w:t>ET</w:t>
      </w:r>
      <w:r w:rsidRPr="00FA2420">
        <w:t xml:space="preserve"> 4.0</w:t>
      </w:r>
      <w:r w:rsidR="00B858C0" w:rsidRPr="00FA2420">
        <w:t xml:space="preserve"> (</w:t>
      </w:r>
      <w:r w:rsidRPr="00FA2420">
        <w:t>Página Web incorporada ao site</w:t>
      </w:r>
      <w:r w:rsidR="00B858C0" w:rsidRPr="00FA2420">
        <w:t>)</w:t>
      </w:r>
    </w:p>
    <w:p w:rsidR="008962B7" w:rsidRDefault="008962B7">
      <w:pPr>
        <w:spacing w:before="0" w:after="0"/>
        <w:ind w:firstLine="0"/>
        <w:jc w:val="left"/>
      </w:pPr>
      <w:r>
        <w:br w:type="page"/>
      </w:r>
    </w:p>
    <w:p w:rsidR="008C2C29" w:rsidRPr="002B6BE6" w:rsidRDefault="006D3525" w:rsidP="00EC0482">
      <w:pPr>
        <w:pStyle w:val="Ttulo1"/>
      </w:pPr>
      <w:bookmarkStart w:id="7" w:name="_Toc413165933"/>
      <w:r w:rsidRPr="002B6BE6">
        <w:lastRenderedPageBreak/>
        <w:t>ESCOPO DO PROJETO</w:t>
      </w:r>
      <w:bookmarkEnd w:id="7"/>
    </w:p>
    <w:p w:rsidR="00F64A50" w:rsidRPr="00177FAF" w:rsidRDefault="00F64A50" w:rsidP="00EC0482">
      <w:pPr>
        <w:pStyle w:val="Ttulo2"/>
      </w:pPr>
      <w:bookmarkStart w:id="8" w:name="_Toc413165934"/>
      <w:r w:rsidRPr="00177FAF">
        <w:t>Modelo Visua</w:t>
      </w:r>
      <w:r>
        <w:t>l</w:t>
      </w:r>
      <w:bookmarkEnd w:id="8"/>
    </w:p>
    <w:p w:rsidR="00F64A50" w:rsidRDefault="00F64A50" w:rsidP="00CB6321">
      <w:r w:rsidRPr="00177FAF">
        <w:t>Segue o modelo de identificação visual do escopo identificador para o projeto.</w:t>
      </w:r>
    </w:p>
    <w:p w:rsidR="00D74875" w:rsidRPr="00177FAF" w:rsidRDefault="00D74875" w:rsidP="00CB6321"/>
    <w:p w:rsidR="00CB6321" w:rsidRDefault="00092ECC" w:rsidP="00CB6321">
      <w:pPr>
        <w:pStyle w:val="Figura"/>
        <w:keepNext/>
      </w:pPr>
      <w:r>
        <w:rPr>
          <w:noProof/>
        </w:rPr>
        <w:drawing>
          <wp:inline distT="0" distB="0" distL="0" distR="0">
            <wp:extent cx="6120765" cy="47993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os de Us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0" w:rsidRDefault="00CB6321" w:rsidP="00CB6321">
      <w:pPr>
        <w:pStyle w:val="Legenda"/>
      </w:pPr>
      <w:r>
        <w:t xml:space="preserve">Figura </w:t>
      </w:r>
      <w:fldSimple w:instr=" SEQ Figura \* ARABIC ">
        <w:r w:rsidR="008962B7">
          <w:rPr>
            <w:noProof/>
          </w:rPr>
          <w:t>1</w:t>
        </w:r>
      </w:fldSimple>
      <w:r>
        <w:t>: Diagrama de Caso de Uso do Sistema</w:t>
      </w:r>
    </w:p>
    <w:p w:rsidR="00F64A50" w:rsidRDefault="00F64A50" w:rsidP="00F64A50">
      <w:pPr>
        <w:rPr>
          <w:color w:val="FF0000"/>
        </w:rPr>
      </w:pPr>
    </w:p>
    <w:p w:rsidR="008962B7" w:rsidRDefault="008962B7">
      <w:pPr>
        <w:spacing w:before="0" w:after="0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:rsidR="00F64A50" w:rsidRPr="008962B7" w:rsidRDefault="00F64A50" w:rsidP="00EC0482">
      <w:pPr>
        <w:pStyle w:val="Ttulo2"/>
      </w:pPr>
      <w:bookmarkStart w:id="9" w:name="_Toc413165935"/>
      <w:r w:rsidRPr="008962B7">
        <w:lastRenderedPageBreak/>
        <w:t>Descrição</w:t>
      </w:r>
      <w:bookmarkEnd w:id="9"/>
    </w:p>
    <w:p w:rsidR="006B531F" w:rsidRDefault="006B531F" w:rsidP="00586652">
      <w:pPr>
        <w:rPr>
          <w:color w:val="FF0000"/>
        </w:rPr>
      </w:pPr>
    </w:p>
    <w:tbl>
      <w:tblPr>
        <w:tblStyle w:val="Tabelacomgrade"/>
        <w:tblW w:w="9617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6A0" w:firstRow="1" w:lastRow="0" w:firstColumn="1" w:lastColumn="0" w:noHBand="1" w:noVBand="1"/>
      </w:tblPr>
      <w:tblGrid>
        <w:gridCol w:w="3205"/>
        <w:gridCol w:w="6412"/>
      </w:tblGrid>
      <w:tr w:rsidR="00CB6321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CB6321" w:rsidRPr="00CB6321" w:rsidRDefault="001D7D63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Controlar Ações</w:t>
            </w:r>
          </w:p>
        </w:tc>
        <w:tc>
          <w:tcPr>
            <w:tcW w:w="6412" w:type="dxa"/>
            <w:noWrap/>
          </w:tcPr>
          <w:p w:rsidR="00115323" w:rsidRDefault="00CB6321" w:rsidP="00115323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 xml:space="preserve">O sistema deve prover a funcionalidade de manutenção de perfis de acesso que controlam os </w:t>
            </w:r>
            <w:r w:rsidR="00115323">
              <w:rPr>
                <w:szCs w:val="18"/>
              </w:rPr>
              <w:t>acessos</w:t>
            </w:r>
            <w:r w:rsidRPr="00B50F8C">
              <w:rPr>
                <w:szCs w:val="18"/>
              </w:rPr>
              <w:t xml:space="preserve"> </w:t>
            </w:r>
            <w:r w:rsidR="00115323">
              <w:rPr>
                <w:szCs w:val="18"/>
              </w:rPr>
              <w:t>as rotinas conforme definições do usuário</w:t>
            </w:r>
            <w:r w:rsidRPr="00B50F8C">
              <w:rPr>
                <w:szCs w:val="18"/>
              </w:rPr>
              <w:t xml:space="preserve">. A aplicação lê os </w:t>
            </w:r>
            <w:r w:rsidR="00115323">
              <w:rPr>
                <w:szCs w:val="18"/>
              </w:rPr>
              <w:t>ações permitidas</w:t>
            </w:r>
            <w:r w:rsidRPr="00B50F8C">
              <w:rPr>
                <w:szCs w:val="18"/>
              </w:rPr>
              <w:t xml:space="preserve"> na base </w:t>
            </w:r>
            <w:r w:rsidR="00115323">
              <w:rPr>
                <w:szCs w:val="18"/>
              </w:rPr>
              <w:t>de dados</w:t>
            </w:r>
            <w:r w:rsidRPr="00B50F8C">
              <w:rPr>
                <w:szCs w:val="18"/>
              </w:rPr>
              <w:t xml:space="preserve"> e habilita as funcionalidades de menu de acordo com o</w:t>
            </w:r>
            <w:r w:rsidR="00115323">
              <w:rPr>
                <w:szCs w:val="18"/>
              </w:rPr>
              <w:t>s privilégios cadastrados.</w:t>
            </w:r>
          </w:p>
          <w:p w:rsidR="00115323" w:rsidRDefault="00115323" w:rsidP="00115323">
            <w:pPr>
              <w:spacing w:before="0" w:after="0"/>
              <w:ind w:firstLine="23"/>
              <w:rPr>
                <w:szCs w:val="18"/>
              </w:rPr>
            </w:pPr>
          </w:p>
          <w:p w:rsidR="00CB6321" w:rsidRPr="00D71306" w:rsidRDefault="00CB6321" w:rsidP="00115323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CB6321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CB6321" w:rsidRPr="00CB6321" w:rsidRDefault="001D7D63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Gerar Relatórios</w:t>
            </w:r>
          </w:p>
        </w:tc>
        <w:tc>
          <w:tcPr>
            <w:tcW w:w="6412" w:type="dxa"/>
            <w:noWrap/>
          </w:tcPr>
          <w:p w:rsidR="009F2046" w:rsidRDefault="009F2046" w:rsidP="00305792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092ECC">
              <w:rPr>
                <w:szCs w:val="18"/>
              </w:rPr>
              <w:t>lidade</w:t>
            </w:r>
            <w:r>
              <w:rPr>
                <w:szCs w:val="18"/>
              </w:rPr>
              <w:t xml:space="preserve"> para quem possuir permissão de a</w:t>
            </w:r>
            <w:r w:rsidR="00305792">
              <w:rPr>
                <w:szCs w:val="18"/>
              </w:rPr>
              <w:t>cesso e geração de relatórios.</w:t>
            </w:r>
          </w:p>
          <w:p w:rsidR="00305792" w:rsidRDefault="00305792" w:rsidP="00305792">
            <w:pPr>
              <w:spacing w:before="0" w:after="0"/>
              <w:ind w:firstLine="23"/>
              <w:rPr>
                <w:color w:val="000000"/>
                <w:szCs w:val="18"/>
              </w:rPr>
            </w:pPr>
          </w:p>
          <w:p w:rsidR="00CB6321" w:rsidRPr="00D71306" w:rsidRDefault="00CB6321" w:rsidP="00115323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CB6321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CB6321" w:rsidRPr="00CB6321" w:rsidRDefault="00305792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Manter Cliente</w:t>
            </w:r>
          </w:p>
        </w:tc>
        <w:tc>
          <w:tcPr>
            <w:tcW w:w="6412" w:type="dxa"/>
            <w:noWrap/>
          </w:tcPr>
          <w:p w:rsidR="00BB7A8D" w:rsidRDefault="00BB7A8D" w:rsidP="00305792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9F2046">
              <w:rPr>
                <w:szCs w:val="18"/>
              </w:rPr>
              <w:t>lidade para quem possuir permissão de a</w:t>
            </w:r>
            <w:r w:rsidR="00305792">
              <w:rPr>
                <w:szCs w:val="18"/>
              </w:rPr>
              <w:t>cesso, de manutenção de clientes</w:t>
            </w:r>
            <w:r w:rsidR="009F2046">
              <w:rPr>
                <w:szCs w:val="18"/>
              </w:rPr>
              <w:t>, onde será possível realizar o cadastro, edição, exclusão e pesquisa de registros</w:t>
            </w:r>
            <w:r>
              <w:rPr>
                <w:szCs w:val="18"/>
              </w:rPr>
              <w:t>.</w:t>
            </w:r>
          </w:p>
          <w:p w:rsidR="00BB7A8D" w:rsidRDefault="00BB7A8D" w:rsidP="00BB7A8D">
            <w:pPr>
              <w:spacing w:before="0" w:after="0"/>
              <w:ind w:firstLine="23"/>
              <w:rPr>
                <w:szCs w:val="18"/>
              </w:rPr>
            </w:pPr>
          </w:p>
          <w:p w:rsidR="00CB6321" w:rsidRDefault="00BB7A8D" w:rsidP="00BB7A8D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305792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Manter Transportador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092ECC">
              <w:rPr>
                <w:szCs w:val="18"/>
              </w:rPr>
              <w:t>lidade</w:t>
            </w:r>
            <w:r>
              <w:rPr>
                <w:szCs w:val="18"/>
              </w:rPr>
              <w:t xml:space="preserve"> para quem possuir permissão de acesso, de </w:t>
            </w:r>
            <w:r w:rsidR="00472F61">
              <w:rPr>
                <w:szCs w:val="18"/>
              </w:rPr>
              <w:t>manutenção</w:t>
            </w:r>
            <w:r w:rsidR="00305792">
              <w:rPr>
                <w:szCs w:val="18"/>
              </w:rPr>
              <w:t xml:space="preserve"> de transportador</w:t>
            </w:r>
            <w:r>
              <w:rPr>
                <w:szCs w:val="18"/>
              </w:rPr>
              <w:t>, onde será possível realizar o cadastro, edição, exclusão e pesquisa de registros.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305792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Manter Dados do Pedido de Frete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092ECC">
              <w:rPr>
                <w:szCs w:val="18"/>
              </w:rPr>
              <w:t>lidade</w:t>
            </w:r>
            <w:r>
              <w:rPr>
                <w:szCs w:val="18"/>
              </w:rPr>
              <w:t xml:space="preserve"> para quem possuir permissão d</w:t>
            </w:r>
            <w:r w:rsidR="00305792">
              <w:rPr>
                <w:szCs w:val="18"/>
              </w:rPr>
              <w:t>e acesso, de manutenção dos dados dos pedidos de transportes.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305792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Manter Mensagem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092ECC">
              <w:rPr>
                <w:szCs w:val="18"/>
              </w:rPr>
              <w:t>lidade</w:t>
            </w:r>
            <w:r>
              <w:rPr>
                <w:szCs w:val="18"/>
              </w:rPr>
              <w:t xml:space="preserve"> para quem possuir permissão de</w:t>
            </w:r>
            <w:r w:rsidR="00305792">
              <w:rPr>
                <w:szCs w:val="18"/>
              </w:rPr>
              <w:t xml:space="preserve"> acesso, de manutenção das mensagens</w:t>
            </w:r>
            <w:r>
              <w:rPr>
                <w:szCs w:val="18"/>
              </w:rPr>
              <w:t>, estas geradas a partir</w:t>
            </w:r>
            <w:r w:rsidR="003F0D27">
              <w:rPr>
                <w:szCs w:val="18"/>
              </w:rPr>
              <w:t xml:space="preserve"> </w:t>
            </w:r>
            <w:r w:rsidR="00472F61">
              <w:rPr>
                <w:szCs w:val="18"/>
              </w:rPr>
              <w:t>das trocas</w:t>
            </w:r>
            <w:r w:rsidR="00305792">
              <w:rPr>
                <w:szCs w:val="18"/>
              </w:rPr>
              <w:t xml:space="preserve"> de informações entre cliente e transportador</w:t>
            </w:r>
            <w:r>
              <w:rPr>
                <w:szCs w:val="18"/>
              </w:rPr>
              <w:t>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3F0D27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Manter Categoria e Item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092ECC">
              <w:rPr>
                <w:szCs w:val="18"/>
              </w:rPr>
              <w:t>lidade</w:t>
            </w:r>
            <w:r>
              <w:rPr>
                <w:szCs w:val="18"/>
              </w:rPr>
              <w:t xml:space="preserve"> para quem possuir permissão de a</w:t>
            </w:r>
            <w:r w:rsidR="003F0D27">
              <w:rPr>
                <w:szCs w:val="18"/>
              </w:rPr>
              <w:t>cesso, de manutenção de categorias e itens</w:t>
            </w:r>
            <w:r w:rsidR="00092ECC">
              <w:rPr>
                <w:szCs w:val="18"/>
              </w:rPr>
              <w:t>, os quais</w:t>
            </w:r>
            <w:r w:rsidR="003F0D27">
              <w:rPr>
                <w:szCs w:val="18"/>
              </w:rPr>
              <w:t xml:space="preserve"> estão relacionados com o tipo de transporte.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3F0D27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Enviar Pedido de Cotação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 xml:space="preserve">O sistema deve prover </w:t>
            </w:r>
            <w:r>
              <w:rPr>
                <w:szCs w:val="18"/>
              </w:rPr>
              <w:t>um</w:t>
            </w:r>
            <w:r w:rsidRPr="00B50F8C">
              <w:rPr>
                <w:szCs w:val="18"/>
              </w:rPr>
              <w:t>a funciona</w:t>
            </w:r>
            <w:r w:rsidR="003F0D27">
              <w:rPr>
                <w:szCs w:val="18"/>
              </w:rPr>
              <w:t>lidade</w:t>
            </w:r>
            <w:r w:rsidR="00B36C31">
              <w:rPr>
                <w:szCs w:val="18"/>
              </w:rPr>
              <w:t xml:space="preserve"> para que o</w:t>
            </w:r>
            <w:r w:rsidR="003F0D27">
              <w:rPr>
                <w:szCs w:val="18"/>
              </w:rPr>
              <w:t xml:space="preserve"> cliente poder enviar dados sobre o pedido de frete diretamente para um transporte escolhido</w:t>
            </w:r>
            <w:r w:rsidR="00092ECC">
              <w:rPr>
                <w:szCs w:val="18"/>
              </w:rPr>
              <w:t>,</w:t>
            </w:r>
            <w:r w:rsidR="003F0D27">
              <w:rPr>
                <w:szCs w:val="18"/>
              </w:rPr>
              <w:t xml:space="preserve"> a partir de parâmetros definidos.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8962B7" w:rsidRDefault="009F2046" w:rsidP="003F0D27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B36C31" w:rsidP="00B36C31">
            <w:pPr>
              <w:spacing w:before="0" w:after="0"/>
              <w:ind w:firstLine="0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Consultar Frete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B36C31">
              <w:rPr>
                <w:szCs w:val="18"/>
              </w:rPr>
              <w:t>lidade, para que o cliente consultar lances de fretes das transportadoras.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B36C31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Adicionar Informações Adicionais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092ECC">
              <w:rPr>
                <w:szCs w:val="18"/>
              </w:rPr>
              <w:t>lidade</w:t>
            </w:r>
            <w:r w:rsidR="00B36C31">
              <w:rPr>
                <w:szCs w:val="18"/>
              </w:rPr>
              <w:t xml:space="preserve"> para que o cliente adicione dados adicionais ao pedido de transporte.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As informações que compõem esta funcionalidade serão levantadas e </w:t>
            </w:r>
            <w:r>
              <w:rPr>
                <w:color w:val="000000"/>
                <w:szCs w:val="18"/>
              </w:rPr>
              <w:lastRenderedPageBreak/>
              <w:t>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B36C31" w:rsidP="00B36C31">
            <w:pPr>
              <w:spacing w:before="0" w:after="0"/>
              <w:ind w:firstLine="0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lastRenderedPageBreak/>
              <w:t>Gerenciar Cobrança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416CD7">
              <w:rPr>
                <w:szCs w:val="18"/>
              </w:rPr>
              <w:t>lidade</w:t>
            </w:r>
            <w:r>
              <w:rPr>
                <w:szCs w:val="18"/>
              </w:rPr>
              <w:t xml:space="preserve"> </w:t>
            </w:r>
            <w:r w:rsidR="00416CD7">
              <w:rPr>
                <w:szCs w:val="18"/>
              </w:rPr>
              <w:t>para o gerenciamento da cobrança automaticamente.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416CD7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Consultar Frete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416CD7">
              <w:rPr>
                <w:szCs w:val="18"/>
              </w:rPr>
              <w:t>lidade para que o transportador consulte ofertas de frete disponíveis.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416CD7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Cadastrar Lance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>
              <w:rPr>
                <w:szCs w:val="18"/>
              </w:rPr>
              <w:t>lidade</w:t>
            </w:r>
            <w:r w:rsidR="00416CD7">
              <w:rPr>
                <w:szCs w:val="18"/>
              </w:rPr>
              <w:t xml:space="preserve"> para que o transportador </w:t>
            </w:r>
            <w:r w:rsidR="00472F61">
              <w:rPr>
                <w:szCs w:val="18"/>
              </w:rPr>
              <w:t>possa</w:t>
            </w:r>
            <w:r w:rsidR="00C55A6B">
              <w:rPr>
                <w:szCs w:val="18"/>
              </w:rPr>
              <w:t xml:space="preserve"> efetuar seu lance.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1D7D63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1D7D63" w:rsidRDefault="00C55A6B" w:rsidP="00CB6321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Cadastrar Mensagem no Frete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>
              <w:rPr>
                <w:szCs w:val="18"/>
              </w:rPr>
              <w:t>lidade</w:t>
            </w:r>
            <w:r w:rsidR="00C55A6B">
              <w:rPr>
                <w:szCs w:val="18"/>
              </w:rPr>
              <w:t xml:space="preserve"> para que o transportador escreva mensagens </w:t>
            </w:r>
            <w:r w:rsidR="00472F61">
              <w:rPr>
                <w:szCs w:val="18"/>
              </w:rPr>
              <w:t>diretamente</w:t>
            </w:r>
            <w:r w:rsidR="00C55A6B">
              <w:rPr>
                <w:szCs w:val="18"/>
              </w:rPr>
              <w:t xml:space="preserve"> ao lance.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1D7D63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  <w:tr w:rsidR="00EF2E11" w:rsidRPr="00D71306" w:rsidTr="00CB6321">
        <w:trPr>
          <w:trHeight w:val="227"/>
        </w:trPr>
        <w:tc>
          <w:tcPr>
            <w:tcW w:w="3205" w:type="dxa"/>
            <w:shd w:val="clear" w:color="auto" w:fill="D9D9D9" w:themeFill="background1" w:themeFillShade="D9"/>
            <w:vAlign w:val="center"/>
          </w:tcPr>
          <w:p w:rsidR="00BB7A8D" w:rsidRDefault="00092ECC" w:rsidP="00BB7A8D">
            <w:pPr>
              <w:spacing w:before="0" w:after="0"/>
              <w:ind w:firstLine="23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b/>
                <w:color w:val="000000" w:themeColor="text1"/>
                <w:szCs w:val="18"/>
              </w:rPr>
              <w:t>Efetuar Login</w:t>
            </w:r>
          </w:p>
        </w:tc>
        <w:tc>
          <w:tcPr>
            <w:tcW w:w="6412" w:type="dxa"/>
            <w:noWrap/>
          </w:tcPr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  <w:r w:rsidRPr="00B50F8C">
              <w:rPr>
                <w:szCs w:val="18"/>
              </w:rPr>
              <w:t>O sistema deve prover a funciona</w:t>
            </w:r>
            <w:r w:rsidR="00092ECC">
              <w:rPr>
                <w:szCs w:val="18"/>
              </w:rPr>
              <w:t xml:space="preserve">lidade para restringir acesso ao sistema somente </w:t>
            </w:r>
            <w:r w:rsidR="00472F61">
              <w:rPr>
                <w:szCs w:val="18"/>
              </w:rPr>
              <w:t>a</w:t>
            </w:r>
            <w:r w:rsidR="00092ECC">
              <w:rPr>
                <w:szCs w:val="18"/>
              </w:rPr>
              <w:t xml:space="preserve"> usuários cadastrador através de login e senha.</w:t>
            </w:r>
          </w:p>
          <w:p w:rsidR="009F2046" w:rsidRDefault="009F2046" w:rsidP="009F2046">
            <w:pPr>
              <w:spacing w:before="0" w:after="0"/>
              <w:ind w:firstLine="23"/>
              <w:rPr>
                <w:szCs w:val="18"/>
              </w:rPr>
            </w:pPr>
          </w:p>
          <w:p w:rsidR="00EF2E11" w:rsidRDefault="009F2046" w:rsidP="009F2046">
            <w:pPr>
              <w:spacing w:before="0" w:after="0"/>
              <w:ind w:firstLine="23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 informações que compõem esta funcionalidade serão levantadas e documentadas na fase de Elaboração.</w:t>
            </w:r>
          </w:p>
        </w:tc>
      </w:tr>
    </w:tbl>
    <w:p w:rsidR="00D32405" w:rsidRDefault="00D32405" w:rsidP="00D32405">
      <w:pPr>
        <w:pStyle w:val="Ttulo1"/>
      </w:pPr>
      <w:bookmarkStart w:id="10" w:name="_Toc413165936"/>
      <w:r>
        <w:t>DOCUMENTAÇÃO FORNECIDA</w:t>
      </w:r>
      <w:bookmarkEnd w:id="10"/>
    </w:p>
    <w:p w:rsidR="00D32405" w:rsidRPr="003E5E83" w:rsidRDefault="003E5E83" w:rsidP="00D32405">
      <w:r w:rsidRPr="003E5E83">
        <w:t xml:space="preserve">Nenhuma documentação foi </w:t>
      </w:r>
      <w:r w:rsidR="00472F61" w:rsidRPr="003E5E83">
        <w:t>fornecida</w:t>
      </w:r>
      <w:r w:rsidRPr="003E5E83">
        <w:t xml:space="preserve"> pelo cliente. As informações contidas neste documento foram adquiridas através de levantamento de requisitos </w:t>
      </w:r>
      <w:r>
        <w:t>através de uma</w:t>
      </w:r>
      <w:r w:rsidRPr="003E5E83">
        <w:t xml:space="preserve"> reunião </w:t>
      </w:r>
      <w:r>
        <w:t>realizada</w:t>
      </w:r>
      <w:r w:rsidRPr="003E5E83">
        <w:t xml:space="preserve"> </w:t>
      </w:r>
      <w:r>
        <w:t>com</w:t>
      </w:r>
      <w:r w:rsidR="0021183C">
        <w:t xml:space="preserve"> cliente e coletas de informações no site www.anyvan.com.</w:t>
      </w:r>
    </w:p>
    <w:p w:rsidR="00D32405" w:rsidRDefault="00D32405" w:rsidP="00D32405"/>
    <w:p w:rsidR="00D32405" w:rsidRPr="002B6BE6" w:rsidRDefault="00D32405" w:rsidP="00D32405">
      <w:pPr>
        <w:pStyle w:val="Ttulo1"/>
      </w:pPr>
      <w:bookmarkStart w:id="11" w:name="_Toc413165937"/>
      <w:r w:rsidRPr="002B6BE6">
        <w:t>FASES DE EXECUÇÃO DO PROJETO</w:t>
      </w:r>
      <w:bookmarkEnd w:id="11"/>
    </w:p>
    <w:p w:rsidR="00652387" w:rsidRPr="0001422A" w:rsidRDefault="00652387" w:rsidP="00F87ACB">
      <w:r w:rsidRPr="0001422A">
        <w:t xml:space="preserve">O processo da </w:t>
      </w:r>
      <w:r w:rsidR="00D71306" w:rsidRPr="0001422A">
        <w:rPr>
          <w:b/>
          <w:bCs/>
        </w:rPr>
        <w:t>TECHRESULT</w:t>
      </w:r>
      <w:r w:rsidRPr="0001422A">
        <w:rPr>
          <w:b/>
          <w:bCs/>
        </w:rPr>
        <w:t xml:space="preserve"> </w:t>
      </w:r>
      <w:r w:rsidRPr="0001422A">
        <w:t xml:space="preserve">é baseado </w:t>
      </w:r>
      <w:r w:rsidR="00972E60" w:rsidRPr="0001422A">
        <w:t>n</w:t>
      </w:r>
      <w:r w:rsidRPr="0001422A">
        <w:t>as melhores práticas propost</w:t>
      </w:r>
      <w:r w:rsidR="00972E60" w:rsidRPr="0001422A">
        <w:t>a</w:t>
      </w:r>
      <w:r w:rsidRPr="0001422A">
        <w:t>s no guia de gerenciamento de projeto PMBOK, além de estar aderente com o MPS.BR</w:t>
      </w:r>
      <w:r w:rsidR="00F9313C" w:rsidRPr="0001422A">
        <w:t xml:space="preserve"> e CMMI</w:t>
      </w:r>
      <w:r w:rsidRPr="0001422A">
        <w:t xml:space="preserve">. </w:t>
      </w:r>
    </w:p>
    <w:p w:rsidR="00A0621E" w:rsidRDefault="00A0621E" w:rsidP="00A0621E">
      <w:r w:rsidRPr="00A82F96">
        <w:t>O escopo de serviços encontra-se subdividido em fases, conforme apresentado no gráfico abaixo.</w:t>
      </w:r>
    </w:p>
    <w:p w:rsidR="00A0621E" w:rsidRDefault="00C56704" w:rsidP="00A0621E">
      <w:pPr>
        <w:ind w:firstLine="0"/>
        <w:jc w:val="center"/>
      </w:pPr>
      <w:r w:rsidRPr="00307567">
        <w:rPr>
          <w:noProof/>
        </w:rPr>
        <w:drawing>
          <wp:inline distT="0" distB="0" distL="0" distR="0" wp14:anchorId="71D08A6A" wp14:editId="69D49344">
            <wp:extent cx="6124575" cy="1609725"/>
            <wp:effectExtent l="76200" t="0" r="6667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52387" w:rsidRPr="006D3525" w:rsidRDefault="00652387" w:rsidP="00EC0482">
      <w:pPr>
        <w:pStyle w:val="Ttulo2"/>
      </w:pPr>
      <w:bookmarkStart w:id="12" w:name="_Toc413165938"/>
      <w:r w:rsidRPr="006D3525">
        <w:t>Ciclo de Vida do Projeto</w:t>
      </w:r>
      <w:bookmarkEnd w:id="12"/>
    </w:p>
    <w:p w:rsidR="00652387" w:rsidRPr="0001422A" w:rsidRDefault="00652387" w:rsidP="00F87ACB">
      <w:r w:rsidRPr="0001422A">
        <w:t>Ciclo de vida do projeto é composto por sete fases, definido através de marcos. Sendo elas: (1) Negociação; (2) Planejamento; (3) Elaboração; (4) Construção; (5) Transição; (6) Encerramento; (7) Garantia.</w:t>
      </w:r>
    </w:p>
    <w:p w:rsidR="0001422A" w:rsidRPr="000722CB" w:rsidRDefault="00852C2B" w:rsidP="00EC0482">
      <w:pPr>
        <w:pStyle w:val="Ttulo3"/>
      </w:pPr>
      <w:bookmarkStart w:id="13" w:name="_Toc413165939"/>
      <w:r w:rsidRPr="000722CB">
        <w:t>Negociação</w:t>
      </w:r>
      <w:bookmarkEnd w:id="13"/>
    </w:p>
    <w:p w:rsidR="00652387" w:rsidRPr="00D71306" w:rsidRDefault="0001422A" w:rsidP="00F64A50">
      <w:r w:rsidRPr="00D71306">
        <w:t>S</w:t>
      </w:r>
      <w:r w:rsidR="00652387" w:rsidRPr="00D71306">
        <w:t>ão identificados os objetivos de negócio e os requisitos de alto nível. Com estas informações é elaborado o Documento de Proposta Técnica do Projeto. A fase de Negociação encerra-se com a aceitação do projeto pelo cliente, e a assinatura de um contrato entre as partes.</w:t>
      </w:r>
    </w:p>
    <w:p w:rsidR="0001422A" w:rsidRPr="000722CB" w:rsidRDefault="0001422A" w:rsidP="00EC0482">
      <w:pPr>
        <w:pStyle w:val="Ttulo3"/>
      </w:pPr>
      <w:bookmarkStart w:id="14" w:name="_Toc413165940"/>
      <w:r w:rsidRPr="000722CB">
        <w:lastRenderedPageBreak/>
        <w:t>Planejamento</w:t>
      </w:r>
      <w:bookmarkEnd w:id="14"/>
    </w:p>
    <w:p w:rsidR="0017562F" w:rsidRPr="00D71306" w:rsidRDefault="006B531F" w:rsidP="00F64A50">
      <w:r w:rsidRPr="00D71306">
        <w:t>É na fase de planejamento que a equipe do projeto define em detalhes a solução a ser desenvolvida, especificando as questões chaves: o que, como, quem e quando serão realizadas as atividades. Durante essa fase é realizado o planejamento de todo o projeto, criação de um cronograma das atividades, incluindo a alocação dos recursos vinculados a cada tarefa. Com este planejamento, pode ser revisto o escopo e a estimativa de tempo do projeto, ocasionando um redimensionamento de atividades e horas do projeto.</w:t>
      </w:r>
    </w:p>
    <w:p w:rsidR="0001422A" w:rsidRPr="000722CB" w:rsidRDefault="0001422A" w:rsidP="00EC0482">
      <w:pPr>
        <w:pStyle w:val="Ttulo3"/>
      </w:pPr>
      <w:bookmarkStart w:id="15" w:name="_Toc413165941"/>
      <w:r w:rsidRPr="000722CB">
        <w:t>Elaboração</w:t>
      </w:r>
      <w:bookmarkEnd w:id="15"/>
    </w:p>
    <w:p w:rsidR="006B531F" w:rsidRPr="00D71306" w:rsidRDefault="00586652" w:rsidP="00F64A50">
      <w:r w:rsidRPr="00586652">
        <w:t>Durante essa fase é feito o levantamento de requisitos da aplicação, e definida a arquitetura do sistema em relação à interface do usuário, a camada de banco de dados e a estrutura lógica do sistema. A atividade de levantamento dos requisitos será executada através de entrevistas com fornecedor de requisitos identificado para o projeto e através da coleta de documentos relacionados ao processo atual de cada empresa. Após o levantamento das necessidades e restrições que o sistema deve compreender será feito o desenho das telas do sistema, através do desenho das telas facilmente o cliente visualiza a aplicação a ser desenvolvida e terá melhores argumentos para questionar e validar os requisitos levantados. Juntamente com o desenho de telas acompanha o documento de descrição de cada requisito, para facilitar o entendimento de cada funcionalidade e documentar cada item. A partir dos requisitos, é feita uma reavaliação da estimativa de esforço do projeto, podendo ocasionar um redimensionamento de atividades e horas do projeto. A fase encerra-se com os requisitos validados pelo cliente, e a modelagem conceitual e lógica do sistema aprovadas.</w:t>
      </w:r>
    </w:p>
    <w:p w:rsidR="0001422A" w:rsidRPr="006D3525" w:rsidRDefault="0001422A" w:rsidP="00EC0482">
      <w:pPr>
        <w:pStyle w:val="Ttulo3"/>
      </w:pPr>
      <w:bookmarkStart w:id="16" w:name="_Toc413165942"/>
      <w:r w:rsidRPr="006D3525">
        <w:t>Construção</w:t>
      </w:r>
      <w:bookmarkEnd w:id="16"/>
    </w:p>
    <w:p w:rsidR="00D71306" w:rsidRPr="00D71306" w:rsidRDefault="00586652" w:rsidP="00F64A50">
      <w:r w:rsidRPr="00586652">
        <w:t>O objetivo principal da fase de construção é a codificação do software de acordo com a documentação gerada na fase de planejamento. Durante essa fase é feito o code review da solução, isto é, os códigos dos sistemas são avaliados e revisados por mais de um desenvolvedor, com o intuito garantir a qualidade do código e a aderência aos padrões de programação definidos, além de mitigar bugs. Durante a fase de construção são realizados testes e correções de bugs na versão beta da aplicação, identificando eventuais problemas técnicos e, também, voltados à regra de negócio da solução. Esse procedimento tem como objetivo melhorar a qualidade da solução a ser desenvolvida, buscando atingir os critérios de aceitação para liberação da aplicação ao ambiente de produção. Os testes deverão ser conduzidos, primeiramente, no próprio ambiente de desenvolvimento e posteriormente simulando o ambiente real de utilização do sistema. A fase encerra-se com a disponibilização da versão testada do sistema.</w:t>
      </w:r>
    </w:p>
    <w:p w:rsidR="0001422A" w:rsidRDefault="0001422A" w:rsidP="00EC0482">
      <w:pPr>
        <w:pStyle w:val="Ttulo3"/>
      </w:pPr>
      <w:bookmarkStart w:id="17" w:name="_Toc413165943"/>
      <w:r w:rsidRPr="000722CB">
        <w:t>Transição</w:t>
      </w:r>
      <w:bookmarkEnd w:id="17"/>
    </w:p>
    <w:p w:rsidR="00D71306" w:rsidRPr="00D71306" w:rsidRDefault="00F64A50" w:rsidP="00F64A50">
      <w:r>
        <w:t>D</w:t>
      </w:r>
      <w:r w:rsidR="00586652" w:rsidRPr="00586652">
        <w:t xml:space="preserve">urante esta fase é feito a homologação da aplicação desenvolvida pelo cliente. É também realizada a implantação do sistema na versão final </w:t>
      </w:r>
      <w:r w:rsidR="00472F61" w:rsidRPr="00586652">
        <w:t>Release</w:t>
      </w:r>
      <w:r w:rsidR="00586652" w:rsidRPr="00586652">
        <w:t xml:space="preserve"> Final da aplicação para produção e realizado treinamentos aos usuários quando pertinente ao projeto. A fase encerra-se com a acei</w:t>
      </w:r>
      <w:r w:rsidR="00586652">
        <w:t>tação da aplicação pelo cliente</w:t>
      </w:r>
      <w:r w:rsidR="00D71306" w:rsidRPr="00D71306">
        <w:t>.</w:t>
      </w:r>
    </w:p>
    <w:p w:rsidR="0001422A" w:rsidRPr="000722CB" w:rsidRDefault="0001422A" w:rsidP="00EC0482">
      <w:pPr>
        <w:pStyle w:val="Ttulo3"/>
      </w:pPr>
      <w:bookmarkStart w:id="18" w:name="_Toc413165944"/>
      <w:r w:rsidRPr="000722CB">
        <w:t>Encerramento</w:t>
      </w:r>
      <w:bookmarkEnd w:id="18"/>
    </w:p>
    <w:p w:rsidR="0099002D" w:rsidRPr="00D20AD3" w:rsidRDefault="0099002D" w:rsidP="00F64A50">
      <w:r w:rsidRPr="00D20AD3">
        <w:t xml:space="preserve">O objetivo da fase é o firmamento de um acordo da entrega final do projeto. A fase encerra-se com </w:t>
      </w:r>
      <w:r w:rsidR="00D71306">
        <w:t xml:space="preserve">a Reunião de Encerramento e </w:t>
      </w:r>
      <w:r w:rsidRPr="00D20AD3">
        <w:t>o fornecimento pelo cliente de Atestado de Capacidade Técnica, certificando a realização do projeto.</w:t>
      </w:r>
    </w:p>
    <w:p w:rsidR="0001422A" w:rsidRPr="000722CB" w:rsidRDefault="0001422A" w:rsidP="00EC0482">
      <w:pPr>
        <w:pStyle w:val="Ttulo3"/>
      </w:pPr>
      <w:bookmarkStart w:id="19" w:name="_Toc413165945"/>
      <w:r w:rsidRPr="000722CB">
        <w:t>Garantia</w:t>
      </w:r>
      <w:bookmarkEnd w:id="19"/>
    </w:p>
    <w:p w:rsidR="0099002D" w:rsidRPr="00D20AD3" w:rsidRDefault="00171A55" w:rsidP="00F64A50">
      <w:r w:rsidRPr="00D20AD3">
        <w:t>O período de garantia se estenderá por 90 dias após o início do uso da aplicação, marcada pela data da Reunião de Encerramento do Projeto.</w:t>
      </w:r>
      <w:r w:rsidR="0099002D" w:rsidRPr="00D20AD3">
        <w:t xml:space="preserve"> </w:t>
      </w:r>
    </w:p>
    <w:p w:rsidR="00AE2192" w:rsidRDefault="00AE2192" w:rsidP="007C7A76">
      <w:pPr>
        <w:ind w:firstLine="0"/>
      </w:pPr>
    </w:p>
    <w:p w:rsidR="00D71306" w:rsidRPr="007F59BA" w:rsidRDefault="006D3525" w:rsidP="00EC0482">
      <w:pPr>
        <w:pStyle w:val="Ttulo1"/>
      </w:pPr>
      <w:bookmarkStart w:id="20" w:name="_Toc413165946"/>
      <w:r w:rsidRPr="007F59BA">
        <w:t>PRÉ-REQUISITOS/RESTRIÇÕES PARA O PRODUTO</w:t>
      </w:r>
      <w:bookmarkEnd w:id="20"/>
    </w:p>
    <w:p w:rsidR="00C56704" w:rsidRPr="002B6BE6" w:rsidRDefault="00C56704" w:rsidP="00CB6321">
      <w:r w:rsidRPr="002B6BE6">
        <w:t>Qualquer indisponibilidade dos pré-requisitos aqui descritos pode ocasionar uma revisão do prazo, esforço e valores do projeto.</w:t>
      </w:r>
    </w:p>
    <w:p w:rsidR="00C56704" w:rsidRPr="004947BA" w:rsidRDefault="00C56704" w:rsidP="00E25256">
      <w:pPr>
        <w:numPr>
          <w:ilvl w:val="0"/>
          <w:numId w:val="2"/>
        </w:numPr>
        <w:spacing w:before="240"/>
        <w:ind w:left="714" w:hanging="357"/>
      </w:pPr>
      <w:r w:rsidRPr="004947BA">
        <w:t>Conhecimento, envolvimento e engajamento das pessoas necessárias para execução do projeto.</w:t>
      </w:r>
    </w:p>
    <w:p w:rsidR="00C56704" w:rsidRPr="004947BA" w:rsidRDefault="00C56704" w:rsidP="00E25256">
      <w:pPr>
        <w:numPr>
          <w:ilvl w:val="0"/>
          <w:numId w:val="2"/>
        </w:numPr>
      </w:pPr>
      <w:r w:rsidRPr="004947BA">
        <w:t>Acesso as informações e sistemas ou bases de dados que sejam necessárias para o desenvolvimento do sistema</w:t>
      </w:r>
      <w:r w:rsidR="004947BA" w:rsidRPr="004947BA">
        <w:t>, incluindo a hospedagem do site do cliente e seu código fonte</w:t>
      </w:r>
      <w:r w:rsidRPr="004947BA">
        <w:t>.</w:t>
      </w:r>
    </w:p>
    <w:p w:rsidR="00C56704" w:rsidRPr="004947BA" w:rsidRDefault="00C56704" w:rsidP="00E25256">
      <w:pPr>
        <w:numPr>
          <w:ilvl w:val="0"/>
          <w:numId w:val="2"/>
        </w:numPr>
      </w:pPr>
      <w:r w:rsidRPr="004947BA">
        <w:t xml:space="preserve">Serão executadas somente as </w:t>
      </w:r>
      <w:r w:rsidR="0021183C">
        <w:t>rotinas</w:t>
      </w:r>
      <w:r w:rsidRPr="004947BA">
        <w:t xml:space="preserve"> citadas acima no escopo do projeto.</w:t>
      </w:r>
    </w:p>
    <w:p w:rsidR="00C56704" w:rsidRPr="004947BA" w:rsidRDefault="00C56704" w:rsidP="00E25256">
      <w:pPr>
        <w:numPr>
          <w:ilvl w:val="0"/>
          <w:numId w:val="2"/>
        </w:numPr>
      </w:pPr>
      <w:r w:rsidRPr="004947BA">
        <w:t>Imagens são de responsabilidade do Cliente e deverão ser fornecidas para a TechResult em tempo hábil, conforme será combinado durante o planejamento do projeto, se necessário.</w:t>
      </w:r>
    </w:p>
    <w:p w:rsidR="00C56704" w:rsidRPr="004947BA" w:rsidRDefault="00C56704" w:rsidP="00E25256">
      <w:pPr>
        <w:numPr>
          <w:ilvl w:val="0"/>
          <w:numId w:val="2"/>
        </w:numPr>
      </w:pPr>
      <w:r w:rsidRPr="004947BA">
        <w:lastRenderedPageBreak/>
        <w:t>Infraestrutura para hospedagem compatível com as características técnicas do projeto, obedecendo os requisitos mínimos de software e hardware.</w:t>
      </w:r>
    </w:p>
    <w:tbl>
      <w:tblPr>
        <w:tblStyle w:val="GradeMdia1-nfase1"/>
        <w:tblW w:w="8400" w:type="dxa"/>
        <w:jc w:val="center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01"/>
        <w:gridCol w:w="4199"/>
      </w:tblGrid>
      <w:tr w:rsidR="00C56704" w:rsidRPr="00CB6321" w:rsidTr="00C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2"/>
            <w:tcBorders>
              <w:bottom w:val="dotted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56704" w:rsidRPr="00CB6321" w:rsidRDefault="00C56704" w:rsidP="00CB6321">
            <w:pPr>
              <w:spacing w:before="0" w:after="0"/>
              <w:ind w:firstLine="0"/>
              <w:jc w:val="center"/>
              <w:rPr>
                <w:b w:val="0"/>
                <w:szCs w:val="18"/>
              </w:rPr>
            </w:pPr>
            <w:r w:rsidRPr="00CB6321">
              <w:rPr>
                <w:szCs w:val="18"/>
              </w:rPr>
              <w:t>Requisitos Mínimos de Hardware</w:t>
            </w:r>
          </w:p>
        </w:tc>
      </w:tr>
      <w:tr w:rsidR="00C56704" w:rsidRPr="00CB6321" w:rsidTr="00C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tcBorders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C56704" w:rsidRPr="00CB6321" w:rsidRDefault="00C56704" w:rsidP="00CB6321">
            <w:pPr>
              <w:spacing w:before="0" w:after="0"/>
              <w:ind w:firstLine="0"/>
              <w:jc w:val="center"/>
              <w:rPr>
                <w:b w:val="0"/>
                <w:szCs w:val="18"/>
              </w:rPr>
            </w:pPr>
            <w:r w:rsidRPr="00CB6321">
              <w:rPr>
                <w:szCs w:val="18"/>
              </w:rPr>
              <w:t>Servidor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99" w:type="dxa"/>
            <w:tcBorders>
              <w:left w:val="dotted" w:sz="4" w:space="0" w:color="auto"/>
            </w:tcBorders>
            <w:shd w:val="clear" w:color="auto" w:fill="auto"/>
            <w:vAlign w:val="center"/>
            <w:hideMark/>
          </w:tcPr>
          <w:p w:rsidR="00C56704" w:rsidRPr="00CB6321" w:rsidRDefault="00C56704" w:rsidP="00CB6321">
            <w:pPr>
              <w:spacing w:before="0" w:after="0"/>
              <w:ind w:firstLine="0"/>
              <w:jc w:val="center"/>
              <w:rPr>
                <w:b w:val="0"/>
                <w:szCs w:val="18"/>
              </w:rPr>
            </w:pPr>
            <w:r w:rsidRPr="00CB6321">
              <w:rPr>
                <w:szCs w:val="18"/>
              </w:rPr>
              <w:t>Estações de Trabalho</w:t>
            </w:r>
          </w:p>
        </w:tc>
      </w:tr>
      <w:tr w:rsidR="00C56704" w:rsidRPr="00CB6321" w:rsidTr="00CB632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tcBorders>
              <w:top w:val="none" w:sz="0" w:space="0" w:color="auto"/>
              <w:right w:val="dotted" w:sz="4" w:space="0" w:color="auto"/>
            </w:tcBorders>
            <w:shd w:val="clear" w:color="auto" w:fill="auto"/>
            <w:hideMark/>
          </w:tcPr>
          <w:p w:rsidR="00C56704" w:rsidRPr="00CB6321" w:rsidRDefault="00F64A50" w:rsidP="00CB6321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</w:rPr>
            </w:pPr>
            <w:r w:rsidRPr="00CB6321">
              <w:rPr>
                <w:b w:val="0"/>
                <w:szCs w:val="18"/>
              </w:rPr>
              <w:t xml:space="preserve">Equipamento com processador de dois núcleos </w:t>
            </w:r>
            <w:r w:rsidR="00C56704" w:rsidRPr="00CB6321">
              <w:rPr>
                <w:b w:val="0"/>
                <w:szCs w:val="18"/>
              </w:rPr>
              <w:t>3 GHz ou Superior</w:t>
            </w:r>
          </w:p>
          <w:p w:rsidR="00C56704" w:rsidRPr="00CB6321" w:rsidRDefault="00F64A50" w:rsidP="00CB6321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</w:rPr>
            </w:pPr>
            <w:r w:rsidRPr="00CB6321">
              <w:rPr>
                <w:b w:val="0"/>
                <w:szCs w:val="18"/>
              </w:rPr>
              <w:t>8 GB RAM</w:t>
            </w:r>
          </w:p>
          <w:p w:rsidR="00C56704" w:rsidRPr="00CB6321" w:rsidRDefault="00C56704" w:rsidP="00CB6321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</w:rPr>
            </w:pPr>
            <w:r w:rsidRPr="00CB6321">
              <w:rPr>
                <w:b w:val="0"/>
                <w:szCs w:val="18"/>
              </w:rPr>
              <w:t>X64</w:t>
            </w:r>
          </w:p>
          <w:p w:rsidR="00C56704" w:rsidRPr="00CB6321" w:rsidRDefault="00C56704" w:rsidP="00BB7A8D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szCs w:val="18"/>
              </w:rPr>
            </w:pPr>
            <w:r w:rsidRPr="00CB6321">
              <w:rPr>
                <w:b w:val="0"/>
                <w:szCs w:val="18"/>
              </w:rPr>
              <w:t xml:space="preserve">80 </w:t>
            </w:r>
            <w:r w:rsidR="00F64A50" w:rsidRPr="00CB6321">
              <w:rPr>
                <w:b w:val="0"/>
                <w:szCs w:val="18"/>
              </w:rPr>
              <w:t>GB</w:t>
            </w:r>
            <w:r w:rsidRPr="00CB6321">
              <w:rPr>
                <w:b w:val="0"/>
                <w:szCs w:val="18"/>
              </w:rPr>
              <w:t xml:space="preserve"> de </w:t>
            </w:r>
            <w:r w:rsidRPr="00BB7A8D">
              <w:rPr>
                <w:b w:val="0"/>
                <w:szCs w:val="18"/>
              </w:rPr>
              <w:t>espaço</w:t>
            </w:r>
            <w:r w:rsidRPr="00CB6321">
              <w:rPr>
                <w:b w:val="0"/>
                <w:szCs w:val="18"/>
              </w:rPr>
              <w:t xml:space="preserve"> livre em Disco Rígido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99" w:type="dxa"/>
            <w:tcBorders>
              <w:top w:val="none" w:sz="0" w:space="0" w:color="auto"/>
              <w:left w:val="dotted" w:sz="4" w:space="0" w:color="auto"/>
            </w:tcBorders>
            <w:shd w:val="clear" w:color="auto" w:fill="auto"/>
            <w:hideMark/>
          </w:tcPr>
          <w:p w:rsidR="00C56704" w:rsidRPr="00CB6321" w:rsidRDefault="00F64A50" w:rsidP="00CB6321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</w:rPr>
            </w:pPr>
            <w:r w:rsidRPr="00CB6321">
              <w:rPr>
                <w:b w:val="0"/>
                <w:szCs w:val="18"/>
              </w:rPr>
              <w:t>Equipamentos com p</w:t>
            </w:r>
            <w:r w:rsidR="00C56704" w:rsidRPr="00CB6321">
              <w:rPr>
                <w:b w:val="0"/>
                <w:szCs w:val="18"/>
              </w:rPr>
              <w:t>roce</w:t>
            </w:r>
            <w:r w:rsidRPr="00CB6321">
              <w:rPr>
                <w:b w:val="0"/>
                <w:szCs w:val="18"/>
              </w:rPr>
              <w:t>s</w:t>
            </w:r>
            <w:r w:rsidR="00C56704" w:rsidRPr="00CB6321">
              <w:rPr>
                <w:b w:val="0"/>
                <w:szCs w:val="18"/>
              </w:rPr>
              <w:t>sadores 2 GHz</w:t>
            </w:r>
          </w:p>
          <w:p w:rsidR="00C56704" w:rsidRPr="00CB6321" w:rsidRDefault="00F64A50" w:rsidP="00CB6321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</w:rPr>
            </w:pPr>
            <w:r w:rsidRPr="00CB6321">
              <w:rPr>
                <w:b w:val="0"/>
                <w:szCs w:val="18"/>
              </w:rPr>
              <w:t>2 GB RAM</w:t>
            </w:r>
          </w:p>
          <w:p w:rsidR="00C56704" w:rsidRPr="00CB6321" w:rsidRDefault="00C56704" w:rsidP="00CB6321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szCs w:val="18"/>
              </w:rPr>
            </w:pPr>
            <w:r w:rsidRPr="00CB6321">
              <w:rPr>
                <w:b w:val="0"/>
                <w:szCs w:val="18"/>
              </w:rPr>
              <w:t xml:space="preserve">10 </w:t>
            </w:r>
            <w:r w:rsidR="00F64A50" w:rsidRPr="00CB6321">
              <w:rPr>
                <w:b w:val="0"/>
                <w:szCs w:val="18"/>
              </w:rPr>
              <w:t xml:space="preserve">GB </w:t>
            </w:r>
            <w:r w:rsidRPr="00CB6321">
              <w:rPr>
                <w:b w:val="0"/>
                <w:szCs w:val="18"/>
              </w:rPr>
              <w:t>de espaço livre em Disco Rígido</w:t>
            </w:r>
          </w:p>
        </w:tc>
      </w:tr>
    </w:tbl>
    <w:p w:rsidR="00C56704" w:rsidRPr="00F54946" w:rsidRDefault="00C56704" w:rsidP="00C56704">
      <w:pPr>
        <w:ind w:left="720"/>
        <w:rPr>
          <w:sz w:val="2"/>
        </w:rPr>
      </w:pPr>
    </w:p>
    <w:p w:rsidR="00C56704" w:rsidRDefault="00C56704" w:rsidP="00C56704">
      <w:pPr>
        <w:rPr>
          <w:color w:val="FF0000"/>
        </w:rPr>
      </w:pPr>
    </w:p>
    <w:p w:rsidR="00AA6BE4" w:rsidRDefault="00AA6BE4" w:rsidP="00AA6BE4">
      <w:pPr>
        <w:pStyle w:val="Ttulo2"/>
      </w:pPr>
      <w:bookmarkStart w:id="21" w:name="_Toc413165947"/>
      <w:r>
        <w:t>Requisitos de Licenciamento</w:t>
      </w:r>
      <w:bookmarkEnd w:id="21"/>
    </w:p>
    <w:p w:rsidR="00AA6BE4" w:rsidRPr="008962B7" w:rsidRDefault="00FD0F06" w:rsidP="008962B7">
      <w:r>
        <w:t>Os sistemas e programas listados nesta seção não fazem parte o escopo desta proposta. Licenciamentos e outras aquisições serão objeto de outra proposta especifica.</w:t>
      </w:r>
    </w:p>
    <w:tbl>
      <w:tblPr>
        <w:tblStyle w:val="GradeMdia1-nfase1"/>
        <w:tblW w:w="8400" w:type="dxa"/>
        <w:jc w:val="center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01"/>
        <w:gridCol w:w="4199"/>
      </w:tblGrid>
      <w:tr w:rsidR="005846DA" w:rsidRPr="00B34638" w:rsidTr="00584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2"/>
            <w:tcBorders>
              <w:bottom w:val="dotted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46DA" w:rsidRPr="00CB6321" w:rsidRDefault="005846DA" w:rsidP="005846DA">
            <w:pPr>
              <w:spacing w:before="0" w:after="0"/>
              <w:ind w:firstLine="0"/>
              <w:jc w:val="center"/>
              <w:rPr>
                <w:b w:val="0"/>
                <w:szCs w:val="18"/>
              </w:rPr>
            </w:pPr>
            <w:r w:rsidRPr="00CB6321">
              <w:rPr>
                <w:szCs w:val="18"/>
              </w:rPr>
              <w:t>Requisitos Mínimos de Software</w:t>
            </w:r>
          </w:p>
        </w:tc>
      </w:tr>
      <w:tr w:rsidR="005846DA" w:rsidRPr="00B34638" w:rsidTr="00584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846DA" w:rsidRPr="00CB6321" w:rsidRDefault="005846DA" w:rsidP="005846DA">
            <w:pPr>
              <w:spacing w:before="0" w:after="0"/>
              <w:ind w:firstLine="0"/>
              <w:jc w:val="center"/>
              <w:rPr>
                <w:b w:val="0"/>
                <w:szCs w:val="18"/>
              </w:rPr>
            </w:pPr>
            <w:r w:rsidRPr="00CB6321">
              <w:rPr>
                <w:szCs w:val="18"/>
              </w:rPr>
              <w:t>Servidor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5846DA" w:rsidRPr="00CB6321" w:rsidRDefault="005846DA" w:rsidP="005846DA">
            <w:pPr>
              <w:spacing w:before="0" w:after="0"/>
              <w:ind w:firstLine="0"/>
              <w:jc w:val="center"/>
              <w:rPr>
                <w:b w:val="0"/>
                <w:szCs w:val="18"/>
              </w:rPr>
            </w:pPr>
            <w:r w:rsidRPr="00CB6321">
              <w:rPr>
                <w:szCs w:val="18"/>
              </w:rPr>
              <w:t>Estações de Trabalho</w:t>
            </w:r>
          </w:p>
        </w:tc>
      </w:tr>
      <w:tr w:rsidR="005846DA" w:rsidRPr="00B34638" w:rsidTr="005846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846DA" w:rsidRPr="00CB6321" w:rsidRDefault="005846DA" w:rsidP="005846DA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</w:rPr>
            </w:pPr>
            <w:r w:rsidRPr="00CB6321">
              <w:rPr>
                <w:b w:val="0"/>
                <w:szCs w:val="18"/>
              </w:rPr>
              <w:t>Microsoft Windows Server 2003/2008 Standard ou Enterprise Edition para cada servidor utilizado na solução</w:t>
            </w:r>
          </w:p>
          <w:p w:rsidR="005846DA" w:rsidRPr="00CB6321" w:rsidRDefault="005846DA" w:rsidP="005846DA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  <w:lang w:val="en-US"/>
              </w:rPr>
            </w:pPr>
            <w:r w:rsidRPr="00CB6321">
              <w:rPr>
                <w:b w:val="0"/>
                <w:szCs w:val="18"/>
                <w:lang w:val="en-US"/>
              </w:rPr>
              <w:t xml:space="preserve">SQL Server 2008 </w:t>
            </w:r>
            <w:r w:rsidR="004947BA">
              <w:rPr>
                <w:b w:val="0"/>
                <w:szCs w:val="18"/>
                <w:lang w:val="en-US"/>
              </w:rPr>
              <w:t>R2 ou Superior</w:t>
            </w:r>
          </w:p>
          <w:p w:rsidR="005846DA" w:rsidRPr="00CB6321" w:rsidRDefault="005846DA" w:rsidP="005846DA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</w:rPr>
            </w:pPr>
            <w:r w:rsidRPr="00CB6321">
              <w:rPr>
                <w:b w:val="0"/>
                <w:szCs w:val="18"/>
              </w:rPr>
              <w:t>Internet Information Services 7.0</w:t>
            </w:r>
          </w:p>
          <w:p w:rsidR="005846DA" w:rsidRPr="00CB6321" w:rsidRDefault="005846DA" w:rsidP="005846DA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szCs w:val="18"/>
                <w:lang w:val="en-US"/>
              </w:rPr>
            </w:pPr>
            <w:r w:rsidRPr="00CB6321">
              <w:rPr>
                <w:b w:val="0"/>
                <w:szCs w:val="18"/>
                <w:lang w:val="en-US"/>
              </w:rPr>
              <w:t>Secure Socket Layer (SSL) - Opcional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hideMark/>
          </w:tcPr>
          <w:p w:rsidR="005846DA" w:rsidRPr="00CB6321" w:rsidRDefault="005846DA" w:rsidP="005846DA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  <w:lang w:val="en-US"/>
              </w:rPr>
            </w:pPr>
            <w:r w:rsidRPr="00CB6321">
              <w:rPr>
                <w:b w:val="0"/>
                <w:szCs w:val="18"/>
                <w:lang w:val="en-US"/>
              </w:rPr>
              <w:t>Microsoft Windows Windows XP, Windows Vista e Windows 7</w:t>
            </w:r>
          </w:p>
          <w:p w:rsidR="005846DA" w:rsidRPr="00CB6321" w:rsidRDefault="005846DA" w:rsidP="005846DA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b w:val="0"/>
                <w:szCs w:val="18"/>
              </w:rPr>
            </w:pPr>
            <w:r w:rsidRPr="00CB6321">
              <w:rPr>
                <w:b w:val="0"/>
                <w:szCs w:val="18"/>
              </w:rPr>
              <w:t xml:space="preserve">Microsoft Office </w:t>
            </w:r>
            <w:r w:rsidR="004947BA">
              <w:rPr>
                <w:b w:val="0"/>
                <w:szCs w:val="18"/>
              </w:rPr>
              <w:t xml:space="preserve">2003, </w:t>
            </w:r>
            <w:r w:rsidRPr="00CB6321">
              <w:rPr>
                <w:b w:val="0"/>
                <w:szCs w:val="18"/>
              </w:rPr>
              <w:t xml:space="preserve">2007 </w:t>
            </w:r>
            <w:r w:rsidR="004947BA">
              <w:rPr>
                <w:b w:val="0"/>
                <w:szCs w:val="18"/>
              </w:rPr>
              <w:t>ou 2010</w:t>
            </w:r>
          </w:p>
          <w:p w:rsidR="005846DA" w:rsidRPr="00CB6321" w:rsidRDefault="005846DA" w:rsidP="004947BA">
            <w:pPr>
              <w:numPr>
                <w:ilvl w:val="0"/>
                <w:numId w:val="4"/>
              </w:numPr>
              <w:spacing w:before="0" w:after="0"/>
              <w:ind w:left="549" w:hanging="549"/>
              <w:jc w:val="left"/>
              <w:rPr>
                <w:szCs w:val="18"/>
              </w:rPr>
            </w:pPr>
            <w:r w:rsidRPr="00CB6321">
              <w:rPr>
                <w:b w:val="0"/>
                <w:szCs w:val="18"/>
              </w:rPr>
              <w:t xml:space="preserve">Internet Explorer </w:t>
            </w:r>
            <w:r w:rsidR="004947BA">
              <w:rPr>
                <w:b w:val="0"/>
                <w:szCs w:val="18"/>
              </w:rPr>
              <w:t>8</w:t>
            </w:r>
            <w:r w:rsidRPr="00CB6321">
              <w:rPr>
                <w:b w:val="0"/>
                <w:szCs w:val="18"/>
              </w:rPr>
              <w:t xml:space="preserve"> ou superior</w:t>
            </w:r>
            <w:r w:rsidRPr="00CB6321">
              <w:rPr>
                <w:szCs w:val="18"/>
              </w:rPr>
              <w:t xml:space="preserve"> </w:t>
            </w:r>
          </w:p>
        </w:tc>
      </w:tr>
    </w:tbl>
    <w:p w:rsidR="00D71306" w:rsidRPr="00177FAF" w:rsidRDefault="006D3525" w:rsidP="00EC0482">
      <w:pPr>
        <w:pStyle w:val="Ttulo1"/>
      </w:pPr>
      <w:bookmarkStart w:id="22" w:name="_Toc413165948"/>
      <w:r w:rsidRPr="00177FAF">
        <w:t>ITENS NÃO CONTEMPLADOS NO ESCOPO</w:t>
      </w:r>
      <w:bookmarkEnd w:id="22"/>
    </w:p>
    <w:p w:rsidR="00D71306" w:rsidRPr="004947BA" w:rsidRDefault="00D71306" w:rsidP="00E25256">
      <w:pPr>
        <w:numPr>
          <w:ilvl w:val="0"/>
          <w:numId w:val="3"/>
        </w:numPr>
      </w:pPr>
      <w:r w:rsidRPr="004947BA">
        <w:t>Aquisição de hardware e licenciamento de softwares especifica</w:t>
      </w:r>
      <w:r w:rsidR="00C56704" w:rsidRPr="004947BA">
        <w:t>dos para a execução do projeto.</w:t>
      </w:r>
    </w:p>
    <w:p w:rsidR="00586652" w:rsidRPr="004947BA" w:rsidRDefault="00586652" w:rsidP="00E25256">
      <w:pPr>
        <w:numPr>
          <w:ilvl w:val="0"/>
          <w:numId w:val="3"/>
        </w:numPr>
      </w:pPr>
      <w:r w:rsidRPr="004947BA">
        <w:t xml:space="preserve">Qualquer </w:t>
      </w:r>
      <w:r w:rsidR="004947BA" w:rsidRPr="004947BA">
        <w:t xml:space="preserve">funcionalidade, ação e </w:t>
      </w:r>
      <w:r w:rsidRPr="004947BA">
        <w:t>componente de software, desenvo</w:t>
      </w:r>
      <w:r w:rsidR="004947BA" w:rsidRPr="004947BA">
        <w:t xml:space="preserve">lvido ou customizado, </w:t>
      </w:r>
      <w:r w:rsidRPr="004947BA">
        <w:t>não mencionada explicitamente neste documento.</w:t>
      </w:r>
    </w:p>
    <w:p w:rsidR="00D71306" w:rsidRPr="00CB6321" w:rsidRDefault="00D71306" w:rsidP="00CB6321">
      <w:pPr>
        <w:rPr>
          <w:color w:val="FF0000"/>
        </w:rPr>
      </w:pPr>
    </w:p>
    <w:p w:rsidR="00D71306" w:rsidRDefault="006D3525" w:rsidP="00EC0482">
      <w:pPr>
        <w:pStyle w:val="Ttulo1"/>
      </w:pPr>
      <w:bookmarkStart w:id="23" w:name="_Toc413165949"/>
      <w:r w:rsidRPr="00177FAF">
        <w:t>EQUIPE E ESTIMATIVA DE HORAS</w:t>
      </w:r>
      <w:bookmarkEnd w:id="23"/>
    </w:p>
    <w:p w:rsidR="00D71306" w:rsidRPr="009F2046" w:rsidRDefault="00F64A50" w:rsidP="00F64A50">
      <w:r w:rsidRPr="009F2046">
        <w:t xml:space="preserve">O esforço para o desenvolvimento do projeto é de </w:t>
      </w:r>
      <w:r w:rsidR="009F2046" w:rsidRPr="009F2046">
        <w:rPr>
          <w:b/>
          <w:sz w:val="22"/>
        </w:rPr>
        <w:t>2325,8</w:t>
      </w:r>
      <w:r w:rsidRPr="009F2046">
        <w:rPr>
          <w:b/>
          <w:sz w:val="22"/>
        </w:rPr>
        <w:t xml:space="preserve"> horas</w:t>
      </w:r>
    </w:p>
    <w:tbl>
      <w:tblPr>
        <w:tblStyle w:val="ListaMdia1-nfase5"/>
        <w:tblW w:w="6646" w:type="dxa"/>
        <w:jc w:val="center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6A0" w:firstRow="1" w:lastRow="0" w:firstColumn="1" w:lastColumn="0" w:noHBand="1" w:noVBand="1"/>
      </w:tblPr>
      <w:tblGrid>
        <w:gridCol w:w="1715"/>
        <w:gridCol w:w="2951"/>
        <w:gridCol w:w="1980"/>
      </w:tblGrid>
      <w:tr w:rsidR="00BF5771" w:rsidRPr="001B7111" w:rsidTr="004D0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6" w:type="dxa"/>
            <w:gridSpan w:val="3"/>
            <w:tcBorders>
              <w:top w:val="none" w:sz="0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BF5771" w:rsidRPr="001B7111" w:rsidRDefault="00BF5771" w:rsidP="00BF5771">
            <w:pPr>
              <w:spacing w:before="0" w:after="0"/>
              <w:ind w:firstLine="0"/>
              <w:jc w:val="center"/>
              <w:rPr>
                <w:b w:val="0"/>
                <w:bCs w:val="0"/>
                <w:szCs w:val="18"/>
              </w:rPr>
            </w:pPr>
            <w:r w:rsidRPr="001B7111">
              <w:rPr>
                <w:szCs w:val="18"/>
              </w:rPr>
              <w:t>Estimativa de mão-de-obra</w:t>
            </w:r>
          </w:p>
        </w:tc>
      </w:tr>
      <w:tr w:rsidR="006661C6" w:rsidRPr="001B7111" w:rsidTr="004D00AE">
        <w:trPr>
          <w:trHeight w:val="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right w:val="dotted" w:sz="4" w:space="0" w:color="auto"/>
            </w:tcBorders>
            <w:noWrap/>
            <w:vAlign w:val="center"/>
            <w:hideMark/>
          </w:tcPr>
          <w:p w:rsidR="006661C6" w:rsidRPr="001B7111" w:rsidRDefault="006661C6" w:rsidP="001B7111">
            <w:pPr>
              <w:spacing w:before="0" w:after="0"/>
              <w:ind w:firstLine="0"/>
              <w:jc w:val="center"/>
              <w:rPr>
                <w:b w:val="0"/>
                <w:bCs w:val="0"/>
                <w:szCs w:val="18"/>
              </w:rPr>
            </w:pPr>
            <w:r w:rsidRPr="001B7111">
              <w:rPr>
                <w:szCs w:val="18"/>
              </w:rPr>
              <w:t>Perfil</w:t>
            </w:r>
          </w:p>
        </w:tc>
        <w:tc>
          <w:tcPr>
            <w:tcW w:w="2951" w:type="dxa"/>
            <w:tcBorders>
              <w:left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6661C6" w:rsidRPr="001B7111" w:rsidRDefault="006661C6" w:rsidP="006D127B">
            <w:pPr>
              <w:spacing w:before="0"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1B7111">
              <w:rPr>
                <w:b/>
                <w:bCs/>
                <w:szCs w:val="18"/>
              </w:rPr>
              <w:t>Profissional</w:t>
            </w:r>
          </w:p>
        </w:tc>
        <w:tc>
          <w:tcPr>
            <w:tcW w:w="1980" w:type="dxa"/>
            <w:tcBorders>
              <w:left w:val="dotted" w:sz="4" w:space="0" w:color="auto"/>
            </w:tcBorders>
            <w:vAlign w:val="center"/>
          </w:tcPr>
          <w:p w:rsidR="006661C6" w:rsidRPr="001B7111" w:rsidRDefault="006661C6" w:rsidP="006D127B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1B7111">
              <w:rPr>
                <w:b/>
                <w:bCs/>
                <w:szCs w:val="18"/>
              </w:rPr>
              <w:t>Qtd.</w:t>
            </w:r>
          </w:p>
        </w:tc>
      </w:tr>
      <w:tr w:rsidR="006661C6" w:rsidRPr="001B7111" w:rsidTr="004D00AE">
        <w:trPr>
          <w:trHeight w:val="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right w:val="dotted" w:sz="4" w:space="0" w:color="auto"/>
            </w:tcBorders>
            <w:noWrap/>
            <w:vAlign w:val="center"/>
            <w:hideMark/>
          </w:tcPr>
          <w:p w:rsidR="006661C6" w:rsidRPr="001B7111" w:rsidRDefault="006661C6" w:rsidP="001B7111">
            <w:pPr>
              <w:spacing w:before="0" w:after="0"/>
              <w:ind w:firstLine="0"/>
              <w:jc w:val="center"/>
              <w:rPr>
                <w:b w:val="0"/>
                <w:szCs w:val="18"/>
              </w:rPr>
            </w:pPr>
            <w:r w:rsidRPr="001B7111">
              <w:rPr>
                <w:b w:val="0"/>
                <w:szCs w:val="18"/>
              </w:rPr>
              <w:t>Gerência Projetos</w:t>
            </w:r>
          </w:p>
        </w:tc>
        <w:tc>
          <w:tcPr>
            <w:tcW w:w="2951" w:type="dxa"/>
            <w:tcBorders>
              <w:left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6661C6" w:rsidRPr="001B7111" w:rsidRDefault="006661C6" w:rsidP="006D127B">
            <w:pPr>
              <w:spacing w:before="0"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Gerente de Projeto</w:t>
            </w:r>
          </w:p>
        </w:tc>
        <w:tc>
          <w:tcPr>
            <w:tcW w:w="1980" w:type="dxa"/>
            <w:tcBorders>
              <w:left w:val="dotted" w:sz="4" w:space="0" w:color="auto"/>
            </w:tcBorders>
            <w:vAlign w:val="center"/>
          </w:tcPr>
          <w:p w:rsidR="006661C6" w:rsidRPr="001B7111" w:rsidRDefault="006661C6" w:rsidP="006D127B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1B7111">
              <w:rPr>
                <w:szCs w:val="18"/>
              </w:rPr>
              <w:t>1</w:t>
            </w:r>
          </w:p>
        </w:tc>
      </w:tr>
      <w:tr w:rsidR="006661C6" w:rsidRPr="001B7111" w:rsidTr="004D00AE">
        <w:trPr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right w:val="dotted" w:sz="4" w:space="0" w:color="auto"/>
            </w:tcBorders>
            <w:vAlign w:val="center"/>
            <w:hideMark/>
          </w:tcPr>
          <w:p w:rsidR="006661C6" w:rsidRPr="001B7111" w:rsidRDefault="006661C6" w:rsidP="001B7111">
            <w:pPr>
              <w:spacing w:before="0" w:after="0"/>
              <w:ind w:firstLine="0"/>
              <w:jc w:val="center"/>
              <w:rPr>
                <w:bCs w:val="0"/>
                <w:szCs w:val="18"/>
              </w:rPr>
            </w:pPr>
            <w:r w:rsidRPr="001B7111">
              <w:rPr>
                <w:b w:val="0"/>
                <w:szCs w:val="18"/>
              </w:rPr>
              <w:t>An</w:t>
            </w:r>
            <w:r>
              <w:rPr>
                <w:b w:val="0"/>
                <w:szCs w:val="18"/>
              </w:rPr>
              <w:t>á</w:t>
            </w:r>
            <w:r w:rsidRPr="001B7111">
              <w:rPr>
                <w:b w:val="0"/>
                <w:szCs w:val="18"/>
              </w:rPr>
              <w:t>lis</w:t>
            </w:r>
            <w:r>
              <w:rPr>
                <w:b w:val="0"/>
                <w:szCs w:val="18"/>
              </w:rPr>
              <w:t>e</w:t>
            </w:r>
            <w:r w:rsidRPr="001B7111">
              <w:rPr>
                <w:b w:val="0"/>
                <w:szCs w:val="18"/>
              </w:rPr>
              <w:t xml:space="preserve"> de Sistema</w:t>
            </w:r>
          </w:p>
        </w:tc>
        <w:tc>
          <w:tcPr>
            <w:tcW w:w="2951" w:type="dxa"/>
            <w:tcBorders>
              <w:left w:val="dotted" w:sz="4" w:space="0" w:color="auto"/>
              <w:right w:val="dotted" w:sz="4" w:space="0" w:color="auto"/>
            </w:tcBorders>
            <w:noWrap/>
            <w:vAlign w:val="center"/>
            <w:hideMark/>
          </w:tcPr>
          <w:p w:rsidR="006661C6" w:rsidRPr="001B7111" w:rsidRDefault="006661C6" w:rsidP="006D127B">
            <w:pPr>
              <w:spacing w:before="0"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Analista de Sistemas</w:t>
            </w:r>
          </w:p>
        </w:tc>
        <w:tc>
          <w:tcPr>
            <w:tcW w:w="1980" w:type="dxa"/>
            <w:tcBorders>
              <w:left w:val="dotted" w:sz="4" w:space="0" w:color="auto"/>
            </w:tcBorders>
            <w:vAlign w:val="center"/>
          </w:tcPr>
          <w:p w:rsidR="006661C6" w:rsidRPr="001B7111" w:rsidRDefault="006661C6" w:rsidP="006D127B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1B7111">
              <w:rPr>
                <w:szCs w:val="18"/>
              </w:rPr>
              <w:t>1</w:t>
            </w:r>
          </w:p>
        </w:tc>
      </w:tr>
      <w:tr w:rsidR="006661C6" w:rsidRPr="001B7111" w:rsidTr="004D00A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vMerge w:val="restart"/>
            <w:tcBorders>
              <w:right w:val="dotted" w:sz="4" w:space="0" w:color="auto"/>
            </w:tcBorders>
            <w:noWrap/>
            <w:vAlign w:val="center"/>
          </w:tcPr>
          <w:p w:rsidR="006661C6" w:rsidRPr="001B7111" w:rsidRDefault="006661C6" w:rsidP="006D127B">
            <w:pPr>
              <w:spacing w:before="0" w:after="0"/>
              <w:ind w:firstLine="0"/>
              <w:jc w:val="left"/>
              <w:rPr>
                <w:b w:val="0"/>
                <w:szCs w:val="18"/>
              </w:rPr>
            </w:pPr>
          </w:p>
        </w:tc>
        <w:tc>
          <w:tcPr>
            <w:tcW w:w="2951" w:type="dxa"/>
            <w:tcBorders>
              <w:left w:val="dotted" w:sz="4" w:space="0" w:color="auto"/>
              <w:right w:val="dotted" w:sz="4" w:space="0" w:color="auto"/>
            </w:tcBorders>
            <w:noWrap/>
            <w:vAlign w:val="center"/>
          </w:tcPr>
          <w:p w:rsidR="006661C6" w:rsidRPr="001B7111" w:rsidRDefault="004947BA" w:rsidP="001B7111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8"/>
              </w:rPr>
            </w:pPr>
            <w:r>
              <w:rPr>
                <w:bCs/>
                <w:szCs w:val="18"/>
              </w:rPr>
              <w:t>Desenvolvedor</w:t>
            </w:r>
          </w:p>
        </w:tc>
        <w:tc>
          <w:tcPr>
            <w:tcW w:w="1980" w:type="dxa"/>
            <w:tcBorders>
              <w:left w:val="dotted" w:sz="4" w:space="0" w:color="auto"/>
            </w:tcBorders>
            <w:vAlign w:val="center"/>
          </w:tcPr>
          <w:p w:rsidR="006661C6" w:rsidRPr="001B7111" w:rsidRDefault="006661C6" w:rsidP="00586652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8"/>
              </w:rPr>
            </w:pPr>
            <w:r w:rsidRPr="001B7111">
              <w:rPr>
                <w:bCs/>
                <w:szCs w:val="18"/>
              </w:rPr>
              <w:t>1</w:t>
            </w:r>
          </w:p>
        </w:tc>
      </w:tr>
      <w:tr w:rsidR="006661C6" w:rsidRPr="001B7111" w:rsidTr="004D00A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vMerge/>
            <w:tcBorders>
              <w:right w:val="dotted" w:sz="4" w:space="0" w:color="auto"/>
            </w:tcBorders>
            <w:noWrap/>
            <w:vAlign w:val="center"/>
          </w:tcPr>
          <w:p w:rsidR="006661C6" w:rsidRPr="001B7111" w:rsidRDefault="006661C6" w:rsidP="006D127B">
            <w:pPr>
              <w:spacing w:before="0" w:after="0"/>
              <w:ind w:firstLine="0"/>
              <w:jc w:val="left"/>
              <w:rPr>
                <w:b w:val="0"/>
                <w:szCs w:val="18"/>
              </w:rPr>
            </w:pPr>
          </w:p>
        </w:tc>
        <w:tc>
          <w:tcPr>
            <w:tcW w:w="2951" w:type="dxa"/>
            <w:tcBorders>
              <w:left w:val="dotted" w:sz="4" w:space="0" w:color="auto"/>
              <w:right w:val="dotted" w:sz="4" w:space="0" w:color="auto"/>
            </w:tcBorders>
            <w:noWrap/>
            <w:vAlign w:val="center"/>
          </w:tcPr>
          <w:p w:rsidR="006661C6" w:rsidRPr="001B7111" w:rsidRDefault="006661C6" w:rsidP="001B7111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8"/>
              </w:rPr>
            </w:pPr>
            <w:r w:rsidRPr="001B7111">
              <w:rPr>
                <w:bCs/>
                <w:szCs w:val="18"/>
              </w:rPr>
              <w:t>Teste</w:t>
            </w:r>
            <w:r w:rsidR="0021183C">
              <w:rPr>
                <w:bCs/>
                <w:szCs w:val="18"/>
              </w:rPr>
              <w:t>s</w:t>
            </w:r>
          </w:p>
        </w:tc>
        <w:tc>
          <w:tcPr>
            <w:tcW w:w="1980" w:type="dxa"/>
            <w:tcBorders>
              <w:left w:val="dotted" w:sz="4" w:space="0" w:color="auto"/>
            </w:tcBorders>
            <w:vAlign w:val="center"/>
          </w:tcPr>
          <w:p w:rsidR="006661C6" w:rsidRPr="001B7111" w:rsidRDefault="006661C6" w:rsidP="00586652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8"/>
              </w:rPr>
            </w:pPr>
            <w:r w:rsidRPr="001B7111">
              <w:rPr>
                <w:bCs/>
                <w:szCs w:val="18"/>
              </w:rPr>
              <w:t>1</w:t>
            </w:r>
          </w:p>
        </w:tc>
      </w:tr>
      <w:tr w:rsidR="006661C6" w:rsidRPr="001B7111" w:rsidTr="004D00A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right w:val="dotted" w:sz="4" w:space="0" w:color="auto"/>
            </w:tcBorders>
            <w:noWrap/>
            <w:vAlign w:val="center"/>
          </w:tcPr>
          <w:p w:rsidR="006661C6" w:rsidRPr="001B7111" w:rsidRDefault="006661C6" w:rsidP="006D127B">
            <w:pPr>
              <w:spacing w:before="0" w:after="0"/>
              <w:ind w:firstLine="0"/>
              <w:jc w:val="left"/>
              <w:rPr>
                <w:b w:val="0"/>
                <w:szCs w:val="18"/>
              </w:rPr>
            </w:pPr>
          </w:p>
        </w:tc>
        <w:tc>
          <w:tcPr>
            <w:tcW w:w="2951" w:type="dxa"/>
            <w:tcBorders>
              <w:left w:val="dotted" w:sz="4" w:space="0" w:color="auto"/>
              <w:right w:val="dotted" w:sz="4" w:space="0" w:color="auto"/>
            </w:tcBorders>
            <w:noWrap/>
            <w:vAlign w:val="center"/>
          </w:tcPr>
          <w:p w:rsidR="006661C6" w:rsidRPr="001B7111" w:rsidRDefault="006661C6" w:rsidP="006661C6">
            <w:pPr>
              <w:spacing w:before="0" w:after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1B7111">
              <w:rPr>
                <w:b/>
                <w:bCs/>
                <w:szCs w:val="18"/>
              </w:rPr>
              <w:t>Total</w:t>
            </w:r>
            <w:r>
              <w:rPr>
                <w:b/>
                <w:bCs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left w:val="dotted" w:sz="4" w:space="0" w:color="auto"/>
            </w:tcBorders>
            <w:vAlign w:val="center"/>
          </w:tcPr>
          <w:p w:rsidR="006661C6" w:rsidRPr="001B7111" w:rsidRDefault="009E0562" w:rsidP="00586652">
            <w:pPr>
              <w:spacing w:before="0"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</w:p>
        </w:tc>
      </w:tr>
    </w:tbl>
    <w:p w:rsidR="008B7875" w:rsidRDefault="008B7875" w:rsidP="00F64A50">
      <w:pPr>
        <w:rPr>
          <w:highlight w:val="lightGray"/>
        </w:rPr>
      </w:pPr>
    </w:p>
    <w:p w:rsidR="00AA6BE4" w:rsidRDefault="00AA6BE4" w:rsidP="00AA6BE4">
      <w:pPr>
        <w:pStyle w:val="Ttulo1"/>
      </w:pPr>
      <w:bookmarkStart w:id="24" w:name="_Toc303608993"/>
      <w:bookmarkStart w:id="25" w:name="_Toc303677757"/>
      <w:bookmarkStart w:id="26" w:name="_Toc303854158"/>
      <w:bookmarkStart w:id="27" w:name="_Toc413165950"/>
      <w:r>
        <w:t>VALIDADE , VALORES E CONDIÇÕES</w:t>
      </w:r>
      <w:bookmarkEnd w:id="24"/>
      <w:bookmarkEnd w:id="25"/>
      <w:bookmarkEnd w:id="26"/>
      <w:bookmarkEnd w:id="27"/>
    </w:p>
    <w:p w:rsidR="00AA6BE4" w:rsidRDefault="00AA6BE4" w:rsidP="00AA6BE4">
      <w:pPr>
        <w:rPr>
          <w:b/>
        </w:rPr>
      </w:pPr>
      <w:r w:rsidRPr="00ED6DB4">
        <w:rPr>
          <w:b/>
        </w:rPr>
        <w:t>Despesas de viagem, alimentação e estadia ocorrerão por conta do cliente, através de reembolso, para trabalhos fora de Curitiba e região metropolitana.</w:t>
      </w:r>
    </w:p>
    <w:p w:rsidR="00AA6BE4" w:rsidRPr="00AA6BE4" w:rsidRDefault="00AA6BE4" w:rsidP="00AA6BE4">
      <w:pPr>
        <w:rPr>
          <w:b/>
          <w:color w:val="FF0000"/>
        </w:rPr>
      </w:pPr>
      <w:r w:rsidRPr="00AA6BE4">
        <w:rPr>
          <w:b/>
          <w:color w:val="FF0000"/>
        </w:rPr>
        <w:t>Esta proposta é válida por um prazo de 10 (dez) dias, a partir da data da sua apresentação.</w:t>
      </w:r>
    </w:p>
    <w:p w:rsidR="00AA6BE4" w:rsidRPr="00AA6BE4" w:rsidRDefault="00AA6BE4" w:rsidP="00AA6BE4">
      <w:pPr>
        <w:rPr>
          <w:color w:val="FF0000"/>
        </w:rPr>
      </w:pPr>
      <w:r w:rsidRPr="00AA6BE4">
        <w:rPr>
          <w:color w:val="FF0000"/>
        </w:rPr>
        <w:t xml:space="preserve">O valor para a execução integral dos serviços propostos é de </w:t>
      </w:r>
      <w:r w:rsidRPr="00AA6BE4">
        <w:rPr>
          <w:b/>
          <w:color w:val="FF0000"/>
        </w:rPr>
        <w:t xml:space="preserve">R$ </w:t>
      </w:r>
      <w:r w:rsidR="009E0562">
        <w:rPr>
          <w:b/>
          <w:color w:val="FF0000"/>
        </w:rPr>
        <w:t>XXX</w:t>
      </w:r>
      <w:r w:rsidRPr="00AA6BE4">
        <w:rPr>
          <w:b/>
          <w:color w:val="FF0000"/>
        </w:rPr>
        <w:t>.</w:t>
      </w:r>
      <w:r w:rsidR="009E0562">
        <w:rPr>
          <w:b/>
          <w:color w:val="FF0000"/>
        </w:rPr>
        <w:t>XXX</w:t>
      </w:r>
      <w:r w:rsidRPr="00AA6BE4">
        <w:rPr>
          <w:b/>
          <w:color w:val="FF0000"/>
        </w:rPr>
        <w:t>,</w:t>
      </w:r>
      <w:r w:rsidR="009E0562">
        <w:rPr>
          <w:b/>
          <w:color w:val="FF0000"/>
        </w:rPr>
        <w:t>XX</w:t>
      </w:r>
      <w:r w:rsidRPr="00AA6BE4">
        <w:rPr>
          <w:color w:val="FF0000"/>
        </w:rPr>
        <w:t xml:space="preserve"> (</w:t>
      </w:r>
      <w:r w:rsidR="009E0562">
        <w:rPr>
          <w:color w:val="FF0000"/>
        </w:rPr>
        <w:t>XXXXXXXXXXXXX</w:t>
      </w:r>
      <w:r w:rsidRPr="00AA6BE4">
        <w:rPr>
          <w:color w:val="FF0000"/>
        </w:rPr>
        <w:t>), o qual deverá ser pago em até cinco dias após o aceite da proposta. Alternativamente, a execução pode ser contratada conforme a divisão dos módulos descritos a seguir.</w:t>
      </w:r>
    </w:p>
    <w:p w:rsidR="00AA6BE4" w:rsidRDefault="00AA6BE4" w:rsidP="00AA6BE4">
      <w:pPr>
        <w:rPr>
          <w:highlight w:val="lightGray"/>
        </w:rPr>
      </w:pPr>
    </w:p>
    <w:p w:rsidR="00AA6BE4" w:rsidRDefault="00AA6BE4" w:rsidP="00AA6BE4">
      <w:pPr>
        <w:pStyle w:val="Ttulo1"/>
      </w:pPr>
      <w:bookmarkStart w:id="28" w:name="_Toc303608994"/>
      <w:bookmarkStart w:id="29" w:name="_Toc303677758"/>
      <w:bookmarkStart w:id="30" w:name="_Toc303854163"/>
      <w:bookmarkStart w:id="31" w:name="_Toc413165951"/>
      <w:r>
        <w:lastRenderedPageBreak/>
        <w:t>SIGILO</w:t>
      </w:r>
      <w:bookmarkEnd w:id="28"/>
      <w:bookmarkEnd w:id="29"/>
      <w:bookmarkEnd w:id="30"/>
      <w:bookmarkEnd w:id="31"/>
    </w:p>
    <w:p w:rsidR="00AA6BE4" w:rsidRDefault="00AA6BE4" w:rsidP="00AA6BE4">
      <w:pPr>
        <w:rPr>
          <w:highlight w:val="lightGray"/>
        </w:rPr>
      </w:pPr>
      <w:r w:rsidRPr="007E0CB6">
        <w:t>A confidencialidade das informações a nós prestadas é parte essencial de nosso trabalho. Firmamos aqui nosso compromisso de sigilo de todas as informações a nós transmitidas. Não nos responsabilizamos por informações porventura repassadas ao mercado ou a eventuais interessados fora do nosso controle - por profissionais da empresa, fornecedores, clientes ou outros.</w:t>
      </w:r>
    </w:p>
    <w:p w:rsidR="00AA6BE4" w:rsidRDefault="00AA6BE4" w:rsidP="00AA6BE4">
      <w:pPr>
        <w:rPr>
          <w:highlight w:val="lightGray"/>
        </w:rPr>
      </w:pPr>
    </w:p>
    <w:p w:rsidR="00AA6BE4" w:rsidRDefault="00AA6BE4" w:rsidP="00AA6BE4">
      <w:pPr>
        <w:pStyle w:val="Ttulo1"/>
      </w:pPr>
      <w:bookmarkStart w:id="32" w:name="_Toc303608995"/>
      <w:bookmarkStart w:id="33" w:name="_Toc303677759"/>
      <w:bookmarkStart w:id="34" w:name="_Toc303854164"/>
      <w:bookmarkStart w:id="35" w:name="_Toc413165952"/>
      <w:r>
        <w:t>CONTRATO</w:t>
      </w:r>
      <w:bookmarkEnd w:id="32"/>
      <w:bookmarkEnd w:id="33"/>
      <w:bookmarkEnd w:id="34"/>
      <w:bookmarkEnd w:id="35"/>
    </w:p>
    <w:p w:rsidR="00AA6BE4" w:rsidRDefault="00AA6BE4" w:rsidP="00AA6BE4">
      <w:r w:rsidRPr="00ED6DB4">
        <w:t>Após a assinatura de uma via desta Proposta, será emitido um Contrato de Prestação de Serviços para formalizar nossa relação de trabalho.</w:t>
      </w:r>
    </w:p>
    <w:p w:rsidR="00AA6BE4" w:rsidRDefault="00AA6BE4" w:rsidP="00AA6BE4"/>
    <w:p w:rsidR="00AA6BE4" w:rsidRDefault="00AA6BE4" w:rsidP="0078009A">
      <w:pPr>
        <w:ind w:firstLine="0"/>
      </w:pPr>
    </w:p>
    <w:p w:rsidR="00AA6BE4" w:rsidRDefault="00AA6BE4" w:rsidP="00AA6BE4">
      <w:r>
        <w:t>Atenciosamente,</w:t>
      </w:r>
    </w:p>
    <w:p w:rsidR="00AA6BE4" w:rsidRPr="004947BA" w:rsidRDefault="0078009A" w:rsidP="00AA6BE4">
      <w:r>
        <w:t>Diogo Romeo</w:t>
      </w:r>
    </w:p>
    <w:p w:rsidR="00AA6BE4" w:rsidRDefault="0078009A" w:rsidP="00AA6BE4">
      <w:r>
        <w:t>Coordenador de Operações</w:t>
      </w:r>
    </w:p>
    <w:p w:rsidR="0078009A" w:rsidRDefault="00AA6BE4" w:rsidP="00AA6BE4">
      <w:r>
        <w:t xml:space="preserve">Contato: </w:t>
      </w:r>
      <w:r w:rsidR="0078009A">
        <w:t xml:space="preserve">41 8702-3047 | </w:t>
      </w:r>
      <w:r>
        <w:t xml:space="preserve">41 </w:t>
      </w:r>
      <w:r w:rsidR="0078009A">
        <w:t>9665-5080</w:t>
      </w:r>
    </w:p>
    <w:p w:rsidR="00AA6BE4" w:rsidRDefault="0078009A" w:rsidP="00AA6BE4">
      <w:hyperlink r:id="rId19" w:history="1">
        <w:r w:rsidRPr="00774B99">
          <w:rPr>
            <w:rStyle w:val="Hyperlink"/>
          </w:rPr>
          <w:t>diogor@techresult.com.br</w:t>
        </w:r>
      </w:hyperlink>
      <w:r>
        <w:t xml:space="preserve"> </w:t>
      </w:r>
      <w:r w:rsidR="00AA6BE4">
        <w:t xml:space="preserve"> </w:t>
      </w:r>
    </w:p>
    <w:p w:rsidR="00AA6BE4" w:rsidRPr="00ED6DB4" w:rsidRDefault="00AA6BE4" w:rsidP="00AA6BE4">
      <w:r>
        <w:t>TechResult Soluções em Tecnologia e Gestão</w:t>
      </w:r>
    </w:p>
    <w:p w:rsidR="00AA6BE4" w:rsidRDefault="00AA6BE4" w:rsidP="00AA6BE4">
      <w:pPr>
        <w:rPr>
          <w:highlight w:val="lightGray"/>
        </w:rPr>
      </w:pPr>
    </w:p>
    <w:p w:rsidR="00AA6BE4" w:rsidRDefault="00AA6BE4" w:rsidP="00AA6BE4">
      <w:pPr>
        <w:rPr>
          <w:highlight w:val="lightGray"/>
        </w:rPr>
      </w:pPr>
    </w:p>
    <w:p w:rsidR="00AA6BE4" w:rsidRDefault="00AA6BE4" w:rsidP="00AA6BE4">
      <w:pPr>
        <w:rPr>
          <w:highlight w:val="lightGray"/>
        </w:rPr>
      </w:pPr>
    </w:p>
    <w:p w:rsidR="00AA6BE4" w:rsidRDefault="00AA6BE4" w:rsidP="00AA6BE4">
      <w:pPr>
        <w:rPr>
          <w:highlight w:val="lightGray"/>
        </w:rPr>
      </w:pPr>
    </w:p>
    <w:p w:rsidR="00AA6BE4" w:rsidRPr="003137E4" w:rsidRDefault="00AA6BE4" w:rsidP="00AA6BE4">
      <w:pPr>
        <w:rPr>
          <w:b/>
          <w:szCs w:val="18"/>
        </w:rPr>
      </w:pPr>
      <w:r w:rsidRPr="003137E4">
        <w:rPr>
          <w:b/>
          <w:szCs w:val="18"/>
        </w:rPr>
        <w:t>De Acordo,</w:t>
      </w:r>
    </w:p>
    <w:p w:rsidR="00AA6BE4" w:rsidRPr="003137E4" w:rsidRDefault="00AA6BE4" w:rsidP="00AA6BE4">
      <w:pPr>
        <w:rPr>
          <w:b/>
          <w:szCs w:val="18"/>
        </w:rPr>
      </w:pPr>
    </w:p>
    <w:p w:rsidR="00AA6BE4" w:rsidRPr="003137E4" w:rsidRDefault="00AA6BE4" w:rsidP="00AA6BE4">
      <w:pPr>
        <w:rPr>
          <w:b/>
          <w:szCs w:val="18"/>
        </w:rPr>
      </w:pPr>
    </w:p>
    <w:p w:rsidR="00AA6BE4" w:rsidRPr="003137E4" w:rsidRDefault="00AA6BE4" w:rsidP="00AA6BE4">
      <w:pPr>
        <w:ind w:right="38"/>
        <w:rPr>
          <w:szCs w:val="18"/>
        </w:rPr>
      </w:pPr>
      <w:r w:rsidRPr="003137E4">
        <w:rPr>
          <w:szCs w:val="18"/>
        </w:rPr>
        <w:t>_______________</w:t>
      </w:r>
      <w:r>
        <w:rPr>
          <w:szCs w:val="18"/>
        </w:rPr>
        <w:t>_____________________ ,</w:t>
      </w:r>
      <w:r w:rsidRPr="003137E4">
        <w:rPr>
          <w:szCs w:val="18"/>
        </w:rPr>
        <w:t xml:space="preserve"> </w:t>
      </w:r>
      <w:r>
        <w:rPr>
          <w:szCs w:val="18"/>
        </w:rPr>
        <w:t>___________</w:t>
      </w:r>
      <w:r w:rsidRPr="003137E4">
        <w:rPr>
          <w:szCs w:val="18"/>
        </w:rPr>
        <w:t xml:space="preserve"> /</w:t>
      </w:r>
      <w:r>
        <w:rPr>
          <w:szCs w:val="18"/>
        </w:rPr>
        <w:t>___________</w:t>
      </w:r>
      <w:r w:rsidRPr="003137E4">
        <w:rPr>
          <w:szCs w:val="18"/>
        </w:rPr>
        <w:t xml:space="preserve"> /</w:t>
      </w:r>
      <w:r>
        <w:rPr>
          <w:szCs w:val="18"/>
        </w:rPr>
        <w:t>___________ .</w:t>
      </w:r>
    </w:p>
    <w:p w:rsidR="00AA6BE4" w:rsidRPr="003137E4" w:rsidRDefault="00AA6BE4" w:rsidP="00AA6BE4">
      <w:pPr>
        <w:ind w:right="38"/>
        <w:rPr>
          <w:szCs w:val="18"/>
        </w:rPr>
      </w:pPr>
    </w:p>
    <w:p w:rsidR="00AA6BE4" w:rsidRPr="003137E4" w:rsidRDefault="00AA6BE4" w:rsidP="00AA6BE4">
      <w:pPr>
        <w:ind w:right="38"/>
        <w:rPr>
          <w:szCs w:val="18"/>
        </w:rPr>
      </w:pPr>
    </w:p>
    <w:p w:rsidR="00AA6BE4" w:rsidRPr="003137E4" w:rsidRDefault="00AA6BE4" w:rsidP="00AA6BE4">
      <w:pPr>
        <w:ind w:right="38"/>
        <w:rPr>
          <w:szCs w:val="18"/>
        </w:rPr>
      </w:pPr>
    </w:p>
    <w:tbl>
      <w:tblPr>
        <w:tblW w:w="0" w:type="auto"/>
        <w:tblInd w:w="675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AA6BE4" w:rsidRPr="003137E4" w:rsidTr="005846DA">
        <w:tc>
          <w:tcPr>
            <w:tcW w:w="5529" w:type="dxa"/>
          </w:tcPr>
          <w:p w:rsidR="00AA6BE4" w:rsidRDefault="0078009A" w:rsidP="005846DA">
            <w:pPr>
              <w:ind w:right="40" w:firstLine="0"/>
              <w:rPr>
                <w:b/>
                <w:szCs w:val="18"/>
              </w:rPr>
            </w:pPr>
            <w:r>
              <w:rPr>
                <w:b/>
                <w:szCs w:val="18"/>
              </w:rPr>
              <w:t>Rafael e Fabio</w:t>
            </w:r>
          </w:p>
          <w:p w:rsidR="00AA6BE4" w:rsidRPr="003137E4" w:rsidRDefault="0078009A" w:rsidP="005846DA">
            <w:pPr>
              <w:ind w:right="40" w:firstLine="0"/>
              <w:rPr>
                <w:b/>
                <w:szCs w:val="18"/>
              </w:rPr>
            </w:pPr>
            <w:r>
              <w:rPr>
                <w:b/>
                <w:szCs w:val="18"/>
              </w:rPr>
              <w:t>XXXXX</w:t>
            </w:r>
          </w:p>
        </w:tc>
      </w:tr>
    </w:tbl>
    <w:p w:rsidR="00AA6BE4" w:rsidRPr="001B7111" w:rsidRDefault="00AA6BE4" w:rsidP="00AA6BE4">
      <w:pPr>
        <w:rPr>
          <w:highlight w:val="lightGray"/>
        </w:rPr>
      </w:pPr>
    </w:p>
    <w:p w:rsidR="00AA6BE4" w:rsidRPr="001B7111" w:rsidRDefault="00AA6BE4" w:rsidP="00AA6BE4">
      <w:pPr>
        <w:rPr>
          <w:highlight w:val="lightGray"/>
        </w:rPr>
      </w:pPr>
    </w:p>
    <w:p w:rsidR="00AA6BE4" w:rsidRPr="001B7111" w:rsidRDefault="00AA6BE4" w:rsidP="00F64A50">
      <w:pPr>
        <w:rPr>
          <w:highlight w:val="lightGray"/>
        </w:rPr>
      </w:pPr>
    </w:p>
    <w:sectPr w:rsidR="00AA6BE4" w:rsidRPr="001B7111" w:rsidSect="00DF088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endnotePr>
        <w:numFmt w:val="decimal"/>
        <w:numStart w:val="0"/>
      </w:endnotePr>
      <w:pgSz w:w="11907" w:h="16840" w:code="9"/>
      <w:pgMar w:top="1134" w:right="850" w:bottom="1134" w:left="1418" w:header="426" w:footer="495" w:gutter="0"/>
      <w:pgNumType w:start="1"/>
      <w:cols w:space="720"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010" w:rsidRDefault="006C4010" w:rsidP="00F87ACB">
      <w:r>
        <w:separator/>
      </w:r>
    </w:p>
    <w:p w:rsidR="006C4010" w:rsidRDefault="006C4010" w:rsidP="00F87ACB"/>
    <w:p w:rsidR="006C4010" w:rsidRDefault="006C4010" w:rsidP="00F87ACB"/>
  </w:endnote>
  <w:endnote w:type="continuationSeparator" w:id="0">
    <w:p w:rsidR="006C4010" w:rsidRDefault="006C4010" w:rsidP="00F87ACB">
      <w:r>
        <w:continuationSeparator/>
      </w:r>
    </w:p>
    <w:p w:rsidR="006C4010" w:rsidRDefault="006C4010" w:rsidP="00F87ACB"/>
    <w:p w:rsidR="006C4010" w:rsidRDefault="006C4010" w:rsidP="00F87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46" w:rsidRDefault="009F2046" w:rsidP="00F87ACB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2046" w:rsidRDefault="009F2046" w:rsidP="00F87ACB">
    <w:pPr>
      <w:pStyle w:val="Rodap"/>
    </w:pPr>
  </w:p>
  <w:p w:rsidR="009F2046" w:rsidRDefault="009F2046" w:rsidP="00F87ACB"/>
  <w:p w:rsidR="009F2046" w:rsidRDefault="009F2046" w:rsidP="00F87AC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60"/>
      <w:gridCol w:w="3260"/>
    </w:tblGrid>
    <w:tr w:rsidR="009F2046" w:rsidRPr="004179EC" w:rsidTr="004F210A">
      <w:trPr>
        <w:cantSplit/>
        <w:trHeight w:val="490"/>
        <w:jc w:val="center"/>
      </w:trPr>
      <w:tc>
        <w:tcPr>
          <w:tcW w:w="1666" w:type="pct"/>
          <w:vAlign w:val="center"/>
        </w:tcPr>
        <w:p w:rsidR="009F2046" w:rsidRPr="004179EC" w:rsidRDefault="009F2046" w:rsidP="00B858C0">
          <w:pPr>
            <w:pStyle w:val="Rodap"/>
            <w:spacing w:before="0" w:after="0"/>
            <w:ind w:firstLine="72"/>
            <w:jc w:val="left"/>
            <w:rPr>
              <w:iCs/>
              <w:spacing w:val="40"/>
            </w:rPr>
          </w:pPr>
          <w:r>
            <w:rPr>
              <w:iCs/>
              <w:noProof/>
              <w:spacing w:val="40"/>
            </w:rPr>
            <w:drawing>
              <wp:inline distT="0" distB="0" distL="0" distR="0" wp14:anchorId="4038C6A3" wp14:editId="5D293294">
                <wp:extent cx="1464101" cy="372139"/>
                <wp:effectExtent l="0" t="0" r="3175" b="889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(Transparente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305" cy="372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:rsidR="009F2046" w:rsidRPr="004179EC" w:rsidRDefault="009F2046" w:rsidP="00B858C0">
          <w:pPr>
            <w:pStyle w:val="Rodap"/>
            <w:spacing w:before="0" w:after="0"/>
            <w:ind w:firstLine="5"/>
            <w:jc w:val="center"/>
          </w:pPr>
          <w:r w:rsidRPr="004179EC">
            <w:rPr>
              <w:noProof/>
            </w:rPr>
            <w:drawing>
              <wp:inline distT="0" distB="0" distL="0" distR="0" wp14:anchorId="10865007" wp14:editId="0BB8E47A">
                <wp:extent cx="546652" cy="314325"/>
                <wp:effectExtent l="0" t="0" r="6350" b="0"/>
                <wp:docPr id="8" name="Picture 5" descr="Gold Partner - Simp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Gold Partner - Simp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069" cy="316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Align w:val="center"/>
        </w:tcPr>
        <w:p w:rsidR="009F2046" w:rsidRDefault="009F2046" w:rsidP="00EC0482">
          <w:pPr>
            <w:spacing w:before="0" w:after="0"/>
            <w:ind w:firstLine="0"/>
            <w:jc w:val="right"/>
            <w:rPr>
              <w:b/>
              <w:sz w:val="14"/>
            </w:rPr>
          </w:pPr>
          <w:r w:rsidRPr="004179EC">
            <w:rPr>
              <w:rStyle w:val="Nmerodepgina"/>
              <w:rFonts w:cs="Segoe UI"/>
              <w:b/>
              <w:sz w:val="16"/>
              <w:szCs w:val="16"/>
            </w:rPr>
            <w:t xml:space="preserve">Página </w:t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fldChar w:fldCharType="begin"/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instrText xml:space="preserve"> PAGE </w:instrText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fldChar w:fldCharType="separate"/>
          </w:r>
          <w:r w:rsidR="00F12869">
            <w:rPr>
              <w:rStyle w:val="Nmerodepgina"/>
              <w:rFonts w:cs="Segoe UI"/>
              <w:b/>
              <w:noProof/>
              <w:sz w:val="16"/>
              <w:szCs w:val="16"/>
            </w:rPr>
            <w:t>2</w:t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fldChar w:fldCharType="end"/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t xml:space="preserve"> de </w:t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fldChar w:fldCharType="begin"/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instrText xml:space="preserve"> SECTIONPAGES  </w:instrText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fldChar w:fldCharType="separate"/>
          </w:r>
          <w:r w:rsidR="00F12869">
            <w:rPr>
              <w:rStyle w:val="Nmerodepgina"/>
              <w:rFonts w:cs="Segoe UI"/>
              <w:b/>
              <w:noProof/>
              <w:sz w:val="16"/>
              <w:szCs w:val="16"/>
            </w:rPr>
            <w:t>12</w:t>
          </w:r>
          <w:r w:rsidRPr="004179EC">
            <w:rPr>
              <w:rStyle w:val="Nmerodepgina"/>
              <w:rFonts w:cs="Segoe UI"/>
              <w:b/>
              <w:sz w:val="16"/>
              <w:szCs w:val="16"/>
            </w:rPr>
            <w:fldChar w:fldCharType="end"/>
          </w:r>
          <w:r w:rsidRPr="00EC0482">
            <w:rPr>
              <w:b/>
              <w:sz w:val="14"/>
            </w:rPr>
            <w:t xml:space="preserve"> </w:t>
          </w:r>
        </w:p>
        <w:p w:rsidR="009F2046" w:rsidRPr="00EC0482" w:rsidRDefault="009F2046" w:rsidP="00EC0482">
          <w:pPr>
            <w:spacing w:before="0" w:after="0"/>
            <w:ind w:firstLine="0"/>
            <w:jc w:val="right"/>
            <w:rPr>
              <w:b/>
              <w:sz w:val="14"/>
            </w:rPr>
          </w:pPr>
          <w:r>
            <w:rPr>
              <w:b/>
              <w:sz w:val="14"/>
            </w:rPr>
            <w:t>V</w:t>
          </w:r>
          <w:r w:rsidRPr="00EC0482">
            <w:rPr>
              <w:b/>
              <w:sz w:val="14"/>
            </w:rPr>
            <w:t>ersão 2</w:t>
          </w:r>
          <w:r>
            <w:rPr>
              <w:b/>
              <w:sz w:val="14"/>
            </w:rPr>
            <w:t>.1 do modelo</w:t>
          </w:r>
        </w:p>
      </w:tc>
    </w:tr>
  </w:tbl>
  <w:sdt>
    <w:sdtPr>
      <w:alias w:val="Assunto"/>
      <w:tag w:val=""/>
      <w:id w:val="-540277223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9F2046" w:rsidRDefault="0078009A" w:rsidP="00DF0883">
        <w:pPr>
          <w:spacing w:before="0" w:after="0"/>
          <w:ind w:firstLine="0"/>
        </w:pPr>
        <w:r>
          <w:t xml:space="preserve">Frete </w:t>
        </w:r>
        <w:r w:rsidR="00472F61">
          <w:t>Imediato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010" w:rsidRDefault="006C4010" w:rsidP="00F87ACB">
      <w:r>
        <w:separator/>
      </w:r>
    </w:p>
    <w:p w:rsidR="006C4010" w:rsidRDefault="006C4010" w:rsidP="00F87ACB"/>
    <w:p w:rsidR="006C4010" w:rsidRDefault="006C4010" w:rsidP="00F87ACB"/>
  </w:footnote>
  <w:footnote w:type="continuationSeparator" w:id="0">
    <w:p w:rsidR="006C4010" w:rsidRDefault="006C4010" w:rsidP="00F87ACB">
      <w:r>
        <w:continuationSeparator/>
      </w:r>
    </w:p>
    <w:p w:rsidR="006C4010" w:rsidRDefault="006C4010" w:rsidP="00F87ACB"/>
    <w:p w:rsidR="006C4010" w:rsidRDefault="006C4010" w:rsidP="00F87A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46" w:rsidRDefault="006C4010">
    <w:pPr>
      <w:pStyle w:val="Cabealho"/>
    </w:pPr>
    <w:r>
      <w:rPr>
        <w:noProof/>
      </w:rPr>
      <w:pict w14:anchorId="08600D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28226" o:spid="_x0000_s2050" type="#_x0000_t75" style="position:absolute;left:0;text-align:left;margin-left:0;margin-top:0;width:748.8pt;height:1054.65pt;z-index:-251657216;mso-position-horizontal:center;mso-position-horizontal-relative:margin;mso-position-vertical:center;mso-position-vertical-relative:margin" o:allowincell="f">
          <v:imagedata r:id="rId1" o:title="qwr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1"/>
      <w:gridCol w:w="4892"/>
    </w:tblGrid>
    <w:tr w:rsidR="009F2046" w:rsidTr="006D127B">
      <w:trPr>
        <w:jc w:val="center"/>
      </w:trPr>
      <w:tc>
        <w:tcPr>
          <w:tcW w:w="5031" w:type="dxa"/>
        </w:tcPr>
        <w:p w:rsidR="009F2046" w:rsidRPr="00FA405E" w:rsidRDefault="006C4010" w:rsidP="00117C28">
          <w:pPr>
            <w:pStyle w:val="Cabealho"/>
            <w:spacing w:before="0" w:after="0"/>
            <w:ind w:left="-108" w:firstLine="0"/>
          </w:pPr>
          <w:r>
            <w:rPr>
              <w:noProof/>
            </w:rPr>
            <w:pict w14:anchorId="18E72B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30528227" o:spid="_x0000_s2051" type="#_x0000_t75" style="position:absolute;left:0;text-align:left;margin-left:0;margin-top:0;width:748.8pt;height:1054.65pt;z-index:-251656192;mso-position-horizontal:center;mso-position-horizontal-relative:margin;mso-position-vertical:center;mso-position-vertical-relative:margin" o:allowincell="f">
                <v:imagedata r:id="rId1" o:title="qwrq"/>
                <w10:wrap anchorx="margin" anchory="margin"/>
              </v:shape>
            </w:pict>
          </w:r>
          <w:r w:rsidR="009F2046" w:rsidRPr="00FA405E">
            <w:t>TechResult</w:t>
          </w:r>
        </w:p>
      </w:tc>
      <w:tc>
        <w:tcPr>
          <w:tcW w:w="4892" w:type="dxa"/>
        </w:tcPr>
        <w:p w:rsidR="009F2046" w:rsidRDefault="009F2046" w:rsidP="00117C28">
          <w:pPr>
            <w:pStyle w:val="Cabealho"/>
            <w:tabs>
              <w:tab w:val="clear" w:pos="4419"/>
            </w:tabs>
            <w:spacing w:before="0" w:after="0"/>
            <w:ind w:right="-108" w:firstLine="0"/>
            <w:jc w:val="right"/>
          </w:pPr>
          <w:r w:rsidRPr="004179EC">
            <w:t>Proposta Técnica de Prestação de Serviços</w:t>
          </w:r>
        </w:p>
      </w:tc>
    </w:tr>
  </w:tbl>
  <w:p w:rsidR="009F2046" w:rsidRDefault="009F2046" w:rsidP="00B858C0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46" w:rsidRDefault="006C4010">
    <w:pPr>
      <w:pStyle w:val="Cabealho"/>
    </w:pPr>
    <w:r>
      <w:rPr>
        <w:noProof/>
      </w:rPr>
      <w:pict w14:anchorId="2F8E58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28225" o:spid="_x0000_s2049" type="#_x0000_t75" style="position:absolute;left:0;text-align:left;margin-left:0;margin-top:0;width:748.8pt;height:1054.65pt;z-index:-251658240;mso-position-horizontal:center;mso-position-horizontal-relative:margin;mso-position-vertical:center;mso-position-vertical-relative:margin" o:allowincell="f">
          <v:imagedata r:id="rId1" o:title="qwr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3C90"/>
    <w:multiLevelType w:val="hybridMultilevel"/>
    <w:tmpl w:val="43881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1465C"/>
    <w:multiLevelType w:val="hybridMultilevel"/>
    <w:tmpl w:val="057CA0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pStyle w:val="Ttulo8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331A39"/>
    <w:multiLevelType w:val="hybridMultilevel"/>
    <w:tmpl w:val="58182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53025"/>
    <w:multiLevelType w:val="hybridMultilevel"/>
    <w:tmpl w:val="7EB67F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EB1010"/>
    <w:multiLevelType w:val="hybridMultilevel"/>
    <w:tmpl w:val="DBF62C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B94CA5"/>
    <w:multiLevelType w:val="hybridMultilevel"/>
    <w:tmpl w:val="4962AC4A"/>
    <w:lvl w:ilvl="0" w:tplc="0416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6">
    <w:nsid w:val="66E53146"/>
    <w:multiLevelType w:val="multilevel"/>
    <w:tmpl w:val="0AD6099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4E71645"/>
    <w:multiLevelType w:val="hybridMultilevel"/>
    <w:tmpl w:val="2522E1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82739B"/>
    <w:multiLevelType w:val="hybridMultilevel"/>
    <w:tmpl w:val="874258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24"/>
    <w:rsid w:val="00004A23"/>
    <w:rsid w:val="00006826"/>
    <w:rsid w:val="00006CD5"/>
    <w:rsid w:val="000077C0"/>
    <w:rsid w:val="00007E7A"/>
    <w:rsid w:val="000119AF"/>
    <w:rsid w:val="00012B81"/>
    <w:rsid w:val="00013027"/>
    <w:rsid w:val="0001422A"/>
    <w:rsid w:val="0001541C"/>
    <w:rsid w:val="0002153C"/>
    <w:rsid w:val="00022184"/>
    <w:rsid w:val="00023FE8"/>
    <w:rsid w:val="000244D1"/>
    <w:rsid w:val="0002460F"/>
    <w:rsid w:val="00025A7C"/>
    <w:rsid w:val="00025BBF"/>
    <w:rsid w:val="00027182"/>
    <w:rsid w:val="0003079C"/>
    <w:rsid w:val="00032662"/>
    <w:rsid w:val="00034C37"/>
    <w:rsid w:val="00035643"/>
    <w:rsid w:val="000375E1"/>
    <w:rsid w:val="000429E9"/>
    <w:rsid w:val="000439DB"/>
    <w:rsid w:val="00045E3D"/>
    <w:rsid w:val="000473E6"/>
    <w:rsid w:val="00051A02"/>
    <w:rsid w:val="00053602"/>
    <w:rsid w:val="000539BF"/>
    <w:rsid w:val="00054464"/>
    <w:rsid w:val="0005506E"/>
    <w:rsid w:val="00055BEE"/>
    <w:rsid w:val="00057BA0"/>
    <w:rsid w:val="000612F4"/>
    <w:rsid w:val="00061D67"/>
    <w:rsid w:val="000667AC"/>
    <w:rsid w:val="00066C30"/>
    <w:rsid w:val="00066DBA"/>
    <w:rsid w:val="00067A91"/>
    <w:rsid w:val="00070071"/>
    <w:rsid w:val="00071FA6"/>
    <w:rsid w:val="000722CB"/>
    <w:rsid w:val="0007253E"/>
    <w:rsid w:val="00072E66"/>
    <w:rsid w:val="0007337E"/>
    <w:rsid w:val="00074AA9"/>
    <w:rsid w:val="00075C12"/>
    <w:rsid w:val="00075FD5"/>
    <w:rsid w:val="00081150"/>
    <w:rsid w:val="0008118E"/>
    <w:rsid w:val="00081334"/>
    <w:rsid w:val="000821CF"/>
    <w:rsid w:val="000837DA"/>
    <w:rsid w:val="00084254"/>
    <w:rsid w:val="00084DBA"/>
    <w:rsid w:val="0008603E"/>
    <w:rsid w:val="0008724F"/>
    <w:rsid w:val="00087593"/>
    <w:rsid w:val="000876F1"/>
    <w:rsid w:val="0008796C"/>
    <w:rsid w:val="000901B9"/>
    <w:rsid w:val="00090B19"/>
    <w:rsid w:val="0009102C"/>
    <w:rsid w:val="00091522"/>
    <w:rsid w:val="00091A78"/>
    <w:rsid w:val="00091BE8"/>
    <w:rsid w:val="00092ECC"/>
    <w:rsid w:val="000941E5"/>
    <w:rsid w:val="00094540"/>
    <w:rsid w:val="00097202"/>
    <w:rsid w:val="000973B4"/>
    <w:rsid w:val="000A01A9"/>
    <w:rsid w:val="000A2D7D"/>
    <w:rsid w:val="000A4F58"/>
    <w:rsid w:val="000A5C08"/>
    <w:rsid w:val="000A6D1C"/>
    <w:rsid w:val="000A78AD"/>
    <w:rsid w:val="000B05BA"/>
    <w:rsid w:val="000B06D8"/>
    <w:rsid w:val="000B0EC2"/>
    <w:rsid w:val="000B1A93"/>
    <w:rsid w:val="000B2D58"/>
    <w:rsid w:val="000B320C"/>
    <w:rsid w:val="000B5CF4"/>
    <w:rsid w:val="000B62FD"/>
    <w:rsid w:val="000C06D1"/>
    <w:rsid w:val="000C10A6"/>
    <w:rsid w:val="000C1BB8"/>
    <w:rsid w:val="000C1C88"/>
    <w:rsid w:val="000C22B7"/>
    <w:rsid w:val="000C4E61"/>
    <w:rsid w:val="000C5218"/>
    <w:rsid w:val="000C760E"/>
    <w:rsid w:val="000D1071"/>
    <w:rsid w:val="000D2160"/>
    <w:rsid w:val="000D2266"/>
    <w:rsid w:val="000D2306"/>
    <w:rsid w:val="000D252A"/>
    <w:rsid w:val="000D7409"/>
    <w:rsid w:val="000E0B9E"/>
    <w:rsid w:val="000E2449"/>
    <w:rsid w:val="000E417A"/>
    <w:rsid w:val="000E495E"/>
    <w:rsid w:val="000E4ECC"/>
    <w:rsid w:val="000E6103"/>
    <w:rsid w:val="000E67FF"/>
    <w:rsid w:val="000F020B"/>
    <w:rsid w:val="000F1B22"/>
    <w:rsid w:val="000F3EDB"/>
    <w:rsid w:val="000F6133"/>
    <w:rsid w:val="000F7048"/>
    <w:rsid w:val="00100AE5"/>
    <w:rsid w:val="0010189F"/>
    <w:rsid w:val="00102B13"/>
    <w:rsid w:val="00102D0E"/>
    <w:rsid w:val="001066AE"/>
    <w:rsid w:val="001077BD"/>
    <w:rsid w:val="001100B2"/>
    <w:rsid w:val="00110905"/>
    <w:rsid w:val="00111207"/>
    <w:rsid w:val="00111800"/>
    <w:rsid w:val="00113F3D"/>
    <w:rsid w:val="001143E3"/>
    <w:rsid w:val="0011470E"/>
    <w:rsid w:val="00115323"/>
    <w:rsid w:val="00115C8A"/>
    <w:rsid w:val="0011643C"/>
    <w:rsid w:val="00117C28"/>
    <w:rsid w:val="00120A1A"/>
    <w:rsid w:val="00120D3D"/>
    <w:rsid w:val="001212A5"/>
    <w:rsid w:val="001221EA"/>
    <w:rsid w:val="00122AC5"/>
    <w:rsid w:val="0012406A"/>
    <w:rsid w:val="001246C8"/>
    <w:rsid w:val="0012543A"/>
    <w:rsid w:val="00125AC0"/>
    <w:rsid w:val="00125D4D"/>
    <w:rsid w:val="00125FC9"/>
    <w:rsid w:val="00127029"/>
    <w:rsid w:val="00127A86"/>
    <w:rsid w:val="00131289"/>
    <w:rsid w:val="00131C4B"/>
    <w:rsid w:val="00133005"/>
    <w:rsid w:val="00133654"/>
    <w:rsid w:val="0013408A"/>
    <w:rsid w:val="001340D0"/>
    <w:rsid w:val="00135E8D"/>
    <w:rsid w:val="00136420"/>
    <w:rsid w:val="001365FE"/>
    <w:rsid w:val="00137572"/>
    <w:rsid w:val="00141372"/>
    <w:rsid w:val="00142DAB"/>
    <w:rsid w:val="00143EEB"/>
    <w:rsid w:val="00144737"/>
    <w:rsid w:val="001451F7"/>
    <w:rsid w:val="00145722"/>
    <w:rsid w:val="0014618C"/>
    <w:rsid w:val="00146D60"/>
    <w:rsid w:val="00150FB4"/>
    <w:rsid w:val="00151808"/>
    <w:rsid w:val="00152045"/>
    <w:rsid w:val="00152A3F"/>
    <w:rsid w:val="00152A99"/>
    <w:rsid w:val="00153141"/>
    <w:rsid w:val="001532EC"/>
    <w:rsid w:val="0015458B"/>
    <w:rsid w:val="001651C1"/>
    <w:rsid w:val="001659B1"/>
    <w:rsid w:val="00165B4D"/>
    <w:rsid w:val="001665C0"/>
    <w:rsid w:val="001667D2"/>
    <w:rsid w:val="00167F70"/>
    <w:rsid w:val="00170E66"/>
    <w:rsid w:val="00171A55"/>
    <w:rsid w:val="001724D8"/>
    <w:rsid w:val="00174831"/>
    <w:rsid w:val="0017562F"/>
    <w:rsid w:val="0018097B"/>
    <w:rsid w:val="00182E28"/>
    <w:rsid w:val="00184D9B"/>
    <w:rsid w:val="0018659F"/>
    <w:rsid w:val="00186C52"/>
    <w:rsid w:val="001930AD"/>
    <w:rsid w:val="00194399"/>
    <w:rsid w:val="001944E5"/>
    <w:rsid w:val="00194CE7"/>
    <w:rsid w:val="00194E13"/>
    <w:rsid w:val="00195CB1"/>
    <w:rsid w:val="001966A9"/>
    <w:rsid w:val="001A0A5F"/>
    <w:rsid w:val="001A158D"/>
    <w:rsid w:val="001A1779"/>
    <w:rsid w:val="001A58AA"/>
    <w:rsid w:val="001A5CD4"/>
    <w:rsid w:val="001A682E"/>
    <w:rsid w:val="001A6852"/>
    <w:rsid w:val="001A775B"/>
    <w:rsid w:val="001B0809"/>
    <w:rsid w:val="001B16B7"/>
    <w:rsid w:val="001B368C"/>
    <w:rsid w:val="001B4B28"/>
    <w:rsid w:val="001B7111"/>
    <w:rsid w:val="001B7A50"/>
    <w:rsid w:val="001C07AE"/>
    <w:rsid w:val="001C0825"/>
    <w:rsid w:val="001C08AA"/>
    <w:rsid w:val="001C3B11"/>
    <w:rsid w:val="001D231B"/>
    <w:rsid w:val="001D2D87"/>
    <w:rsid w:val="001D3268"/>
    <w:rsid w:val="001D396C"/>
    <w:rsid w:val="001D529F"/>
    <w:rsid w:val="001D6524"/>
    <w:rsid w:val="001D6FD2"/>
    <w:rsid w:val="001D7459"/>
    <w:rsid w:val="001D7D63"/>
    <w:rsid w:val="001D7E52"/>
    <w:rsid w:val="001E0858"/>
    <w:rsid w:val="001E19DA"/>
    <w:rsid w:val="001E4BCD"/>
    <w:rsid w:val="001E5D51"/>
    <w:rsid w:val="001E6EE5"/>
    <w:rsid w:val="001F0177"/>
    <w:rsid w:val="001F0E34"/>
    <w:rsid w:val="001F14D2"/>
    <w:rsid w:val="001F260A"/>
    <w:rsid w:val="001F38D4"/>
    <w:rsid w:val="001F65D0"/>
    <w:rsid w:val="001F68D4"/>
    <w:rsid w:val="001F6D2C"/>
    <w:rsid w:val="001F7EB3"/>
    <w:rsid w:val="00200A1E"/>
    <w:rsid w:val="002029D2"/>
    <w:rsid w:val="0020450F"/>
    <w:rsid w:val="0021183C"/>
    <w:rsid w:val="00212131"/>
    <w:rsid w:val="0021559A"/>
    <w:rsid w:val="00215966"/>
    <w:rsid w:val="00215CFE"/>
    <w:rsid w:val="002172AD"/>
    <w:rsid w:val="00221DBE"/>
    <w:rsid w:val="00222EFF"/>
    <w:rsid w:val="0022343B"/>
    <w:rsid w:val="0022792B"/>
    <w:rsid w:val="00227B42"/>
    <w:rsid w:val="002305B8"/>
    <w:rsid w:val="0023108E"/>
    <w:rsid w:val="00231467"/>
    <w:rsid w:val="0023172D"/>
    <w:rsid w:val="0023351D"/>
    <w:rsid w:val="00233B4D"/>
    <w:rsid w:val="00234EF2"/>
    <w:rsid w:val="00236522"/>
    <w:rsid w:val="00236995"/>
    <w:rsid w:val="00236D7B"/>
    <w:rsid w:val="00237095"/>
    <w:rsid w:val="0023727D"/>
    <w:rsid w:val="00240406"/>
    <w:rsid w:val="0024235A"/>
    <w:rsid w:val="00244298"/>
    <w:rsid w:val="0024471E"/>
    <w:rsid w:val="002472E7"/>
    <w:rsid w:val="00247FF5"/>
    <w:rsid w:val="00250481"/>
    <w:rsid w:val="00250EB8"/>
    <w:rsid w:val="00251B5F"/>
    <w:rsid w:val="002524F6"/>
    <w:rsid w:val="00255D04"/>
    <w:rsid w:val="0025713D"/>
    <w:rsid w:val="0026404D"/>
    <w:rsid w:val="002641D7"/>
    <w:rsid w:val="00265ED8"/>
    <w:rsid w:val="0026701B"/>
    <w:rsid w:val="002673A7"/>
    <w:rsid w:val="0027254A"/>
    <w:rsid w:val="00272717"/>
    <w:rsid w:val="00273299"/>
    <w:rsid w:val="00273315"/>
    <w:rsid w:val="00273D00"/>
    <w:rsid w:val="00273E63"/>
    <w:rsid w:val="00273FC7"/>
    <w:rsid w:val="0027522B"/>
    <w:rsid w:val="00276662"/>
    <w:rsid w:val="00276CAC"/>
    <w:rsid w:val="0028116C"/>
    <w:rsid w:val="00281CA9"/>
    <w:rsid w:val="002821D5"/>
    <w:rsid w:val="00282580"/>
    <w:rsid w:val="0028295D"/>
    <w:rsid w:val="002829E9"/>
    <w:rsid w:val="00283D8D"/>
    <w:rsid w:val="002840D5"/>
    <w:rsid w:val="00285E35"/>
    <w:rsid w:val="00286B1D"/>
    <w:rsid w:val="00287169"/>
    <w:rsid w:val="0029229F"/>
    <w:rsid w:val="00293DA6"/>
    <w:rsid w:val="00294967"/>
    <w:rsid w:val="002960C6"/>
    <w:rsid w:val="00297032"/>
    <w:rsid w:val="002A11F2"/>
    <w:rsid w:val="002A3A59"/>
    <w:rsid w:val="002A643E"/>
    <w:rsid w:val="002A6AF7"/>
    <w:rsid w:val="002A6D96"/>
    <w:rsid w:val="002B13DE"/>
    <w:rsid w:val="002B1B09"/>
    <w:rsid w:val="002B3E69"/>
    <w:rsid w:val="002B6BE6"/>
    <w:rsid w:val="002C001D"/>
    <w:rsid w:val="002C1EC3"/>
    <w:rsid w:val="002C1FEF"/>
    <w:rsid w:val="002C2796"/>
    <w:rsid w:val="002C2AC1"/>
    <w:rsid w:val="002C3220"/>
    <w:rsid w:val="002C5BA8"/>
    <w:rsid w:val="002C65DF"/>
    <w:rsid w:val="002C7888"/>
    <w:rsid w:val="002D06E5"/>
    <w:rsid w:val="002D1852"/>
    <w:rsid w:val="002D2E79"/>
    <w:rsid w:val="002D38D5"/>
    <w:rsid w:val="002D42FD"/>
    <w:rsid w:val="002D6293"/>
    <w:rsid w:val="002D794E"/>
    <w:rsid w:val="002E3E8D"/>
    <w:rsid w:val="002E424B"/>
    <w:rsid w:val="002F1A0D"/>
    <w:rsid w:val="002F2F20"/>
    <w:rsid w:val="002F3835"/>
    <w:rsid w:val="002F4309"/>
    <w:rsid w:val="002F4E2D"/>
    <w:rsid w:val="002F50B8"/>
    <w:rsid w:val="00300023"/>
    <w:rsid w:val="00301511"/>
    <w:rsid w:val="00301C1C"/>
    <w:rsid w:val="00301E88"/>
    <w:rsid w:val="00302020"/>
    <w:rsid w:val="00302820"/>
    <w:rsid w:val="00302F60"/>
    <w:rsid w:val="00304683"/>
    <w:rsid w:val="00304B72"/>
    <w:rsid w:val="00304D3E"/>
    <w:rsid w:val="0030533F"/>
    <w:rsid w:val="00305390"/>
    <w:rsid w:val="003054DC"/>
    <w:rsid w:val="003054F9"/>
    <w:rsid w:val="00305792"/>
    <w:rsid w:val="00305882"/>
    <w:rsid w:val="00306C65"/>
    <w:rsid w:val="00306EC5"/>
    <w:rsid w:val="00306F6B"/>
    <w:rsid w:val="00311440"/>
    <w:rsid w:val="0031271A"/>
    <w:rsid w:val="00316F59"/>
    <w:rsid w:val="00317309"/>
    <w:rsid w:val="00317D22"/>
    <w:rsid w:val="00320560"/>
    <w:rsid w:val="003225CF"/>
    <w:rsid w:val="003232F6"/>
    <w:rsid w:val="00324013"/>
    <w:rsid w:val="0032751A"/>
    <w:rsid w:val="00330120"/>
    <w:rsid w:val="00330238"/>
    <w:rsid w:val="00330479"/>
    <w:rsid w:val="00330F89"/>
    <w:rsid w:val="0033321C"/>
    <w:rsid w:val="00333AF2"/>
    <w:rsid w:val="003346AB"/>
    <w:rsid w:val="003363A5"/>
    <w:rsid w:val="00336D4A"/>
    <w:rsid w:val="003371AF"/>
    <w:rsid w:val="0034037E"/>
    <w:rsid w:val="00341FDF"/>
    <w:rsid w:val="00342C77"/>
    <w:rsid w:val="003455EF"/>
    <w:rsid w:val="0034612B"/>
    <w:rsid w:val="00346196"/>
    <w:rsid w:val="003506D4"/>
    <w:rsid w:val="00353D93"/>
    <w:rsid w:val="00354B6F"/>
    <w:rsid w:val="0035650B"/>
    <w:rsid w:val="003565F5"/>
    <w:rsid w:val="0035685F"/>
    <w:rsid w:val="00360D47"/>
    <w:rsid w:val="00361661"/>
    <w:rsid w:val="00363A60"/>
    <w:rsid w:val="00364BE5"/>
    <w:rsid w:val="00365895"/>
    <w:rsid w:val="003663D3"/>
    <w:rsid w:val="00366AF3"/>
    <w:rsid w:val="00367A59"/>
    <w:rsid w:val="00370883"/>
    <w:rsid w:val="00370D35"/>
    <w:rsid w:val="0037182C"/>
    <w:rsid w:val="0037248A"/>
    <w:rsid w:val="00372D7F"/>
    <w:rsid w:val="00373BD4"/>
    <w:rsid w:val="00381D61"/>
    <w:rsid w:val="00381D6E"/>
    <w:rsid w:val="00385B3E"/>
    <w:rsid w:val="003862B6"/>
    <w:rsid w:val="00387087"/>
    <w:rsid w:val="00390F29"/>
    <w:rsid w:val="00393D8B"/>
    <w:rsid w:val="00394926"/>
    <w:rsid w:val="00395B13"/>
    <w:rsid w:val="003967CC"/>
    <w:rsid w:val="00397567"/>
    <w:rsid w:val="003A34C5"/>
    <w:rsid w:val="003A452B"/>
    <w:rsid w:val="003A4959"/>
    <w:rsid w:val="003A616B"/>
    <w:rsid w:val="003B034B"/>
    <w:rsid w:val="003B0636"/>
    <w:rsid w:val="003B36E3"/>
    <w:rsid w:val="003B3A25"/>
    <w:rsid w:val="003B520F"/>
    <w:rsid w:val="003C11F9"/>
    <w:rsid w:val="003C124E"/>
    <w:rsid w:val="003C358B"/>
    <w:rsid w:val="003C6342"/>
    <w:rsid w:val="003C638B"/>
    <w:rsid w:val="003C6D7E"/>
    <w:rsid w:val="003D2CB9"/>
    <w:rsid w:val="003D4228"/>
    <w:rsid w:val="003D4441"/>
    <w:rsid w:val="003D4B31"/>
    <w:rsid w:val="003E0803"/>
    <w:rsid w:val="003E1D3D"/>
    <w:rsid w:val="003E242E"/>
    <w:rsid w:val="003E245F"/>
    <w:rsid w:val="003E2AD8"/>
    <w:rsid w:val="003E2D6A"/>
    <w:rsid w:val="003E31DD"/>
    <w:rsid w:val="003E3B78"/>
    <w:rsid w:val="003E5E83"/>
    <w:rsid w:val="003E67A9"/>
    <w:rsid w:val="003E6E7F"/>
    <w:rsid w:val="003F0D27"/>
    <w:rsid w:val="0040020D"/>
    <w:rsid w:val="00400F89"/>
    <w:rsid w:val="004011D0"/>
    <w:rsid w:val="004012F4"/>
    <w:rsid w:val="00401CB5"/>
    <w:rsid w:val="00402EBE"/>
    <w:rsid w:val="00403E27"/>
    <w:rsid w:val="00405EC4"/>
    <w:rsid w:val="004063A1"/>
    <w:rsid w:val="00406F75"/>
    <w:rsid w:val="00407477"/>
    <w:rsid w:val="00407A47"/>
    <w:rsid w:val="00410A55"/>
    <w:rsid w:val="004122B6"/>
    <w:rsid w:val="004124D8"/>
    <w:rsid w:val="00415006"/>
    <w:rsid w:val="00415096"/>
    <w:rsid w:val="00416CD7"/>
    <w:rsid w:val="004179EC"/>
    <w:rsid w:val="00417B84"/>
    <w:rsid w:val="00422161"/>
    <w:rsid w:val="00423BB0"/>
    <w:rsid w:val="00426DD2"/>
    <w:rsid w:val="00430566"/>
    <w:rsid w:val="004321B2"/>
    <w:rsid w:val="004328D4"/>
    <w:rsid w:val="00433CC6"/>
    <w:rsid w:val="00434EDA"/>
    <w:rsid w:val="00436A0D"/>
    <w:rsid w:val="00437ED7"/>
    <w:rsid w:val="00443196"/>
    <w:rsid w:val="00445689"/>
    <w:rsid w:val="004467AD"/>
    <w:rsid w:val="00446A35"/>
    <w:rsid w:val="004473DB"/>
    <w:rsid w:val="00451D43"/>
    <w:rsid w:val="00452F2D"/>
    <w:rsid w:val="00453730"/>
    <w:rsid w:val="00453E96"/>
    <w:rsid w:val="00454349"/>
    <w:rsid w:val="00454B39"/>
    <w:rsid w:val="00460A80"/>
    <w:rsid w:val="00461973"/>
    <w:rsid w:val="00463067"/>
    <w:rsid w:val="00464BEE"/>
    <w:rsid w:val="0046535A"/>
    <w:rsid w:val="00472F61"/>
    <w:rsid w:val="00474A77"/>
    <w:rsid w:val="004759A0"/>
    <w:rsid w:val="004766F0"/>
    <w:rsid w:val="004779FD"/>
    <w:rsid w:val="0048080C"/>
    <w:rsid w:val="00484A46"/>
    <w:rsid w:val="00484D2F"/>
    <w:rsid w:val="00484DDD"/>
    <w:rsid w:val="004862C9"/>
    <w:rsid w:val="00486ED0"/>
    <w:rsid w:val="00487978"/>
    <w:rsid w:val="0049004F"/>
    <w:rsid w:val="00491EF0"/>
    <w:rsid w:val="004947BA"/>
    <w:rsid w:val="00497734"/>
    <w:rsid w:val="004A0D71"/>
    <w:rsid w:val="004A190C"/>
    <w:rsid w:val="004A580A"/>
    <w:rsid w:val="004A5EE0"/>
    <w:rsid w:val="004A6FAF"/>
    <w:rsid w:val="004A6FF3"/>
    <w:rsid w:val="004A7A5C"/>
    <w:rsid w:val="004B1552"/>
    <w:rsid w:val="004B6C81"/>
    <w:rsid w:val="004B7EA7"/>
    <w:rsid w:val="004B7FE1"/>
    <w:rsid w:val="004C030E"/>
    <w:rsid w:val="004C0ADB"/>
    <w:rsid w:val="004C2667"/>
    <w:rsid w:val="004C2B86"/>
    <w:rsid w:val="004C4659"/>
    <w:rsid w:val="004C4881"/>
    <w:rsid w:val="004C58F2"/>
    <w:rsid w:val="004C6F0B"/>
    <w:rsid w:val="004C7741"/>
    <w:rsid w:val="004C7C73"/>
    <w:rsid w:val="004D00AE"/>
    <w:rsid w:val="004D0222"/>
    <w:rsid w:val="004D078A"/>
    <w:rsid w:val="004D08DE"/>
    <w:rsid w:val="004D6CD7"/>
    <w:rsid w:val="004E39E2"/>
    <w:rsid w:val="004E4C71"/>
    <w:rsid w:val="004E5A1C"/>
    <w:rsid w:val="004E6301"/>
    <w:rsid w:val="004E7A3D"/>
    <w:rsid w:val="004F210A"/>
    <w:rsid w:val="004F3A9A"/>
    <w:rsid w:val="004F42A0"/>
    <w:rsid w:val="004F46DC"/>
    <w:rsid w:val="004F4A1C"/>
    <w:rsid w:val="004F7B70"/>
    <w:rsid w:val="004F7BC2"/>
    <w:rsid w:val="00501BF3"/>
    <w:rsid w:val="005022A3"/>
    <w:rsid w:val="005031D6"/>
    <w:rsid w:val="005037D5"/>
    <w:rsid w:val="00505FE1"/>
    <w:rsid w:val="005064F7"/>
    <w:rsid w:val="00506E8D"/>
    <w:rsid w:val="00507271"/>
    <w:rsid w:val="00510FBB"/>
    <w:rsid w:val="00511D1F"/>
    <w:rsid w:val="00511DD4"/>
    <w:rsid w:val="00512335"/>
    <w:rsid w:val="00514BE4"/>
    <w:rsid w:val="00520ED4"/>
    <w:rsid w:val="00522442"/>
    <w:rsid w:val="005225D6"/>
    <w:rsid w:val="005254AD"/>
    <w:rsid w:val="005308ED"/>
    <w:rsid w:val="00531D29"/>
    <w:rsid w:val="005320D2"/>
    <w:rsid w:val="00537127"/>
    <w:rsid w:val="0054142F"/>
    <w:rsid w:val="0054265B"/>
    <w:rsid w:val="00545662"/>
    <w:rsid w:val="0055096D"/>
    <w:rsid w:val="00551322"/>
    <w:rsid w:val="00553355"/>
    <w:rsid w:val="00553C84"/>
    <w:rsid w:val="00553EA5"/>
    <w:rsid w:val="00554160"/>
    <w:rsid w:val="005556C7"/>
    <w:rsid w:val="005604C4"/>
    <w:rsid w:val="0056172A"/>
    <w:rsid w:val="00561CA1"/>
    <w:rsid w:val="00565AC0"/>
    <w:rsid w:val="00566F7E"/>
    <w:rsid w:val="00567E31"/>
    <w:rsid w:val="00571534"/>
    <w:rsid w:val="0057468A"/>
    <w:rsid w:val="00575F55"/>
    <w:rsid w:val="00576C38"/>
    <w:rsid w:val="00577E1C"/>
    <w:rsid w:val="00581062"/>
    <w:rsid w:val="0058115C"/>
    <w:rsid w:val="0058176D"/>
    <w:rsid w:val="00583764"/>
    <w:rsid w:val="0058389B"/>
    <w:rsid w:val="00583FB8"/>
    <w:rsid w:val="00584134"/>
    <w:rsid w:val="005846DA"/>
    <w:rsid w:val="005848CB"/>
    <w:rsid w:val="00586652"/>
    <w:rsid w:val="00586B72"/>
    <w:rsid w:val="00587D62"/>
    <w:rsid w:val="005904FF"/>
    <w:rsid w:val="00590597"/>
    <w:rsid w:val="005908E2"/>
    <w:rsid w:val="005912B4"/>
    <w:rsid w:val="00591633"/>
    <w:rsid w:val="00592ECD"/>
    <w:rsid w:val="0059301E"/>
    <w:rsid w:val="00593467"/>
    <w:rsid w:val="005A21DA"/>
    <w:rsid w:val="005A32FF"/>
    <w:rsid w:val="005A5892"/>
    <w:rsid w:val="005A589A"/>
    <w:rsid w:val="005A5EDC"/>
    <w:rsid w:val="005B4F24"/>
    <w:rsid w:val="005B7554"/>
    <w:rsid w:val="005B78B3"/>
    <w:rsid w:val="005C0864"/>
    <w:rsid w:val="005C1BF7"/>
    <w:rsid w:val="005C2390"/>
    <w:rsid w:val="005C3317"/>
    <w:rsid w:val="005C61CB"/>
    <w:rsid w:val="005C6CE6"/>
    <w:rsid w:val="005D02F7"/>
    <w:rsid w:val="005D21AC"/>
    <w:rsid w:val="005D290A"/>
    <w:rsid w:val="005D37A0"/>
    <w:rsid w:val="005D4277"/>
    <w:rsid w:val="005D6A07"/>
    <w:rsid w:val="005D7D9A"/>
    <w:rsid w:val="005E137F"/>
    <w:rsid w:val="005E184E"/>
    <w:rsid w:val="005E3040"/>
    <w:rsid w:val="005E4367"/>
    <w:rsid w:val="005E60E8"/>
    <w:rsid w:val="005E79DC"/>
    <w:rsid w:val="005F0BD7"/>
    <w:rsid w:val="005F1234"/>
    <w:rsid w:val="005F21CF"/>
    <w:rsid w:val="005F2290"/>
    <w:rsid w:val="005F22B6"/>
    <w:rsid w:val="005F26D0"/>
    <w:rsid w:val="005F4175"/>
    <w:rsid w:val="00600124"/>
    <w:rsid w:val="00600EA9"/>
    <w:rsid w:val="0060262A"/>
    <w:rsid w:val="00603C5A"/>
    <w:rsid w:val="00604819"/>
    <w:rsid w:val="006056DC"/>
    <w:rsid w:val="00610046"/>
    <w:rsid w:val="006104AA"/>
    <w:rsid w:val="006121DA"/>
    <w:rsid w:val="00613093"/>
    <w:rsid w:val="006133A9"/>
    <w:rsid w:val="006138CC"/>
    <w:rsid w:val="0061402A"/>
    <w:rsid w:val="006155C7"/>
    <w:rsid w:val="00620506"/>
    <w:rsid w:val="0062061E"/>
    <w:rsid w:val="006238C2"/>
    <w:rsid w:val="006249BC"/>
    <w:rsid w:val="00624EEA"/>
    <w:rsid w:val="006253B9"/>
    <w:rsid w:val="0062541B"/>
    <w:rsid w:val="00626E53"/>
    <w:rsid w:val="00633072"/>
    <w:rsid w:val="00633166"/>
    <w:rsid w:val="006335A5"/>
    <w:rsid w:val="006337A3"/>
    <w:rsid w:val="00633993"/>
    <w:rsid w:val="00634D2A"/>
    <w:rsid w:val="00635FE5"/>
    <w:rsid w:val="006370B5"/>
    <w:rsid w:val="0064019D"/>
    <w:rsid w:val="0064366E"/>
    <w:rsid w:val="00645B68"/>
    <w:rsid w:val="006469BB"/>
    <w:rsid w:val="00647798"/>
    <w:rsid w:val="00647A0E"/>
    <w:rsid w:val="00647F6A"/>
    <w:rsid w:val="00650841"/>
    <w:rsid w:val="0065141A"/>
    <w:rsid w:val="00651937"/>
    <w:rsid w:val="00651990"/>
    <w:rsid w:val="00652387"/>
    <w:rsid w:val="006533B1"/>
    <w:rsid w:val="00654375"/>
    <w:rsid w:val="00662DE0"/>
    <w:rsid w:val="00664FE2"/>
    <w:rsid w:val="0066535C"/>
    <w:rsid w:val="00665627"/>
    <w:rsid w:val="00665976"/>
    <w:rsid w:val="00665BB5"/>
    <w:rsid w:val="00666007"/>
    <w:rsid w:val="006661C6"/>
    <w:rsid w:val="00666685"/>
    <w:rsid w:val="00667AAC"/>
    <w:rsid w:val="00670FEA"/>
    <w:rsid w:val="00671382"/>
    <w:rsid w:val="00672BA6"/>
    <w:rsid w:val="00675597"/>
    <w:rsid w:val="0067596F"/>
    <w:rsid w:val="00676C84"/>
    <w:rsid w:val="00676D96"/>
    <w:rsid w:val="006777F5"/>
    <w:rsid w:val="006823D3"/>
    <w:rsid w:val="00682422"/>
    <w:rsid w:val="00682B4C"/>
    <w:rsid w:val="00683A4F"/>
    <w:rsid w:val="0068769F"/>
    <w:rsid w:val="00690140"/>
    <w:rsid w:val="00691448"/>
    <w:rsid w:val="006914FC"/>
    <w:rsid w:val="006933DB"/>
    <w:rsid w:val="0069507F"/>
    <w:rsid w:val="00695F97"/>
    <w:rsid w:val="006960DE"/>
    <w:rsid w:val="006A145B"/>
    <w:rsid w:val="006A1828"/>
    <w:rsid w:val="006A21F7"/>
    <w:rsid w:val="006A6C60"/>
    <w:rsid w:val="006B3725"/>
    <w:rsid w:val="006B5136"/>
    <w:rsid w:val="006B531F"/>
    <w:rsid w:val="006B5B6C"/>
    <w:rsid w:val="006C01F3"/>
    <w:rsid w:val="006C1DDA"/>
    <w:rsid w:val="006C33B1"/>
    <w:rsid w:val="006C4010"/>
    <w:rsid w:val="006C675E"/>
    <w:rsid w:val="006D00FB"/>
    <w:rsid w:val="006D0294"/>
    <w:rsid w:val="006D0FD1"/>
    <w:rsid w:val="006D127B"/>
    <w:rsid w:val="006D3525"/>
    <w:rsid w:val="006D3717"/>
    <w:rsid w:val="006D3AFF"/>
    <w:rsid w:val="006D56F9"/>
    <w:rsid w:val="006D7010"/>
    <w:rsid w:val="006D714A"/>
    <w:rsid w:val="006D726D"/>
    <w:rsid w:val="006E3C20"/>
    <w:rsid w:val="006E4594"/>
    <w:rsid w:val="006E4E85"/>
    <w:rsid w:val="006E5777"/>
    <w:rsid w:val="006E578C"/>
    <w:rsid w:val="006E5E7F"/>
    <w:rsid w:val="006E600A"/>
    <w:rsid w:val="006E67A7"/>
    <w:rsid w:val="006E6A1D"/>
    <w:rsid w:val="006E77D5"/>
    <w:rsid w:val="006F05C0"/>
    <w:rsid w:val="006F2008"/>
    <w:rsid w:val="006F2D0C"/>
    <w:rsid w:val="006F4CCC"/>
    <w:rsid w:val="006F547B"/>
    <w:rsid w:val="00702DA0"/>
    <w:rsid w:val="00703886"/>
    <w:rsid w:val="00704DE7"/>
    <w:rsid w:val="00705DDC"/>
    <w:rsid w:val="00710C46"/>
    <w:rsid w:val="0071198B"/>
    <w:rsid w:val="0071284C"/>
    <w:rsid w:val="00713A51"/>
    <w:rsid w:val="00714797"/>
    <w:rsid w:val="00714C89"/>
    <w:rsid w:val="00716C64"/>
    <w:rsid w:val="00716F9B"/>
    <w:rsid w:val="007174A0"/>
    <w:rsid w:val="00720A71"/>
    <w:rsid w:val="00720BB5"/>
    <w:rsid w:val="00722CAD"/>
    <w:rsid w:val="0072333C"/>
    <w:rsid w:val="007254FA"/>
    <w:rsid w:val="007256DC"/>
    <w:rsid w:val="007267B5"/>
    <w:rsid w:val="00730CFD"/>
    <w:rsid w:val="00731A88"/>
    <w:rsid w:val="0073275C"/>
    <w:rsid w:val="007350D5"/>
    <w:rsid w:val="007352DB"/>
    <w:rsid w:val="00736D7A"/>
    <w:rsid w:val="0074061D"/>
    <w:rsid w:val="007414B4"/>
    <w:rsid w:val="0074235B"/>
    <w:rsid w:val="00742C31"/>
    <w:rsid w:val="00742E0E"/>
    <w:rsid w:val="007437EF"/>
    <w:rsid w:val="00743FB5"/>
    <w:rsid w:val="007450BF"/>
    <w:rsid w:val="007506E9"/>
    <w:rsid w:val="00751C0E"/>
    <w:rsid w:val="00754367"/>
    <w:rsid w:val="00754473"/>
    <w:rsid w:val="0075595C"/>
    <w:rsid w:val="00756E96"/>
    <w:rsid w:val="007572B0"/>
    <w:rsid w:val="007614F8"/>
    <w:rsid w:val="00763851"/>
    <w:rsid w:val="00764085"/>
    <w:rsid w:val="00764A35"/>
    <w:rsid w:val="00765638"/>
    <w:rsid w:val="00765803"/>
    <w:rsid w:val="00766002"/>
    <w:rsid w:val="007662AA"/>
    <w:rsid w:val="0077165F"/>
    <w:rsid w:val="0077253C"/>
    <w:rsid w:val="00772D1D"/>
    <w:rsid w:val="00774629"/>
    <w:rsid w:val="00774CB9"/>
    <w:rsid w:val="007750F4"/>
    <w:rsid w:val="007769AF"/>
    <w:rsid w:val="0078009A"/>
    <w:rsid w:val="00780514"/>
    <w:rsid w:val="007811F9"/>
    <w:rsid w:val="007815D4"/>
    <w:rsid w:val="00781E42"/>
    <w:rsid w:val="00782E0D"/>
    <w:rsid w:val="00784221"/>
    <w:rsid w:val="00784927"/>
    <w:rsid w:val="00785ED2"/>
    <w:rsid w:val="00786AAC"/>
    <w:rsid w:val="00787072"/>
    <w:rsid w:val="007879C8"/>
    <w:rsid w:val="0079106D"/>
    <w:rsid w:val="00791BF3"/>
    <w:rsid w:val="0079316E"/>
    <w:rsid w:val="007979AC"/>
    <w:rsid w:val="007A3D91"/>
    <w:rsid w:val="007A7717"/>
    <w:rsid w:val="007A7934"/>
    <w:rsid w:val="007B3FC7"/>
    <w:rsid w:val="007B584F"/>
    <w:rsid w:val="007B7686"/>
    <w:rsid w:val="007B7703"/>
    <w:rsid w:val="007C32B5"/>
    <w:rsid w:val="007C58E8"/>
    <w:rsid w:val="007C6B6C"/>
    <w:rsid w:val="007C7A76"/>
    <w:rsid w:val="007C7B32"/>
    <w:rsid w:val="007C7F93"/>
    <w:rsid w:val="007D0AA2"/>
    <w:rsid w:val="007D345E"/>
    <w:rsid w:val="007D3780"/>
    <w:rsid w:val="007D40F8"/>
    <w:rsid w:val="007D4F2E"/>
    <w:rsid w:val="007D62BF"/>
    <w:rsid w:val="007D6411"/>
    <w:rsid w:val="007D6787"/>
    <w:rsid w:val="007E371D"/>
    <w:rsid w:val="007E41ED"/>
    <w:rsid w:val="007E5E15"/>
    <w:rsid w:val="007E5FEC"/>
    <w:rsid w:val="007E613E"/>
    <w:rsid w:val="007E6CDE"/>
    <w:rsid w:val="007F1C11"/>
    <w:rsid w:val="007F2BB4"/>
    <w:rsid w:val="007F4A9F"/>
    <w:rsid w:val="007F59BA"/>
    <w:rsid w:val="007F5DBA"/>
    <w:rsid w:val="0080301B"/>
    <w:rsid w:val="00804AAE"/>
    <w:rsid w:val="008053D6"/>
    <w:rsid w:val="00805FDF"/>
    <w:rsid w:val="008063B8"/>
    <w:rsid w:val="00806A24"/>
    <w:rsid w:val="00807406"/>
    <w:rsid w:val="00807AE5"/>
    <w:rsid w:val="008100CC"/>
    <w:rsid w:val="008104A4"/>
    <w:rsid w:val="00811129"/>
    <w:rsid w:val="00812782"/>
    <w:rsid w:val="00812D30"/>
    <w:rsid w:val="00813316"/>
    <w:rsid w:val="00814827"/>
    <w:rsid w:val="00814C0F"/>
    <w:rsid w:val="00815313"/>
    <w:rsid w:val="0082011A"/>
    <w:rsid w:val="00820244"/>
    <w:rsid w:val="0082091A"/>
    <w:rsid w:val="0082218D"/>
    <w:rsid w:val="008231A3"/>
    <w:rsid w:val="008243A5"/>
    <w:rsid w:val="00825371"/>
    <w:rsid w:val="008267BB"/>
    <w:rsid w:val="008278CC"/>
    <w:rsid w:val="008301AE"/>
    <w:rsid w:val="008309E6"/>
    <w:rsid w:val="00831406"/>
    <w:rsid w:val="008323AE"/>
    <w:rsid w:val="0083257C"/>
    <w:rsid w:val="00833EA5"/>
    <w:rsid w:val="0084139A"/>
    <w:rsid w:val="008428C5"/>
    <w:rsid w:val="00846825"/>
    <w:rsid w:val="008470EF"/>
    <w:rsid w:val="0084788B"/>
    <w:rsid w:val="00847B0E"/>
    <w:rsid w:val="00847CDF"/>
    <w:rsid w:val="008508EF"/>
    <w:rsid w:val="00851209"/>
    <w:rsid w:val="00852C2B"/>
    <w:rsid w:val="00854D8C"/>
    <w:rsid w:val="00854DB3"/>
    <w:rsid w:val="00854DFD"/>
    <w:rsid w:val="008562C7"/>
    <w:rsid w:val="008600B2"/>
    <w:rsid w:val="008618E2"/>
    <w:rsid w:val="00864463"/>
    <w:rsid w:val="0086624B"/>
    <w:rsid w:val="00866F89"/>
    <w:rsid w:val="0086717F"/>
    <w:rsid w:val="00867F1B"/>
    <w:rsid w:val="00871797"/>
    <w:rsid w:val="00873293"/>
    <w:rsid w:val="00873578"/>
    <w:rsid w:val="00874283"/>
    <w:rsid w:val="00874EDA"/>
    <w:rsid w:val="008756B2"/>
    <w:rsid w:val="00875CAD"/>
    <w:rsid w:val="008773D8"/>
    <w:rsid w:val="00882DD3"/>
    <w:rsid w:val="00883D3A"/>
    <w:rsid w:val="0088443D"/>
    <w:rsid w:val="00885EE6"/>
    <w:rsid w:val="008908FE"/>
    <w:rsid w:val="00890E3E"/>
    <w:rsid w:val="008957E6"/>
    <w:rsid w:val="00895F6C"/>
    <w:rsid w:val="008962B7"/>
    <w:rsid w:val="00896ECB"/>
    <w:rsid w:val="008973E5"/>
    <w:rsid w:val="008A30A5"/>
    <w:rsid w:val="008A51C9"/>
    <w:rsid w:val="008A5480"/>
    <w:rsid w:val="008A5A6A"/>
    <w:rsid w:val="008A6304"/>
    <w:rsid w:val="008A69B5"/>
    <w:rsid w:val="008B03DE"/>
    <w:rsid w:val="008B256E"/>
    <w:rsid w:val="008B383A"/>
    <w:rsid w:val="008B3EE0"/>
    <w:rsid w:val="008B7875"/>
    <w:rsid w:val="008C253F"/>
    <w:rsid w:val="008C2C29"/>
    <w:rsid w:val="008C5809"/>
    <w:rsid w:val="008C700B"/>
    <w:rsid w:val="008C70CF"/>
    <w:rsid w:val="008D07E8"/>
    <w:rsid w:val="008D10CB"/>
    <w:rsid w:val="008D1907"/>
    <w:rsid w:val="008D309D"/>
    <w:rsid w:val="008D3C3E"/>
    <w:rsid w:val="008D4D08"/>
    <w:rsid w:val="008D57F5"/>
    <w:rsid w:val="008E4A2F"/>
    <w:rsid w:val="008E5988"/>
    <w:rsid w:val="008E5DCA"/>
    <w:rsid w:val="008E7C0D"/>
    <w:rsid w:val="008F00B0"/>
    <w:rsid w:val="008F1429"/>
    <w:rsid w:val="008F14C5"/>
    <w:rsid w:val="008F165B"/>
    <w:rsid w:val="008F1767"/>
    <w:rsid w:val="008F1884"/>
    <w:rsid w:val="008F1FDB"/>
    <w:rsid w:val="008F27CA"/>
    <w:rsid w:val="008F3045"/>
    <w:rsid w:val="008F3CB6"/>
    <w:rsid w:val="008F4486"/>
    <w:rsid w:val="008F52AB"/>
    <w:rsid w:val="008F7A10"/>
    <w:rsid w:val="0090303C"/>
    <w:rsid w:val="009037DF"/>
    <w:rsid w:val="009039D1"/>
    <w:rsid w:val="00904BD4"/>
    <w:rsid w:val="0090585D"/>
    <w:rsid w:val="009065F7"/>
    <w:rsid w:val="00906750"/>
    <w:rsid w:val="00907146"/>
    <w:rsid w:val="009079FD"/>
    <w:rsid w:val="00907A74"/>
    <w:rsid w:val="0091153A"/>
    <w:rsid w:val="00912CA3"/>
    <w:rsid w:val="0091316E"/>
    <w:rsid w:val="00913CB4"/>
    <w:rsid w:val="00914252"/>
    <w:rsid w:val="0092023F"/>
    <w:rsid w:val="00920E7C"/>
    <w:rsid w:val="00920FCF"/>
    <w:rsid w:val="00926996"/>
    <w:rsid w:val="0092705B"/>
    <w:rsid w:val="009270FE"/>
    <w:rsid w:val="00931AD6"/>
    <w:rsid w:val="00934A72"/>
    <w:rsid w:val="00934CB1"/>
    <w:rsid w:val="009350CD"/>
    <w:rsid w:val="00936456"/>
    <w:rsid w:val="0094322D"/>
    <w:rsid w:val="0094327B"/>
    <w:rsid w:val="00945721"/>
    <w:rsid w:val="009464C4"/>
    <w:rsid w:val="00947780"/>
    <w:rsid w:val="0095058D"/>
    <w:rsid w:val="009511DE"/>
    <w:rsid w:val="00951888"/>
    <w:rsid w:val="00954DC5"/>
    <w:rsid w:val="00956E68"/>
    <w:rsid w:val="00957994"/>
    <w:rsid w:val="00960EC8"/>
    <w:rsid w:val="00963190"/>
    <w:rsid w:val="00963EB0"/>
    <w:rsid w:val="0096596B"/>
    <w:rsid w:val="009702C6"/>
    <w:rsid w:val="00971ADE"/>
    <w:rsid w:val="00972C9A"/>
    <w:rsid w:val="00972D9E"/>
    <w:rsid w:val="00972E60"/>
    <w:rsid w:val="00973E5D"/>
    <w:rsid w:val="00974688"/>
    <w:rsid w:val="009747DB"/>
    <w:rsid w:val="00974A18"/>
    <w:rsid w:val="00975663"/>
    <w:rsid w:val="00975E9B"/>
    <w:rsid w:val="0098152C"/>
    <w:rsid w:val="00981D51"/>
    <w:rsid w:val="009834D7"/>
    <w:rsid w:val="009835C1"/>
    <w:rsid w:val="0098408A"/>
    <w:rsid w:val="00984228"/>
    <w:rsid w:val="00985F7B"/>
    <w:rsid w:val="0099002D"/>
    <w:rsid w:val="00990203"/>
    <w:rsid w:val="00990318"/>
    <w:rsid w:val="009905E2"/>
    <w:rsid w:val="009928B9"/>
    <w:rsid w:val="009952C0"/>
    <w:rsid w:val="0099594E"/>
    <w:rsid w:val="00996D33"/>
    <w:rsid w:val="00996E17"/>
    <w:rsid w:val="00997584"/>
    <w:rsid w:val="00997CBD"/>
    <w:rsid w:val="009A1092"/>
    <w:rsid w:val="009A41CE"/>
    <w:rsid w:val="009A4A13"/>
    <w:rsid w:val="009A5063"/>
    <w:rsid w:val="009A5778"/>
    <w:rsid w:val="009A7874"/>
    <w:rsid w:val="009B1F63"/>
    <w:rsid w:val="009B2F1C"/>
    <w:rsid w:val="009B4522"/>
    <w:rsid w:val="009B4A0B"/>
    <w:rsid w:val="009B4DBC"/>
    <w:rsid w:val="009C0A60"/>
    <w:rsid w:val="009C1097"/>
    <w:rsid w:val="009C180A"/>
    <w:rsid w:val="009C1EB4"/>
    <w:rsid w:val="009C3D2A"/>
    <w:rsid w:val="009C3FD4"/>
    <w:rsid w:val="009C568B"/>
    <w:rsid w:val="009C571F"/>
    <w:rsid w:val="009D1A06"/>
    <w:rsid w:val="009D40D7"/>
    <w:rsid w:val="009D4A41"/>
    <w:rsid w:val="009D61D2"/>
    <w:rsid w:val="009E0562"/>
    <w:rsid w:val="009E1326"/>
    <w:rsid w:val="009E41DA"/>
    <w:rsid w:val="009E4BFE"/>
    <w:rsid w:val="009E6638"/>
    <w:rsid w:val="009F1A0F"/>
    <w:rsid w:val="009F2046"/>
    <w:rsid w:val="009F2AD3"/>
    <w:rsid w:val="009F2F54"/>
    <w:rsid w:val="009F49CA"/>
    <w:rsid w:val="009F4DC3"/>
    <w:rsid w:val="009F5075"/>
    <w:rsid w:val="009F6B9F"/>
    <w:rsid w:val="00A01A51"/>
    <w:rsid w:val="00A04681"/>
    <w:rsid w:val="00A05203"/>
    <w:rsid w:val="00A0621E"/>
    <w:rsid w:val="00A06658"/>
    <w:rsid w:val="00A06EF4"/>
    <w:rsid w:val="00A07E1F"/>
    <w:rsid w:val="00A1001E"/>
    <w:rsid w:val="00A16C2F"/>
    <w:rsid w:val="00A173A0"/>
    <w:rsid w:val="00A21BB6"/>
    <w:rsid w:val="00A24256"/>
    <w:rsid w:val="00A24815"/>
    <w:rsid w:val="00A26124"/>
    <w:rsid w:val="00A2670D"/>
    <w:rsid w:val="00A27DBE"/>
    <w:rsid w:val="00A30B77"/>
    <w:rsid w:val="00A31724"/>
    <w:rsid w:val="00A32537"/>
    <w:rsid w:val="00A34598"/>
    <w:rsid w:val="00A345BD"/>
    <w:rsid w:val="00A3494D"/>
    <w:rsid w:val="00A359E1"/>
    <w:rsid w:val="00A35B35"/>
    <w:rsid w:val="00A35C32"/>
    <w:rsid w:val="00A37E41"/>
    <w:rsid w:val="00A40F65"/>
    <w:rsid w:val="00A42C0C"/>
    <w:rsid w:val="00A430D2"/>
    <w:rsid w:val="00A4755A"/>
    <w:rsid w:val="00A52487"/>
    <w:rsid w:val="00A537BF"/>
    <w:rsid w:val="00A566E0"/>
    <w:rsid w:val="00A63A72"/>
    <w:rsid w:val="00A64A33"/>
    <w:rsid w:val="00A66A46"/>
    <w:rsid w:val="00A66B44"/>
    <w:rsid w:val="00A66FD7"/>
    <w:rsid w:val="00A67ADE"/>
    <w:rsid w:val="00A67F65"/>
    <w:rsid w:val="00A67FD7"/>
    <w:rsid w:val="00A710CC"/>
    <w:rsid w:val="00A71899"/>
    <w:rsid w:val="00A735E6"/>
    <w:rsid w:val="00A7559D"/>
    <w:rsid w:val="00A75673"/>
    <w:rsid w:val="00A763DA"/>
    <w:rsid w:val="00A76DE9"/>
    <w:rsid w:val="00A81681"/>
    <w:rsid w:val="00A82F96"/>
    <w:rsid w:val="00A82FAE"/>
    <w:rsid w:val="00A83C0E"/>
    <w:rsid w:val="00A84588"/>
    <w:rsid w:val="00A87910"/>
    <w:rsid w:val="00A87B15"/>
    <w:rsid w:val="00A914F5"/>
    <w:rsid w:val="00A92697"/>
    <w:rsid w:val="00A92E0C"/>
    <w:rsid w:val="00A93AA6"/>
    <w:rsid w:val="00A93C3A"/>
    <w:rsid w:val="00A9416D"/>
    <w:rsid w:val="00A94F4F"/>
    <w:rsid w:val="00A95E19"/>
    <w:rsid w:val="00A96006"/>
    <w:rsid w:val="00AA13E9"/>
    <w:rsid w:val="00AA16EE"/>
    <w:rsid w:val="00AA384D"/>
    <w:rsid w:val="00AA60AE"/>
    <w:rsid w:val="00AA6736"/>
    <w:rsid w:val="00AA6BE4"/>
    <w:rsid w:val="00AA6EC2"/>
    <w:rsid w:val="00AB217D"/>
    <w:rsid w:val="00AB36B6"/>
    <w:rsid w:val="00AB4CC7"/>
    <w:rsid w:val="00AB4FA6"/>
    <w:rsid w:val="00AB547F"/>
    <w:rsid w:val="00AB6217"/>
    <w:rsid w:val="00AB6305"/>
    <w:rsid w:val="00AB67B2"/>
    <w:rsid w:val="00AC32D5"/>
    <w:rsid w:val="00AC3B3B"/>
    <w:rsid w:val="00AC421D"/>
    <w:rsid w:val="00AC5202"/>
    <w:rsid w:val="00AC5D3F"/>
    <w:rsid w:val="00AD06A4"/>
    <w:rsid w:val="00AD10B4"/>
    <w:rsid w:val="00AD6877"/>
    <w:rsid w:val="00AD70DB"/>
    <w:rsid w:val="00AD78CF"/>
    <w:rsid w:val="00AE1BF8"/>
    <w:rsid w:val="00AE2192"/>
    <w:rsid w:val="00AE27DF"/>
    <w:rsid w:val="00AE7212"/>
    <w:rsid w:val="00AE76A5"/>
    <w:rsid w:val="00AF0D45"/>
    <w:rsid w:val="00AF2BED"/>
    <w:rsid w:val="00AF2D17"/>
    <w:rsid w:val="00AF3AB9"/>
    <w:rsid w:val="00AF3B7F"/>
    <w:rsid w:val="00AF4252"/>
    <w:rsid w:val="00AF4695"/>
    <w:rsid w:val="00AF49D4"/>
    <w:rsid w:val="00AF4D3E"/>
    <w:rsid w:val="00AF53F1"/>
    <w:rsid w:val="00AF5889"/>
    <w:rsid w:val="00AF5F49"/>
    <w:rsid w:val="00AF6B51"/>
    <w:rsid w:val="00B00FD1"/>
    <w:rsid w:val="00B01793"/>
    <w:rsid w:val="00B04496"/>
    <w:rsid w:val="00B04E91"/>
    <w:rsid w:val="00B07DAA"/>
    <w:rsid w:val="00B1197C"/>
    <w:rsid w:val="00B11E3B"/>
    <w:rsid w:val="00B149C2"/>
    <w:rsid w:val="00B15164"/>
    <w:rsid w:val="00B160AB"/>
    <w:rsid w:val="00B166DB"/>
    <w:rsid w:val="00B17522"/>
    <w:rsid w:val="00B209C7"/>
    <w:rsid w:val="00B21163"/>
    <w:rsid w:val="00B22282"/>
    <w:rsid w:val="00B228B2"/>
    <w:rsid w:val="00B240E0"/>
    <w:rsid w:val="00B30839"/>
    <w:rsid w:val="00B308FB"/>
    <w:rsid w:val="00B309CB"/>
    <w:rsid w:val="00B33D39"/>
    <w:rsid w:val="00B342CC"/>
    <w:rsid w:val="00B3678D"/>
    <w:rsid w:val="00B36C31"/>
    <w:rsid w:val="00B404E7"/>
    <w:rsid w:val="00B40E8D"/>
    <w:rsid w:val="00B40FF8"/>
    <w:rsid w:val="00B4523F"/>
    <w:rsid w:val="00B4784C"/>
    <w:rsid w:val="00B4796C"/>
    <w:rsid w:val="00B47B46"/>
    <w:rsid w:val="00B50A41"/>
    <w:rsid w:val="00B5264D"/>
    <w:rsid w:val="00B53D0E"/>
    <w:rsid w:val="00B55E24"/>
    <w:rsid w:val="00B56C08"/>
    <w:rsid w:val="00B56E35"/>
    <w:rsid w:val="00B60940"/>
    <w:rsid w:val="00B64C97"/>
    <w:rsid w:val="00B650C0"/>
    <w:rsid w:val="00B65756"/>
    <w:rsid w:val="00B703C8"/>
    <w:rsid w:val="00B70CD3"/>
    <w:rsid w:val="00B71537"/>
    <w:rsid w:val="00B71729"/>
    <w:rsid w:val="00B72B97"/>
    <w:rsid w:val="00B7371D"/>
    <w:rsid w:val="00B740F6"/>
    <w:rsid w:val="00B745D4"/>
    <w:rsid w:val="00B757F3"/>
    <w:rsid w:val="00B75E11"/>
    <w:rsid w:val="00B76270"/>
    <w:rsid w:val="00B776EA"/>
    <w:rsid w:val="00B81316"/>
    <w:rsid w:val="00B81E8A"/>
    <w:rsid w:val="00B82658"/>
    <w:rsid w:val="00B82660"/>
    <w:rsid w:val="00B858C0"/>
    <w:rsid w:val="00B86FDE"/>
    <w:rsid w:val="00B8720B"/>
    <w:rsid w:val="00B875F9"/>
    <w:rsid w:val="00B9165D"/>
    <w:rsid w:val="00B94813"/>
    <w:rsid w:val="00B951FF"/>
    <w:rsid w:val="00B9536A"/>
    <w:rsid w:val="00B9750F"/>
    <w:rsid w:val="00BA30FA"/>
    <w:rsid w:val="00BA3781"/>
    <w:rsid w:val="00BA453A"/>
    <w:rsid w:val="00BA4FA8"/>
    <w:rsid w:val="00BB0028"/>
    <w:rsid w:val="00BB2F37"/>
    <w:rsid w:val="00BB3A95"/>
    <w:rsid w:val="00BB5B51"/>
    <w:rsid w:val="00BB661F"/>
    <w:rsid w:val="00BB7407"/>
    <w:rsid w:val="00BB7A8D"/>
    <w:rsid w:val="00BB7B1D"/>
    <w:rsid w:val="00BC08DE"/>
    <w:rsid w:val="00BC1DF6"/>
    <w:rsid w:val="00BC33A5"/>
    <w:rsid w:val="00BC66B2"/>
    <w:rsid w:val="00BD07E0"/>
    <w:rsid w:val="00BD317C"/>
    <w:rsid w:val="00BD4D33"/>
    <w:rsid w:val="00BD5186"/>
    <w:rsid w:val="00BD5A77"/>
    <w:rsid w:val="00BD7299"/>
    <w:rsid w:val="00BE0343"/>
    <w:rsid w:val="00BE0F0E"/>
    <w:rsid w:val="00BE25BE"/>
    <w:rsid w:val="00BE4E0B"/>
    <w:rsid w:val="00BE7454"/>
    <w:rsid w:val="00BF1627"/>
    <w:rsid w:val="00BF1BE4"/>
    <w:rsid w:val="00BF34C4"/>
    <w:rsid w:val="00BF3893"/>
    <w:rsid w:val="00BF5771"/>
    <w:rsid w:val="00BF77BE"/>
    <w:rsid w:val="00BF7AC0"/>
    <w:rsid w:val="00BF7E4C"/>
    <w:rsid w:val="00C01D81"/>
    <w:rsid w:val="00C01DDF"/>
    <w:rsid w:val="00C02707"/>
    <w:rsid w:val="00C02AAB"/>
    <w:rsid w:val="00C02FC2"/>
    <w:rsid w:val="00C035C6"/>
    <w:rsid w:val="00C05AAF"/>
    <w:rsid w:val="00C06A15"/>
    <w:rsid w:val="00C07635"/>
    <w:rsid w:val="00C111F3"/>
    <w:rsid w:val="00C1139E"/>
    <w:rsid w:val="00C114CB"/>
    <w:rsid w:val="00C118BB"/>
    <w:rsid w:val="00C12F00"/>
    <w:rsid w:val="00C135AA"/>
    <w:rsid w:val="00C14652"/>
    <w:rsid w:val="00C146CA"/>
    <w:rsid w:val="00C15DB2"/>
    <w:rsid w:val="00C15EDE"/>
    <w:rsid w:val="00C166A5"/>
    <w:rsid w:val="00C21AE3"/>
    <w:rsid w:val="00C24327"/>
    <w:rsid w:val="00C25BB5"/>
    <w:rsid w:val="00C27521"/>
    <w:rsid w:val="00C31B5C"/>
    <w:rsid w:val="00C32443"/>
    <w:rsid w:val="00C35EAE"/>
    <w:rsid w:val="00C3609C"/>
    <w:rsid w:val="00C361DD"/>
    <w:rsid w:val="00C40F7C"/>
    <w:rsid w:val="00C4366F"/>
    <w:rsid w:val="00C43D4B"/>
    <w:rsid w:val="00C44AA5"/>
    <w:rsid w:val="00C45A9A"/>
    <w:rsid w:val="00C469C1"/>
    <w:rsid w:val="00C46B2E"/>
    <w:rsid w:val="00C47A1A"/>
    <w:rsid w:val="00C501EF"/>
    <w:rsid w:val="00C526CD"/>
    <w:rsid w:val="00C537D6"/>
    <w:rsid w:val="00C541FB"/>
    <w:rsid w:val="00C54950"/>
    <w:rsid w:val="00C55A6B"/>
    <w:rsid w:val="00C55BBC"/>
    <w:rsid w:val="00C55E16"/>
    <w:rsid w:val="00C56704"/>
    <w:rsid w:val="00C56F57"/>
    <w:rsid w:val="00C61D84"/>
    <w:rsid w:val="00C62B7A"/>
    <w:rsid w:val="00C62F2C"/>
    <w:rsid w:val="00C650D1"/>
    <w:rsid w:val="00C679A4"/>
    <w:rsid w:val="00C7039E"/>
    <w:rsid w:val="00C71794"/>
    <w:rsid w:val="00C7197E"/>
    <w:rsid w:val="00C73244"/>
    <w:rsid w:val="00C7628F"/>
    <w:rsid w:val="00C7675C"/>
    <w:rsid w:val="00C77386"/>
    <w:rsid w:val="00C776B0"/>
    <w:rsid w:val="00C802E9"/>
    <w:rsid w:val="00C81613"/>
    <w:rsid w:val="00C81CCF"/>
    <w:rsid w:val="00C8254D"/>
    <w:rsid w:val="00C83AE4"/>
    <w:rsid w:val="00C84872"/>
    <w:rsid w:val="00C849B4"/>
    <w:rsid w:val="00C85845"/>
    <w:rsid w:val="00C874FD"/>
    <w:rsid w:val="00C87837"/>
    <w:rsid w:val="00C91493"/>
    <w:rsid w:val="00C93584"/>
    <w:rsid w:val="00C94C1E"/>
    <w:rsid w:val="00C94C22"/>
    <w:rsid w:val="00C96FDC"/>
    <w:rsid w:val="00C974F0"/>
    <w:rsid w:val="00C97521"/>
    <w:rsid w:val="00C97EA3"/>
    <w:rsid w:val="00CA0D76"/>
    <w:rsid w:val="00CA2852"/>
    <w:rsid w:val="00CA4E39"/>
    <w:rsid w:val="00CA52BB"/>
    <w:rsid w:val="00CA655E"/>
    <w:rsid w:val="00CA7855"/>
    <w:rsid w:val="00CB165A"/>
    <w:rsid w:val="00CB227A"/>
    <w:rsid w:val="00CB308A"/>
    <w:rsid w:val="00CB348B"/>
    <w:rsid w:val="00CB6321"/>
    <w:rsid w:val="00CB6CBB"/>
    <w:rsid w:val="00CC0743"/>
    <w:rsid w:val="00CC0ACC"/>
    <w:rsid w:val="00CC4853"/>
    <w:rsid w:val="00CC5E2F"/>
    <w:rsid w:val="00CC64C8"/>
    <w:rsid w:val="00CC72BA"/>
    <w:rsid w:val="00CD2FAE"/>
    <w:rsid w:val="00CD4A28"/>
    <w:rsid w:val="00CD6F02"/>
    <w:rsid w:val="00CD6F48"/>
    <w:rsid w:val="00CD7CF9"/>
    <w:rsid w:val="00CE1639"/>
    <w:rsid w:val="00CE327F"/>
    <w:rsid w:val="00CE4EC8"/>
    <w:rsid w:val="00CE6019"/>
    <w:rsid w:val="00CE6AD7"/>
    <w:rsid w:val="00CE6D84"/>
    <w:rsid w:val="00CE799B"/>
    <w:rsid w:val="00CF0E2A"/>
    <w:rsid w:val="00CF2056"/>
    <w:rsid w:val="00CF3276"/>
    <w:rsid w:val="00CF33CF"/>
    <w:rsid w:val="00CF4790"/>
    <w:rsid w:val="00CF4875"/>
    <w:rsid w:val="00CF4D92"/>
    <w:rsid w:val="00CF4D9D"/>
    <w:rsid w:val="00CF5D3E"/>
    <w:rsid w:val="00CF5F23"/>
    <w:rsid w:val="00CF63D5"/>
    <w:rsid w:val="00D00668"/>
    <w:rsid w:val="00D01155"/>
    <w:rsid w:val="00D03D74"/>
    <w:rsid w:val="00D05D05"/>
    <w:rsid w:val="00D065BD"/>
    <w:rsid w:val="00D107D3"/>
    <w:rsid w:val="00D11863"/>
    <w:rsid w:val="00D132C5"/>
    <w:rsid w:val="00D13CC1"/>
    <w:rsid w:val="00D13CCF"/>
    <w:rsid w:val="00D14162"/>
    <w:rsid w:val="00D15086"/>
    <w:rsid w:val="00D166C6"/>
    <w:rsid w:val="00D20AD3"/>
    <w:rsid w:val="00D20C4A"/>
    <w:rsid w:val="00D20C9A"/>
    <w:rsid w:val="00D2320D"/>
    <w:rsid w:val="00D234DA"/>
    <w:rsid w:val="00D23FE6"/>
    <w:rsid w:val="00D2689B"/>
    <w:rsid w:val="00D277EF"/>
    <w:rsid w:val="00D32405"/>
    <w:rsid w:val="00D35DCF"/>
    <w:rsid w:val="00D365E1"/>
    <w:rsid w:val="00D41910"/>
    <w:rsid w:val="00D43611"/>
    <w:rsid w:val="00D47E06"/>
    <w:rsid w:val="00D5007C"/>
    <w:rsid w:val="00D50E2D"/>
    <w:rsid w:val="00D51A6F"/>
    <w:rsid w:val="00D51B37"/>
    <w:rsid w:val="00D52F59"/>
    <w:rsid w:val="00D54219"/>
    <w:rsid w:val="00D548C9"/>
    <w:rsid w:val="00D61C7B"/>
    <w:rsid w:val="00D66E1E"/>
    <w:rsid w:val="00D70DD8"/>
    <w:rsid w:val="00D70DF3"/>
    <w:rsid w:val="00D7117A"/>
    <w:rsid w:val="00D71306"/>
    <w:rsid w:val="00D7151B"/>
    <w:rsid w:val="00D71882"/>
    <w:rsid w:val="00D71939"/>
    <w:rsid w:val="00D73A64"/>
    <w:rsid w:val="00D73B17"/>
    <w:rsid w:val="00D74875"/>
    <w:rsid w:val="00D75539"/>
    <w:rsid w:val="00D758C4"/>
    <w:rsid w:val="00D758E2"/>
    <w:rsid w:val="00D778A5"/>
    <w:rsid w:val="00D8042B"/>
    <w:rsid w:val="00D80FDD"/>
    <w:rsid w:val="00D810FE"/>
    <w:rsid w:val="00D8154C"/>
    <w:rsid w:val="00D82162"/>
    <w:rsid w:val="00D82231"/>
    <w:rsid w:val="00D826D2"/>
    <w:rsid w:val="00D829C2"/>
    <w:rsid w:val="00D838C0"/>
    <w:rsid w:val="00D83BC1"/>
    <w:rsid w:val="00D83D24"/>
    <w:rsid w:val="00D84056"/>
    <w:rsid w:val="00D845A7"/>
    <w:rsid w:val="00D85B82"/>
    <w:rsid w:val="00D85D15"/>
    <w:rsid w:val="00D90961"/>
    <w:rsid w:val="00D927DD"/>
    <w:rsid w:val="00D945E5"/>
    <w:rsid w:val="00D96ABC"/>
    <w:rsid w:val="00D96F97"/>
    <w:rsid w:val="00D97533"/>
    <w:rsid w:val="00DA142C"/>
    <w:rsid w:val="00DA4373"/>
    <w:rsid w:val="00DA4A26"/>
    <w:rsid w:val="00DA4EB5"/>
    <w:rsid w:val="00DA66DE"/>
    <w:rsid w:val="00DA7AD0"/>
    <w:rsid w:val="00DA7CC5"/>
    <w:rsid w:val="00DB3878"/>
    <w:rsid w:val="00DB46D4"/>
    <w:rsid w:val="00DB4A4D"/>
    <w:rsid w:val="00DB64F7"/>
    <w:rsid w:val="00DB69BB"/>
    <w:rsid w:val="00DC17C6"/>
    <w:rsid w:val="00DC2536"/>
    <w:rsid w:val="00DC374F"/>
    <w:rsid w:val="00DC63B1"/>
    <w:rsid w:val="00DC7CA9"/>
    <w:rsid w:val="00DD060D"/>
    <w:rsid w:val="00DD0703"/>
    <w:rsid w:val="00DD1DD0"/>
    <w:rsid w:val="00DD1F3E"/>
    <w:rsid w:val="00DD23A9"/>
    <w:rsid w:val="00DD530D"/>
    <w:rsid w:val="00DD63B6"/>
    <w:rsid w:val="00DD6E88"/>
    <w:rsid w:val="00DE1510"/>
    <w:rsid w:val="00DE1B31"/>
    <w:rsid w:val="00DE2990"/>
    <w:rsid w:val="00DE2BC4"/>
    <w:rsid w:val="00DE3A46"/>
    <w:rsid w:val="00DE4FA6"/>
    <w:rsid w:val="00DE5198"/>
    <w:rsid w:val="00DE5FDA"/>
    <w:rsid w:val="00DE6E32"/>
    <w:rsid w:val="00DF0883"/>
    <w:rsid w:val="00DF2B0F"/>
    <w:rsid w:val="00DF2C43"/>
    <w:rsid w:val="00DF3290"/>
    <w:rsid w:val="00DF4BD0"/>
    <w:rsid w:val="00DF5728"/>
    <w:rsid w:val="00DF5772"/>
    <w:rsid w:val="00DF5D90"/>
    <w:rsid w:val="00DF779A"/>
    <w:rsid w:val="00DF7CB8"/>
    <w:rsid w:val="00E01226"/>
    <w:rsid w:val="00E02CE0"/>
    <w:rsid w:val="00E03AD8"/>
    <w:rsid w:val="00E05536"/>
    <w:rsid w:val="00E05CE4"/>
    <w:rsid w:val="00E070B4"/>
    <w:rsid w:val="00E075E0"/>
    <w:rsid w:val="00E1251A"/>
    <w:rsid w:val="00E13EF8"/>
    <w:rsid w:val="00E1434C"/>
    <w:rsid w:val="00E14BD3"/>
    <w:rsid w:val="00E15E33"/>
    <w:rsid w:val="00E1644D"/>
    <w:rsid w:val="00E16D9D"/>
    <w:rsid w:val="00E1714D"/>
    <w:rsid w:val="00E17444"/>
    <w:rsid w:val="00E2107E"/>
    <w:rsid w:val="00E21093"/>
    <w:rsid w:val="00E21212"/>
    <w:rsid w:val="00E24772"/>
    <w:rsid w:val="00E25256"/>
    <w:rsid w:val="00E26103"/>
    <w:rsid w:val="00E268CA"/>
    <w:rsid w:val="00E27D61"/>
    <w:rsid w:val="00E30983"/>
    <w:rsid w:val="00E30D16"/>
    <w:rsid w:val="00E330EF"/>
    <w:rsid w:val="00E3360C"/>
    <w:rsid w:val="00E3413A"/>
    <w:rsid w:val="00E35495"/>
    <w:rsid w:val="00E363B5"/>
    <w:rsid w:val="00E36652"/>
    <w:rsid w:val="00E36964"/>
    <w:rsid w:val="00E409DB"/>
    <w:rsid w:val="00E40BE6"/>
    <w:rsid w:val="00E41CA9"/>
    <w:rsid w:val="00E421F1"/>
    <w:rsid w:val="00E422B6"/>
    <w:rsid w:val="00E42B88"/>
    <w:rsid w:val="00E43346"/>
    <w:rsid w:val="00E4397D"/>
    <w:rsid w:val="00E45986"/>
    <w:rsid w:val="00E459CD"/>
    <w:rsid w:val="00E473F8"/>
    <w:rsid w:val="00E47715"/>
    <w:rsid w:val="00E52D3D"/>
    <w:rsid w:val="00E557FE"/>
    <w:rsid w:val="00E57564"/>
    <w:rsid w:val="00E6151B"/>
    <w:rsid w:val="00E65A29"/>
    <w:rsid w:val="00E7178D"/>
    <w:rsid w:val="00E72A4C"/>
    <w:rsid w:val="00E74F19"/>
    <w:rsid w:val="00E76483"/>
    <w:rsid w:val="00E7660C"/>
    <w:rsid w:val="00E76D76"/>
    <w:rsid w:val="00E818AA"/>
    <w:rsid w:val="00E81D5D"/>
    <w:rsid w:val="00E82609"/>
    <w:rsid w:val="00E84B10"/>
    <w:rsid w:val="00E866A6"/>
    <w:rsid w:val="00E87132"/>
    <w:rsid w:val="00E902C2"/>
    <w:rsid w:val="00E91E34"/>
    <w:rsid w:val="00E925F2"/>
    <w:rsid w:val="00E9285A"/>
    <w:rsid w:val="00E9599C"/>
    <w:rsid w:val="00E96D02"/>
    <w:rsid w:val="00E96DF5"/>
    <w:rsid w:val="00EA0CA7"/>
    <w:rsid w:val="00EA2D19"/>
    <w:rsid w:val="00EA2FB2"/>
    <w:rsid w:val="00EA6217"/>
    <w:rsid w:val="00EA65A7"/>
    <w:rsid w:val="00EB22AD"/>
    <w:rsid w:val="00EB63F5"/>
    <w:rsid w:val="00EB7910"/>
    <w:rsid w:val="00EB7CD0"/>
    <w:rsid w:val="00EC00E6"/>
    <w:rsid w:val="00EC0482"/>
    <w:rsid w:val="00EC0C24"/>
    <w:rsid w:val="00EC1A93"/>
    <w:rsid w:val="00EC1F86"/>
    <w:rsid w:val="00EC23C5"/>
    <w:rsid w:val="00EC30BA"/>
    <w:rsid w:val="00EC3751"/>
    <w:rsid w:val="00EC44B0"/>
    <w:rsid w:val="00EC4DFB"/>
    <w:rsid w:val="00EC5378"/>
    <w:rsid w:val="00EC5696"/>
    <w:rsid w:val="00EC5708"/>
    <w:rsid w:val="00ED0451"/>
    <w:rsid w:val="00ED0C20"/>
    <w:rsid w:val="00ED415F"/>
    <w:rsid w:val="00ED46E9"/>
    <w:rsid w:val="00ED5D97"/>
    <w:rsid w:val="00ED6B09"/>
    <w:rsid w:val="00ED7340"/>
    <w:rsid w:val="00ED7671"/>
    <w:rsid w:val="00ED7DC1"/>
    <w:rsid w:val="00EE24BD"/>
    <w:rsid w:val="00EE4277"/>
    <w:rsid w:val="00EE53E8"/>
    <w:rsid w:val="00EE7A85"/>
    <w:rsid w:val="00EE7A91"/>
    <w:rsid w:val="00EF1498"/>
    <w:rsid w:val="00EF29F2"/>
    <w:rsid w:val="00EF2E11"/>
    <w:rsid w:val="00EF2F93"/>
    <w:rsid w:val="00EF30F6"/>
    <w:rsid w:val="00EF4648"/>
    <w:rsid w:val="00EF6A7D"/>
    <w:rsid w:val="00EF6A97"/>
    <w:rsid w:val="00F00839"/>
    <w:rsid w:val="00F043C6"/>
    <w:rsid w:val="00F064D8"/>
    <w:rsid w:val="00F06EC0"/>
    <w:rsid w:val="00F07E92"/>
    <w:rsid w:val="00F10E72"/>
    <w:rsid w:val="00F121A4"/>
    <w:rsid w:val="00F1226A"/>
    <w:rsid w:val="00F1233A"/>
    <w:rsid w:val="00F123D3"/>
    <w:rsid w:val="00F12869"/>
    <w:rsid w:val="00F16141"/>
    <w:rsid w:val="00F166AA"/>
    <w:rsid w:val="00F2109A"/>
    <w:rsid w:val="00F23048"/>
    <w:rsid w:val="00F24AF6"/>
    <w:rsid w:val="00F27673"/>
    <w:rsid w:val="00F315C6"/>
    <w:rsid w:val="00F31A53"/>
    <w:rsid w:val="00F31E53"/>
    <w:rsid w:val="00F320F0"/>
    <w:rsid w:val="00F33A3A"/>
    <w:rsid w:val="00F34E15"/>
    <w:rsid w:val="00F359A9"/>
    <w:rsid w:val="00F35B4A"/>
    <w:rsid w:val="00F35EE3"/>
    <w:rsid w:val="00F37CA3"/>
    <w:rsid w:val="00F40536"/>
    <w:rsid w:val="00F408CF"/>
    <w:rsid w:val="00F409E7"/>
    <w:rsid w:val="00F42288"/>
    <w:rsid w:val="00F43A6C"/>
    <w:rsid w:val="00F4589B"/>
    <w:rsid w:val="00F45E18"/>
    <w:rsid w:val="00F463A7"/>
    <w:rsid w:val="00F46502"/>
    <w:rsid w:val="00F46A7C"/>
    <w:rsid w:val="00F51F6B"/>
    <w:rsid w:val="00F529E8"/>
    <w:rsid w:val="00F550A8"/>
    <w:rsid w:val="00F55502"/>
    <w:rsid w:val="00F5726D"/>
    <w:rsid w:val="00F57A26"/>
    <w:rsid w:val="00F57C1D"/>
    <w:rsid w:val="00F60049"/>
    <w:rsid w:val="00F623C0"/>
    <w:rsid w:val="00F62C42"/>
    <w:rsid w:val="00F6423D"/>
    <w:rsid w:val="00F64674"/>
    <w:rsid w:val="00F64A50"/>
    <w:rsid w:val="00F6643E"/>
    <w:rsid w:val="00F750AA"/>
    <w:rsid w:val="00F77F52"/>
    <w:rsid w:val="00F83060"/>
    <w:rsid w:val="00F846CF"/>
    <w:rsid w:val="00F84859"/>
    <w:rsid w:val="00F853B3"/>
    <w:rsid w:val="00F854C7"/>
    <w:rsid w:val="00F856EF"/>
    <w:rsid w:val="00F86D20"/>
    <w:rsid w:val="00F87ACB"/>
    <w:rsid w:val="00F90FEF"/>
    <w:rsid w:val="00F916FF"/>
    <w:rsid w:val="00F919A1"/>
    <w:rsid w:val="00F92325"/>
    <w:rsid w:val="00F92BB9"/>
    <w:rsid w:val="00F92BCC"/>
    <w:rsid w:val="00F92C4C"/>
    <w:rsid w:val="00F9313C"/>
    <w:rsid w:val="00F9387A"/>
    <w:rsid w:val="00F93986"/>
    <w:rsid w:val="00F97008"/>
    <w:rsid w:val="00FA0B24"/>
    <w:rsid w:val="00FA166F"/>
    <w:rsid w:val="00FA2420"/>
    <w:rsid w:val="00FA405E"/>
    <w:rsid w:val="00FA7571"/>
    <w:rsid w:val="00FB09B4"/>
    <w:rsid w:val="00FB1223"/>
    <w:rsid w:val="00FB25B2"/>
    <w:rsid w:val="00FB2A29"/>
    <w:rsid w:val="00FB309F"/>
    <w:rsid w:val="00FB795D"/>
    <w:rsid w:val="00FC1534"/>
    <w:rsid w:val="00FC247E"/>
    <w:rsid w:val="00FC2755"/>
    <w:rsid w:val="00FC3353"/>
    <w:rsid w:val="00FC364E"/>
    <w:rsid w:val="00FC3702"/>
    <w:rsid w:val="00FC3924"/>
    <w:rsid w:val="00FC590C"/>
    <w:rsid w:val="00FC5E71"/>
    <w:rsid w:val="00FC7F7A"/>
    <w:rsid w:val="00FD0F06"/>
    <w:rsid w:val="00FD2EE8"/>
    <w:rsid w:val="00FD38A5"/>
    <w:rsid w:val="00FD4F41"/>
    <w:rsid w:val="00FE0492"/>
    <w:rsid w:val="00FE1401"/>
    <w:rsid w:val="00FE1E83"/>
    <w:rsid w:val="00FE42C0"/>
    <w:rsid w:val="00FE760B"/>
    <w:rsid w:val="00FE796B"/>
    <w:rsid w:val="00FE7B17"/>
    <w:rsid w:val="00FF18E9"/>
    <w:rsid w:val="00FF1C84"/>
    <w:rsid w:val="00FF297E"/>
    <w:rsid w:val="00FF2FF7"/>
    <w:rsid w:val="00FF4AB2"/>
    <w:rsid w:val="00FF4B81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256"/>
    <w:pPr>
      <w:spacing w:before="120" w:after="120"/>
      <w:ind w:firstLine="567"/>
      <w:jc w:val="both"/>
    </w:pPr>
    <w:rPr>
      <w:rFonts w:ascii="Segoe UI" w:hAnsi="Segoe UI" w:cs="Segoe UI"/>
      <w:sz w:val="18"/>
      <w:szCs w:val="20"/>
    </w:rPr>
  </w:style>
  <w:style w:type="paragraph" w:styleId="Ttulo1">
    <w:name w:val="heading 1"/>
    <w:basedOn w:val="Ttulo2"/>
    <w:next w:val="Normal"/>
    <w:link w:val="Ttulo1Char"/>
    <w:uiPriority w:val="99"/>
    <w:qFormat/>
    <w:rsid w:val="00CB6321"/>
    <w:pPr>
      <w:numPr>
        <w:ilvl w:val="0"/>
      </w:numPr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/>
      <w:autoSpaceDN/>
      <w:adjustRightInd/>
      <w:ind w:left="567" w:hanging="567"/>
      <w:contextualSpacing/>
      <w:outlineLvl w:val="0"/>
    </w:pPr>
    <w:rPr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EC0482"/>
    <w:pPr>
      <w:keepNext/>
      <w:numPr>
        <w:ilvl w:val="1"/>
        <w:numId w:val="6"/>
      </w:num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autoSpaceDE w:val="0"/>
      <w:autoSpaceDN w:val="0"/>
      <w:adjustRightInd w:val="0"/>
      <w:ind w:left="578" w:hanging="578"/>
      <w:outlineLvl w:val="1"/>
    </w:pPr>
    <w:rPr>
      <w:b/>
      <w:bCs/>
      <w:sz w:val="20"/>
    </w:rPr>
  </w:style>
  <w:style w:type="paragraph" w:styleId="Ttulo3">
    <w:name w:val="heading 3"/>
    <w:basedOn w:val="Ttulo2"/>
    <w:next w:val="Normal"/>
    <w:link w:val="Ttulo3Char"/>
    <w:uiPriority w:val="99"/>
    <w:qFormat/>
    <w:rsid w:val="00CB6321"/>
    <w:pPr>
      <w:numPr>
        <w:ilvl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567" w:hanging="567"/>
      <w:outlineLvl w:val="2"/>
    </w:pPr>
    <w:rPr>
      <w:b w:val="0"/>
    </w:rPr>
  </w:style>
  <w:style w:type="paragraph" w:styleId="Ttulo4">
    <w:name w:val="heading 4"/>
    <w:basedOn w:val="PargrafodaLista"/>
    <w:next w:val="Normal"/>
    <w:link w:val="Ttulo4Char"/>
    <w:uiPriority w:val="99"/>
    <w:qFormat/>
    <w:rsid w:val="00E25256"/>
    <w:pPr>
      <w:keepNext/>
      <w:numPr>
        <w:ilvl w:val="3"/>
        <w:numId w:val="6"/>
      </w:numPr>
      <w:shd w:val="clear" w:color="auto" w:fill="F2F2F2" w:themeFill="background1" w:themeFillShade="F2"/>
      <w:outlineLvl w:val="3"/>
    </w:pPr>
    <w:rPr>
      <w:rFonts w:eastAsiaTheme="majorEastAsia"/>
      <w:b/>
    </w:rPr>
  </w:style>
  <w:style w:type="paragraph" w:styleId="Ttulo5">
    <w:name w:val="heading 5"/>
    <w:basedOn w:val="Normal"/>
    <w:next w:val="Normal"/>
    <w:link w:val="Ttulo5Char"/>
    <w:uiPriority w:val="99"/>
    <w:qFormat/>
    <w:rsid w:val="00E25256"/>
    <w:pPr>
      <w:keepNext/>
      <w:numPr>
        <w:ilvl w:val="4"/>
        <w:numId w:val="6"/>
      </w:numPr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E25256"/>
    <w:pPr>
      <w:keepNext/>
      <w:numPr>
        <w:ilvl w:val="5"/>
        <w:numId w:val="6"/>
      </w:numPr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E25256"/>
    <w:pPr>
      <w:keepNext/>
      <w:numPr>
        <w:ilvl w:val="6"/>
        <w:numId w:val="6"/>
      </w:numPr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E25256"/>
    <w:pPr>
      <w:keepNext/>
      <w:numPr>
        <w:ilvl w:val="7"/>
        <w:numId w:val="3"/>
      </w:numPr>
      <w:tabs>
        <w:tab w:val="clear" w:pos="5760"/>
      </w:tabs>
      <w:autoSpaceDE w:val="0"/>
      <w:autoSpaceDN w:val="0"/>
      <w:adjustRightInd w:val="0"/>
      <w:ind w:left="1440" w:hanging="1440"/>
      <w:outlineLvl w:val="7"/>
    </w:pPr>
    <w:rPr>
      <w:rFonts w:ascii="Calibri" w:hAnsi="Calibri" w:cs="Arial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E25256"/>
    <w:pPr>
      <w:keepNext/>
      <w:autoSpaceDE w:val="0"/>
      <w:autoSpaceDN w:val="0"/>
      <w:adjustRightInd w:val="0"/>
      <w:ind w:left="1584" w:hanging="1584"/>
      <w:jc w:val="center"/>
      <w:outlineLvl w:val="8"/>
    </w:pPr>
    <w:rPr>
      <w:rFonts w:ascii="Cambria" w:hAnsi="Cambria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B6321"/>
    <w:rPr>
      <w:rFonts w:ascii="Segoe UI" w:hAnsi="Segoe UI" w:cs="Segoe UI"/>
      <w:b/>
      <w:bCs/>
      <w:sz w:val="20"/>
      <w:szCs w:val="28"/>
      <w:shd w:val="clear" w:color="auto" w:fill="F2F2F2" w:themeFill="background1" w:themeFillShade="F2"/>
    </w:rPr>
  </w:style>
  <w:style w:type="character" w:customStyle="1" w:styleId="Ttulo2Char">
    <w:name w:val="Título 2 Char"/>
    <w:basedOn w:val="Fontepargpadro"/>
    <w:link w:val="Ttulo2"/>
    <w:uiPriority w:val="99"/>
    <w:locked/>
    <w:rsid w:val="00EC0482"/>
    <w:rPr>
      <w:rFonts w:ascii="Segoe UI" w:hAnsi="Segoe UI" w:cs="Segoe UI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locked/>
    <w:rsid w:val="00CB6321"/>
    <w:rPr>
      <w:rFonts w:ascii="Segoe UI" w:hAnsi="Segoe UI" w:cs="Segoe UI"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9"/>
    <w:locked/>
    <w:rsid w:val="00E25256"/>
    <w:rPr>
      <w:rFonts w:ascii="Segoe UI" w:eastAsiaTheme="majorEastAsia" w:hAnsi="Segoe UI" w:cs="Segoe UI"/>
      <w:b/>
      <w:sz w:val="18"/>
      <w:szCs w:val="20"/>
      <w:shd w:val="clear" w:color="auto" w:fill="F2F2F2" w:themeFill="background1" w:themeFillShade="F2"/>
    </w:rPr>
  </w:style>
  <w:style w:type="character" w:customStyle="1" w:styleId="Ttulo5Char">
    <w:name w:val="Título 5 Char"/>
    <w:basedOn w:val="Fontepargpadro"/>
    <w:link w:val="Ttulo5"/>
    <w:uiPriority w:val="99"/>
    <w:locked/>
    <w:rsid w:val="00E25256"/>
    <w:rPr>
      <w:rFonts w:ascii="Calibri" w:hAnsi="Calibri" w:cs="Segoe U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E25256"/>
    <w:rPr>
      <w:rFonts w:ascii="Calibri" w:hAnsi="Calibri" w:cs="Segoe UI"/>
      <w:b/>
      <w:bCs/>
    </w:rPr>
  </w:style>
  <w:style w:type="character" w:customStyle="1" w:styleId="Ttulo7Char">
    <w:name w:val="Título 7 Char"/>
    <w:basedOn w:val="Fontepargpadro"/>
    <w:link w:val="Ttulo7"/>
    <w:uiPriority w:val="99"/>
    <w:locked/>
    <w:rsid w:val="00E25256"/>
    <w:rPr>
      <w:rFonts w:ascii="Calibri" w:hAnsi="Calibri" w:cs="Segoe U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E25256"/>
    <w:rPr>
      <w:rFonts w:ascii="Calibri" w:hAnsi="Calibri" w:cs="Arial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locked/>
    <w:rsid w:val="00E25256"/>
    <w:rPr>
      <w:rFonts w:ascii="Cambria" w:hAnsi="Cambria" w:cs="Arial"/>
    </w:rPr>
  </w:style>
  <w:style w:type="paragraph" w:styleId="Cabealho">
    <w:name w:val="header"/>
    <w:basedOn w:val="Normal"/>
    <w:link w:val="CabealhoChar"/>
    <w:uiPriority w:val="99"/>
    <w:rsid w:val="007256D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3E6E7F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7256D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3E6E7F"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7256DC"/>
    <w:pPr>
      <w:ind w:right="38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3E6E7F"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sid w:val="007256DC"/>
    <w:pPr>
      <w:ind w:right="38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3E6E7F"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7256DC"/>
    <w:rPr>
      <w:rFonts w:cs="Times New Roman"/>
    </w:rPr>
  </w:style>
  <w:style w:type="paragraph" w:styleId="Corpodetexto3">
    <w:name w:val="Body Text 3"/>
    <w:basedOn w:val="Normal"/>
    <w:link w:val="Corpodetexto3Char"/>
    <w:uiPriority w:val="99"/>
    <w:rsid w:val="007256DC"/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3E6E7F"/>
    <w:rPr>
      <w:rFonts w:ascii="Times New Roman" w:hAnsi="Times New Roman" w:cs="Times New Roman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rsid w:val="007256DC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3E6E7F"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7256DC"/>
    <w:pPr>
      <w:ind w:left="426"/>
    </w:pPr>
    <w:rPr>
      <w:rFonts w:ascii="Century Gothic" w:hAnsi="Century Gothic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3E6E7F"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7256DC"/>
    <w:pPr>
      <w:ind w:left="360"/>
    </w:pPr>
    <w:rPr>
      <w:rFonts w:ascii="Century Gothic" w:hAnsi="Century Gothic"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3E6E7F"/>
    <w:rPr>
      <w:rFonts w:ascii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rsid w:val="007256DC"/>
    <w:pPr>
      <w:spacing w:before="100" w:beforeAutospacing="1" w:after="100" w:afterAutospacing="1"/>
    </w:pPr>
    <w:rPr>
      <w:rFonts w:ascii="Arial Unicode MS" w:hAnsi="Arial Unicode MS" w:cs="Arial Unicode MS"/>
      <w:szCs w:val="24"/>
    </w:rPr>
  </w:style>
  <w:style w:type="paragraph" w:customStyle="1" w:styleId="Enumeration">
    <w:name w:val="Enumeration"/>
    <w:basedOn w:val="Corpodetexto"/>
    <w:autoRedefine/>
    <w:rsid w:val="000B5CF4"/>
    <w:pPr>
      <w:spacing w:beforeAutospacing="1"/>
      <w:ind w:right="58"/>
    </w:pPr>
    <w:rPr>
      <w:rFonts w:ascii="Arial" w:hAnsi="Arial"/>
      <w:sz w:val="22"/>
      <w:lang w:val="pt-PT" w:eastAsia="en-US"/>
    </w:rPr>
  </w:style>
  <w:style w:type="table" w:styleId="Tabelacomgrade">
    <w:name w:val="Table Grid"/>
    <w:basedOn w:val="Tabelanormal"/>
    <w:uiPriority w:val="99"/>
    <w:rsid w:val="0002218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5604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E6E7F"/>
    <w:rPr>
      <w:rFonts w:ascii="Times New Roman" w:hAnsi="Times New Roman" w:cs="Times New Roman"/>
      <w:sz w:val="2"/>
    </w:rPr>
  </w:style>
  <w:style w:type="character" w:styleId="Refdecomentrio">
    <w:name w:val="annotation reference"/>
    <w:basedOn w:val="Fontepargpadro"/>
    <w:uiPriority w:val="99"/>
    <w:semiHidden/>
    <w:rsid w:val="00DA4EB5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DA4EB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E6E7F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DA4E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3E6E7F"/>
    <w:rPr>
      <w:rFonts w:ascii="Times New Roman" w:hAnsi="Times New Roman"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25256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locked/>
    <w:rsid w:val="00B1197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1197C"/>
    <w:rPr>
      <w:rFonts w:ascii="Consolas" w:eastAsiaTheme="minorHAnsi" w:hAnsi="Consolas" w:cstheme="minorBidi"/>
      <w:sz w:val="21"/>
      <w:szCs w:val="21"/>
      <w:lang w:eastAsia="en-US"/>
    </w:rPr>
  </w:style>
  <w:style w:type="character" w:styleId="Hyperlink">
    <w:name w:val="Hyperlink"/>
    <w:basedOn w:val="Fontepargpadro"/>
    <w:uiPriority w:val="99"/>
    <w:unhideWhenUsed/>
    <w:locked/>
    <w:rsid w:val="00C469C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25256"/>
    <w:rPr>
      <w:b/>
      <w:bCs/>
      <w:i w:val="0"/>
      <w:iCs w:val="0"/>
    </w:rPr>
  </w:style>
  <w:style w:type="paragraph" w:styleId="Legenda">
    <w:name w:val="caption"/>
    <w:basedOn w:val="Normal"/>
    <w:next w:val="Normal"/>
    <w:unhideWhenUsed/>
    <w:qFormat/>
    <w:rsid w:val="00E25256"/>
    <w:pPr>
      <w:spacing w:before="0" w:after="0"/>
      <w:ind w:firstLine="0"/>
      <w:jc w:val="center"/>
    </w:pPr>
    <w:rPr>
      <w:b/>
      <w:bCs/>
      <w:sz w:val="16"/>
      <w:szCs w:val="18"/>
    </w:rPr>
  </w:style>
  <w:style w:type="character" w:styleId="TextodoEspaoReservado">
    <w:name w:val="Placeholder Text"/>
    <w:basedOn w:val="Fontepargpadro"/>
    <w:uiPriority w:val="99"/>
    <w:semiHidden/>
    <w:rsid w:val="00DE5FDA"/>
    <w:rPr>
      <w:color w:val="808080"/>
    </w:rPr>
  </w:style>
  <w:style w:type="table" w:styleId="SombreamentoClaro-nfase5">
    <w:name w:val="Light Shading Accent 5"/>
    <w:basedOn w:val="Tabelanormal"/>
    <w:uiPriority w:val="60"/>
    <w:rsid w:val="00972C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locked/>
    <w:rsid w:val="00A05203"/>
    <w:rPr>
      <w:color w:val="800080" w:themeColor="followedHyperlink"/>
      <w:u w:val="single"/>
    </w:rPr>
  </w:style>
  <w:style w:type="table" w:styleId="GradeMdia1-nfase1">
    <w:name w:val="Medium Grid 1 Accent 1"/>
    <w:basedOn w:val="Tabelanormal"/>
    <w:uiPriority w:val="67"/>
    <w:rsid w:val="0014572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mentoClaro">
    <w:name w:val="Light Shading"/>
    <w:basedOn w:val="Tabelanormal"/>
    <w:uiPriority w:val="60"/>
    <w:rsid w:val="00DD1D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1">
    <w:name w:val="Light List Accent 1"/>
    <w:basedOn w:val="Tabelanormal"/>
    <w:uiPriority w:val="61"/>
    <w:rsid w:val="00D13CC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eIntensa">
    <w:name w:val="Intense Emphasis"/>
    <w:uiPriority w:val="21"/>
    <w:qFormat/>
    <w:rsid w:val="00E25256"/>
    <w:rPr>
      <w:b/>
      <w:sz w:val="20"/>
    </w:rPr>
  </w:style>
  <w:style w:type="paragraph" w:styleId="Ttulo">
    <w:name w:val="Title"/>
    <w:aliases w:val="Título do Documento"/>
    <w:basedOn w:val="Normal"/>
    <w:next w:val="Normal"/>
    <w:link w:val="TtuloChar"/>
    <w:qFormat/>
    <w:rsid w:val="00E25256"/>
    <w:pPr>
      <w:spacing w:before="240" w:after="240"/>
      <w:ind w:right="38"/>
      <w:jc w:val="center"/>
    </w:pPr>
    <w:rPr>
      <w:sz w:val="40"/>
      <w:szCs w:val="28"/>
    </w:rPr>
  </w:style>
  <w:style w:type="character" w:customStyle="1" w:styleId="TtuloChar">
    <w:name w:val="Título Char"/>
    <w:aliases w:val="Título do Documento Char"/>
    <w:basedOn w:val="Fontepargpadro"/>
    <w:link w:val="Ttulo"/>
    <w:rsid w:val="00E25256"/>
    <w:rPr>
      <w:rFonts w:ascii="Segoe UI" w:hAnsi="Segoe UI" w:cs="Segoe UI"/>
      <w:sz w:val="40"/>
      <w:szCs w:val="28"/>
    </w:rPr>
  </w:style>
  <w:style w:type="paragraph" w:customStyle="1" w:styleId="NomedoProjeto">
    <w:name w:val="Nome do Projeto"/>
    <w:basedOn w:val="Normal"/>
    <w:link w:val="NomedoProjetoChar"/>
    <w:qFormat/>
    <w:rsid w:val="00E25256"/>
    <w:pPr>
      <w:ind w:right="38"/>
      <w:jc w:val="center"/>
    </w:pPr>
    <w:rPr>
      <w:b/>
      <w:sz w:val="44"/>
      <w:szCs w:val="44"/>
    </w:rPr>
  </w:style>
  <w:style w:type="table" w:styleId="SombreamentoMdio1-nfase1">
    <w:name w:val="Medium Shading 1 Accent 1"/>
    <w:basedOn w:val="Tabelanormal"/>
    <w:uiPriority w:val="63"/>
    <w:rsid w:val="00E72A4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medoProjetoChar">
    <w:name w:val="Nome do Projeto Char"/>
    <w:basedOn w:val="Fontepargpadro"/>
    <w:link w:val="NomedoProjeto"/>
    <w:rsid w:val="00E25256"/>
    <w:rPr>
      <w:rFonts w:ascii="Segoe UI" w:hAnsi="Segoe UI" w:cs="Segoe UI"/>
      <w:b/>
      <w:sz w:val="44"/>
      <w:szCs w:val="44"/>
    </w:rPr>
  </w:style>
  <w:style w:type="paragraph" w:styleId="Citao">
    <w:name w:val="Quote"/>
    <w:basedOn w:val="Normal"/>
    <w:next w:val="Normal"/>
    <w:link w:val="CitaoChar"/>
    <w:uiPriority w:val="29"/>
    <w:qFormat/>
    <w:rsid w:val="00E25256"/>
    <w:pPr>
      <w:ind w:left="284" w:firstLine="142"/>
    </w:pPr>
    <w:rPr>
      <w:i/>
      <w:sz w:val="16"/>
    </w:rPr>
  </w:style>
  <w:style w:type="character" w:customStyle="1" w:styleId="CitaoChar">
    <w:name w:val="Citação Char"/>
    <w:basedOn w:val="Fontepargpadro"/>
    <w:link w:val="Citao"/>
    <w:uiPriority w:val="29"/>
    <w:rsid w:val="00E25256"/>
    <w:rPr>
      <w:rFonts w:ascii="Segoe UI" w:hAnsi="Segoe UI" w:cs="Segoe UI"/>
      <w:i/>
      <w:sz w:val="16"/>
      <w:szCs w:val="20"/>
    </w:rPr>
  </w:style>
  <w:style w:type="paragraph" w:customStyle="1" w:styleId="TextoTabela">
    <w:name w:val="Texto Tabela"/>
    <w:basedOn w:val="Normal"/>
    <w:link w:val="TextoTabelaChar"/>
    <w:qFormat/>
    <w:rsid w:val="00E25256"/>
    <w:pPr>
      <w:keepNext/>
      <w:tabs>
        <w:tab w:val="center" w:pos="4419"/>
        <w:tab w:val="right" w:pos="8838"/>
      </w:tabs>
      <w:spacing w:before="0" w:after="0"/>
    </w:pPr>
    <w:rPr>
      <w:b/>
      <w:bCs/>
    </w:rPr>
  </w:style>
  <w:style w:type="paragraph" w:customStyle="1" w:styleId="TtuloTabela">
    <w:name w:val="Título Tabela"/>
    <w:basedOn w:val="Normal"/>
    <w:link w:val="TtuloTabelaChar"/>
    <w:qFormat/>
    <w:rsid w:val="00E25256"/>
    <w:pPr>
      <w:keepNext/>
      <w:tabs>
        <w:tab w:val="center" w:pos="4419"/>
        <w:tab w:val="right" w:pos="8838"/>
      </w:tabs>
      <w:spacing w:before="0" w:after="0"/>
      <w:jc w:val="center"/>
    </w:pPr>
    <w:rPr>
      <w:b/>
      <w:color w:val="FFFFFF" w:themeColor="background1"/>
      <w:sz w:val="20"/>
    </w:rPr>
  </w:style>
  <w:style w:type="character" w:customStyle="1" w:styleId="TextoTabelaChar">
    <w:name w:val="Texto Tabela Char"/>
    <w:basedOn w:val="Fontepargpadro"/>
    <w:link w:val="TextoTabela"/>
    <w:rsid w:val="00E25256"/>
    <w:rPr>
      <w:rFonts w:ascii="Segoe UI" w:hAnsi="Segoe UI" w:cs="Segoe UI"/>
      <w:b/>
      <w:bCs/>
      <w:sz w:val="18"/>
      <w:szCs w:val="20"/>
    </w:rPr>
  </w:style>
  <w:style w:type="character" w:customStyle="1" w:styleId="TtuloTabelaChar">
    <w:name w:val="Título Tabela Char"/>
    <w:basedOn w:val="Fontepargpadro"/>
    <w:link w:val="TtuloTabela"/>
    <w:rsid w:val="00E25256"/>
    <w:rPr>
      <w:rFonts w:ascii="Segoe UI" w:hAnsi="Segoe UI" w:cs="Segoe UI"/>
      <w:b/>
      <w:color w:val="FFFFFF" w:themeColor="background1"/>
      <w:sz w:val="20"/>
      <w:szCs w:val="20"/>
    </w:rPr>
  </w:style>
  <w:style w:type="table" w:styleId="ListaMdia1-nfase5">
    <w:name w:val="Medium List 1 Accent 5"/>
    <w:basedOn w:val="Tabelanormal"/>
    <w:uiPriority w:val="65"/>
    <w:rsid w:val="00D7130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Figura">
    <w:name w:val="Figura"/>
    <w:basedOn w:val="Normal"/>
    <w:link w:val="FiguraChar"/>
    <w:qFormat/>
    <w:rsid w:val="00E25256"/>
    <w:pPr>
      <w:spacing w:before="0" w:after="0"/>
      <w:ind w:firstLine="0"/>
      <w:jc w:val="center"/>
    </w:pPr>
  </w:style>
  <w:style w:type="character" w:customStyle="1" w:styleId="FiguraChar">
    <w:name w:val="Figura Char"/>
    <w:basedOn w:val="Fontepargpadro"/>
    <w:link w:val="Figura"/>
    <w:rsid w:val="00E25256"/>
    <w:rPr>
      <w:rFonts w:ascii="Segoe UI" w:hAnsi="Segoe UI" w:cs="Segoe UI"/>
      <w:sz w:val="18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1BF8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contextualSpacing w:val="0"/>
      <w:jc w:val="left"/>
      <w:outlineLvl w:val="9"/>
    </w:pPr>
    <w:rPr>
      <w:rFonts w:eastAsiaTheme="majorEastAsia"/>
      <w:szCs w:val="22"/>
    </w:rPr>
  </w:style>
  <w:style w:type="paragraph" w:styleId="Sumrio1">
    <w:name w:val="toc 1"/>
    <w:basedOn w:val="Normal"/>
    <w:next w:val="Normal"/>
    <w:autoRedefine/>
    <w:uiPriority w:val="39"/>
    <w:rsid w:val="006D3525"/>
    <w:pPr>
      <w:tabs>
        <w:tab w:val="left" w:pos="1134"/>
        <w:tab w:val="right" w:leader="dot" w:pos="9629"/>
      </w:tabs>
      <w:spacing w:after="100"/>
      <w:ind w:firstLine="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rsid w:val="006D3525"/>
    <w:pPr>
      <w:tabs>
        <w:tab w:val="left" w:pos="1134"/>
        <w:tab w:val="right" w:leader="dot" w:pos="9629"/>
      </w:tabs>
      <w:spacing w:after="100"/>
      <w:ind w:firstLine="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6D3525"/>
    <w:pPr>
      <w:tabs>
        <w:tab w:val="left" w:pos="1134"/>
        <w:tab w:val="right" w:leader="dot" w:pos="9629"/>
      </w:tabs>
      <w:spacing w:after="100"/>
      <w:ind w:firstLine="0"/>
    </w:pPr>
  </w:style>
  <w:style w:type="paragraph" w:customStyle="1" w:styleId="Notaderodap">
    <w:name w:val="Nota de rodapé"/>
    <w:basedOn w:val="Textodenotaderodap"/>
    <w:link w:val="NotaderodapChar"/>
    <w:qFormat/>
    <w:rsid w:val="00E25256"/>
    <w:rPr>
      <w:sz w:val="18"/>
    </w:rPr>
  </w:style>
  <w:style w:type="character" w:customStyle="1" w:styleId="NotaderodapChar">
    <w:name w:val="Nota de rodapé Char"/>
    <w:basedOn w:val="TextodenotaderodapChar"/>
    <w:link w:val="Notaderodap"/>
    <w:rsid w:val="00E25256"/>
    <w:rPr>
      <w:rFonts w:ascii="Segoe UI" w:hAnsi="Segoe UI" w:cs="Segoe UI"/>
      <w:sz w:val="18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locked/>
    <w:rsid w:val="00E2525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5256"/>
    <w:rPr>
      <w:rFonts w:ascii="Segoe UI" w:hAnsi="Segoe UI" w:cs="Segoe UI"/>
      <w:sz w:val="20"/>
      <w:szCs w:val="20"/>
    </w:rPr>
  </w:style>
  <w:style w:type="paragraph" w:customStyle="1" w:styleId="Semestilodefinido">
    <w:name w:val="Sem estilo definido"/>
    <w:basedOn w:val="Normal"/>
    <w:link w:val="SemestilodefinidoChar"/>
    <w:qFormat/>
    <w:rsid w:val="00E25256"/>
    <w:pPr>
      <w:widowControl w:val="0"/>
      <w:tabs>
        <w:tab w:val="left" w:pos="1260"/>
      </w:tabs>
      <w:autoSpaceDE w:val="0"/>
      <w:autoSpaceDN w:val="0"/>
      <w:spacing w:before="0" w:after="0" w:line="240" w:lineRule="atLeast"/>
      <w:ind w:left="23" w:firstLine="0"/>
      <w:jc w:val="left"/>
    </w:pPr>
    <w:rPr>
      <w:iCs/>
      <w:snapToGrid w:val="0"/>
      <w:szCs w:val="18"/>
      <w:lang w:eastAsia="en-US"/>
    </w:rPr>
  </w:style>
  <w:style w:type="character" w:customStyle="1" w:styleId="SemestilodefinidoChar">
    <w:name w:val="Sem estilo definido Char"/>
    <w:basedOn w:val="Fontepargpadro"/>
    <w:link w:val="Semestilodefinido"/>
    <w:rsid w:val="00E25256"/>
    <w:rPr>
      <w:rFonts w:ascii="Segoe UI" w:hAnsi="Segoe UI" w:cs="Segoe UI"/>
      <w:iCs/>
      <w:snapToGrid w:val="0"/>
      <w:sz w:val="18"/>
      <w:szCs w:val="18"/>
      <w:lang w:eastAsia="en-US"/>
    </w:rPr>
  </w:style>
  <w:style w:type="character" w:styleId="Forte">
    <w:name w:val="Strong"/>
    <w:basedOn w:val="Fontepargpadro"/>
    <w:qFormat/>
    <w:rsid w:val="00AA6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39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microsoft.com/office/2007/relationships/diagramDrawing" Target="diagrams/drawing1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mailto:diogor@techresult.com.br" TargetMode="External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mailto:diogor@techresult.com.b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r\Desktop\%5bCliente%5d%20-%20%5bAssunto%5d%20-%20Proposta%20T&#233;cnica%20-%20Desenvolvimen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0E164-6A92-4DE8-B1FB-8ABACB9C2742}" type="doc">
      <dgm:prSet loTypeId="urn:microsoft.com/office/officeart/2005/8/layout/hProcess7" loCatId="process" qsTypeId="urn:microsoft.com/office/officeart/2005/8/quickstyle/simple3" qsCatId="simple" csTypeId="urn:microsoft.com/office/officeart/2005/8/colors/accent1_5" csCatId="accent1" phldr="1"/>
      <dgm:spPr/>
      <dgm:t>
        <a:bodyPr/>
        <a:lstStyle/>
        <a:p>
          <a:endParaRPr lang="pt-BR"/>
        </a:p>
      </dgm:t>
    </dgm:pt>
    <dgm:pt modelId="{F48A486E-924F-4960-87AE-703D59099A04}">
      <dgm:prSet phldrT="[Texto]"/>
      <dgm:spPr/>
      <dgm:t>
        <a:bodyPr/>
        <a:lstStyle/>
        <a:p>
          <a:pPr algn="l"/>
          <a:r>
            <a:rPr lang="pt-BR" b="1">
              <a:latin typeface="Segoe UI" pitchFamily="34" charset="0"/>
              <a:ea typeface="Segoe UI" pitchFamily="34" charset="0"/>
              <a:cs typeface="Segoe UI" pitchFamily="34" charset="0"/>
            </a:rPr>
            <a:t>Negociação</a:t>
          </a:r>
        </a:p>
      </dgm:t>
    </dgm:pt>
    <dgm:pt modelId="{0866F4B2-68C9-4866-9D44-840063D37491}" type="parTrans" cxnId="{A6F074C8-F465-42BF-9989-B80AE0BF8BC5}">
      <dgm:prSet/>
      <dgm:spPr/>
      <dgm:t>
        <a:bodyPr/>
        <a:lstStyle/>
        <a:p>
          <a:pPr algn="l"/>
          <a:endParaRPr lang="pt-BR"/>
        </a:p>
      </dgm:t>
    </dgm:pt>
    <dgm:pt modelId="{CBFBAA04-A781-4522-96D1-6DF09D19DBEB}" type="sibTrans" cxnId="{A6F074C8-F465-42BF-9989-B80AE0BF8BC5}">
      <dgm:prSet/>
      <dgm:spPr/>
      <dgm:t>
        <a:bodyPr/>
        <a:lstStyle/>
        <a:p>
          <a:pPr algn="l"/>
          <a:endParaRPr lang="pt-BR"/>
        </a:p>
      </dgm:t>
    </dgm:pt>
    <dgm:pt modelId="{7E195415-9116-4C41-8CB8-B72FC2AB92E0}">
      <dgm:prSet phldrT="[Texto]"/>
      <dgm:spPr/>
      <dgm:t>
        <a:bodyPr/>
        <a:lstStyle/>
        <a:p>
          <a:pPr algn="l"/>
          <a:r>
            <a:rPr lang="pt-BR" b="1">
              <a:latin typeface="Segoe UI" pitchFamily="34" charset="0"/>
              <a:ea typeface="Segoe UI" pitchFamily="34" charset="0"/>
              <a:cs typeface="Segoe UI" pitchFamily="34" charset="0"/>
            </a:rPr>
            <a:t>Planejamento</a:t>
          </a:r>
        </a:p>
      </dgm:t>
    </dgm:pt>
    <dgm:pt modelId="{41C67CEF-D0A5-408A-B2C4-F600C9F2C5B1}" type="parTrans" cxnId="{E1A4CA7F-FCC2-41CE-97F3-F38A30255D1E}">
      <dgm:prSet/>
      <dgm:spPr/>
      <dgm:t>
        <a:bodyPr/>
        <a:lstStyle/>
        <a:p>
          <a:pPr algn="l"/>
          <a:endParaRPr lang="pt-BR"/>
        </a:p>
      </dgm:t>
    </dgm:pt>
    <dgm:pt modelId="{07AC9E67-3C70-413A-9223-0BBAEBA3CFAD}" type="sibTrans" cxnId="{E1A4CA7F-FCC2-41CE-97F3-F38A30255D1E}">
      <dgm:prSet/>
      <dgm:spPr/>
      <dgm:t>
        <a:bodyPr/>
        <a:lstStyle/>
        <a:p>
          <a:pPr algn="l"/>
          <a:endParaRPr lang="pt-BR"/>
        </a:p>
      </dgm:t>
    </dgm:pt>
    <dgm:pt modelId="{95735A97-05C7-4528-85EA-A862246F70F5}">
      <dgm:prSet phldrT="[Texto]" custT="1"/>
      <dgm:spPr/>
      <dgm:t>
        <a:bodyPr/>
        <a:lstStyle/>
        <a:p>
          <a:pPr algn="l"/>
          <a:r>
            <a:rPr lang="pt-BR" sz="700">
              <a:latin typeface="Segoe UI" pitchFamily="34" charset="0"/>
              <a:ea typeface="Segoe UI" pitchFamily="34" charset="0"/>
              <a:cs typeface="Segoe UI" pitchFamily="34" charset="0"/>
            </a:rPr>
            <a:t>Avaliação Inicial e Planejamento de Atividades</a:t>
          </a:r>
        </a:p>
      </dgm:t>
    </dgm:pt>
    <dgm:pt modelId="{BF613C12-AD2A-4038-8941-0D8F4AA9A7B0}" type="parTrans" cxnId="{2B696D79-24B9-4815-B9EA-7ACD944CF8E2}">
      <dgm:prSet/>
      <dgm:spPr/>
      <dgm:t>
        <a:bodyPr/>
        <a:lstStyle/>
        <a:p>
          <a:pPr algn="l"/>
          <a:endParaRPr lang="pt-BR"/>
        </a:p>
      </dgm:t>
    </dgm:pt>
    <dgm:pt modelId="{467A9AC2-5629-4250-A117-07AD15CAF7E5}" type="sibTrans" cxnId="{2B696D79-24B9-4815-B9EA-7ACD944CF8E2}">
      <dgm:prSet/>
      <dgm:spPr/>
      <dgm:t>
        <a:bodyPr/>
        <a:lstStyle/>
        <a:p>
          <a:pPr algn="l"/>
          <a:endParaRPr lang="pt-BR"/>
        </a:p>
      </dgm:t>
    </dgm:pt>
    <dgm:pt modelId="{CAB55E80-5347-46B1-B223-49D3AC925E82}">
      <dgm:prSet phldrT="[Texto]"/>
      <dgm:spPr/>
      <dgm:t>
        <a:bodyPr/>
        <a:lstStyle/>
        <a:p>
          <a:pPr algn="l"/>
          <a:r>
            <a:rPr lang="pt-BR" b="1">
              <a:latin typeface="Segoe UI" pitchFamily="34" charset="0"/>
              <a:ea typeface="Segoe UI" pitchFamily="34" charset="0"/>
              <a:cs typeface="Segoe UI" pitchFamily="34" charset="0"/>
            </a:rPr>
            <a:t>Elaboração</a:t>
          </a:r>
        </a:p>
      </dgm:t>
    </dgm:pt>
    <dgm:pt modelId="{3C332C08-402E-4181-A2FD-61FB8B15F9DF}" type="parTrans" cxnId="{4C3B0822-9039-4C0E-A302-A7705EBEB213}">
      <dgm:prSet/>
      <dgm:spPr/>
      <dgm:t>
        <a:bodyPr/>
        <a:lstStyle/>
        <a:p>
          <a:pPr algn="l"/>
          <a:endParaRPr lang="pt-BR"/>
        </a:p>
      </dgm:t>
    </dgm:pt>
    <dgm:pt modelId="{5D290F42-5AA7-4852-A736-A63612A1D523}" type="sibTrans" cxnId="{4C3B0822-9039-4C0E-A302-A7705EBEB213}">
      <dgm:prSet/>
      <dgm:spPr/>
      <dgm:t>
        <a:bodyPr/>
        <a:lstStyle/>
        <a:p>
          <a:pPr algn="l"/>
          <a:endParaRPr lang="pt-BR"/>
        </a:p>
      </dgm:t>
    </dgm:pt>
    <dgm:pt modelId="{699430E7-57B1-4FA7-BAE2-0D03167C1DED}">
      <dgm:prSet phldrT="[Texto]" custT="1"/>
      <dgm:spPr/>
      <dgm:t>
        <a:bodyPr/>
        <a:lstStyle/>
        <a:p>
          <a:pPr algn="l"/>
          <a:r>
            <a:rPr lang="pt-BR" sz="700">
              <a:latin typeface="Segoe UI" pitchFamily="34" charset="0"/>
              <a:ea typeface="Segoe UI" pitchFamily="34" charset="0"/>
              <a:cs typeface="Segoe UI" pitchFamily="34" charset="0"/>
            </a:rPr>
            <a:t>Elaboração dos Documentos com as Especificações do Projeto</a:t>
          </a:r>
        </a:p>
      </dgm:t>
    </dgm:pt>
    <dgm:pt modelId="{0EC5E47A-D79D-4B1C-8A04-73E70BC2A660}" type="parTrans" cxnId="{82460248-F705-4CCE-9F5A-9FCA793B7583}">
      <dgm:prSet/>
      <dgm:spPr/>
      <dgm:t>
        <a:bodyPr/>
        <a:lstStyle/>
        <a:p>
          <a:pPr algn="l"/>
          <a:endParaRPr lang="pt-BR"/>
        </a:p>
      </dgm:t>
    </dgm:pt>
    <dgm:pt modelId="{56F21588-1DBD-4DDE-A911-570EC29C1FBB}" type="sibTrans" cxnId="{82460248-F705-4CCE-9F5A-9FCA793B7583}">
      <dgm:prSet/>
      <dgm:spPr/>
      <dgm:t>
        <a:bodyPr/>
        <a:lstStyle/>
        <a:p>
          <a:pPr algn="l"/>
          <a:endParaRPr lang="pt-BR"/>
        </a:p>
      </dgm:t>
    </dgm:pt>
    <dgm:pt modelId="{12DAA65E-B8E8-4388-89BB-8343D7B0CBF1}">
      <dgm:prSet phldrT="[Texto]"/>
      <dgm:spPr/>
      <dgm:t>
        <a:bodyPr/>
        <a:lstStyle/>
        <a:p>
          <a:pPr algn="l"/>
          <a:r>
            <a:rPr lang="pt-BR" b="1">
              <a:latin typeface="Segoe UI" pitchFamily="34" charset="0"/>
              <a:ea typeface="Segoe UI" pitchFamily="34" charset="0"/>
              <a:cs typeface="Segoe UI" pitchFamily="34" charset="0"/>
            </a:rPr>
            <a:t>Construção</a:t>
          </a:r>
        </a:p>
      </dgm:t>
    </dgm:pt>
    <dgm:pt modelId="{914693FA-586A-4F98-A2F2-054FE05435AA}" type="parTrans" cxnId="{B974EF69-1D5D-4C16-AD92-A084E5CE62F7}">
      <dgm:prSet/>
      <dgm:spPr/>
      <dgm:t>
        <a:bodyPr/>
        <a:lstStyle/>
        <a:p>
          <a:pPr algn="l"/>
          <a:endParaRPr lang="pt-BR"/>
        </a:p>
      </dgm:t>
    </dgm:pt>
    <dgm:pt modelId="{1FF2DE9D-A3CF-4ACA-B661-906C85FD5C49}" type="sibTrans" cxnId="{B974EF69-1D5D-4C16-AD92-A084E5CE62F7}">
      <dgm:prSet/>
      <dgm:spPr/>
      <dgm:t>
        <a:bodyPr/>
        <a:lstStyle/>
        <a:p>
          <a:pPr algn="l"/>
          <a:endParaRPr lang="pt-BR"/>
        </a:p>
      </dgm:t>
    </dgm:pt>
    <dgm:pt modelId="{51A52626-E872-4036-A7B5-48345A772967}">
      <dgm:prSet phldrT="[Texto]"/>
      <dgm:spPr/>
      <dgm:t>
        <a:bodyPr/>
        <a:lstStyle/>
        <a:p>
          <a:pPr algn="l"/>
          <a:r>
            <a:rPr lang="pt-BR" b="1">
              <a:latin typeface="Segoe UI" pitchFamily="34" charset="0"/>
              <a:ea typeface="Segoe UI" pitchFamily="34" charset="0"/>
              <a:cs typeface="Segoe UI" pitchFamily="34" charset="0"/>
            </a:rPr>
            <a:t>Transição</a:t>
          </a:r>
        </a:p>
      </dgm:t>
    </dgm:pt>
    <dgm:pt modelId="{F09EEB59-3248-4D49-AD12-905DA5D2527B}" type="parTrans" cxnId="{0DDB9201-00BD-4EFD-A764-8C744BFB6E5E}">
      <dgm:prSet/>
      <dgm:spPr/>
      <dgm:t>
        <a:bodyPr/>
        <a:lstStyle/>
        <a:p>
          <a:pPr algn="l"/>
          <a:endParaRPr lang="pt-BR"/>
        </a:p>
      </dgm:t>
    </dgm:pt>
    <dgm:pt modelId="{ED04C5F6-FC46-43D7-987E-5365A7EFB462}" type="sibTrans" cxnId="{0DDB9201-00BD-4EFD-A764-8C744BFB6E5E}">
      <dgm:prSet/>
      <dgm:spPr/>
      <dgm:t>
        <a:bodyPr/>
        <a:lstStyle/>
        <a:p>
          <a:pPr algn="l"/>
          <a:endParaRPr lang="pt-BR"/>
        </a:p>
      </dgm:t>
    </dgm:pt>
    <dgm:pt modelId="{8DC2F6A1-7756-4081-8641-90D67307CF11}">
      <dgm:prSet phldrT="[Texto]"/>
      <dgm:spPr/>
      <dgm:t>
        <a:bodyPr/>
        <a:lstStyle/>
        <a:p>
          <a:pPr algn="l"/>
          <a:r>
            <a:rPr lang="pt-BR" b="1">
              <a:latin typeface="Segoe UI" pitchFamily="34" charset="0"/>
              <a:ea typeface="Segoe UI" pitchFamily="34" charset="0"/>
              <a:cs typeface="Segoe UI" pitchFamily="34" charset="0"/>
            </a:rPr>
            <a:t>Encerramento</a:t>
          </a:r>
        </a:p>
      </dgm:t>
    </dgm:pt>
    <dgm:pt modelId="{F01E9277-5F4A-4548-BE8B-F450BE84B481}" type="parTrans" cxnId="{24C2CAE7-5340-45B8-93CC-C2E5707E4229}">
      <dgm:prSet/>
      <dgm:spPr/>
      <dgm:t>
        <a:bodyPr/>
        <a:lstStyle/>
        <a:p>
          <a:pPr algn="l"/>
          <a:endParaRPr lang="pt-BR"/>
        </a:p>
      </dgm:t>
    </dgm:pt>
    <dgm:pt modelId="{89FC11B6-6EE1-4759-AC3C-62AA0A0E3B80}" type="sibTrans" cxnId="{24C2CAE7-5340-45B8-93CC-C2E5707E4229}">
      <dgm:prSet/>
      <dgm:spPr/>
      <dgm:t>
        <a:bodyPr/>
        <a:lstStyle/>
        <a:p>
          <a:pPr algn="l"/>
          <a:endParaRPr lang="pt-BR"/>
        </a:p>
      </dgm:t>
    </dgm:pt>
    <dgm:pt modelId="{363DEB29-2B4A-48F5-B7A4-8A306D254C28}">
      <dgm:prSet phldrT="[Texto]"/>
      <dgm:spPr/>
      <dgm:t>
        <a:bodyPr/>
        <a:lstStyle/>
        <a:p>
          <a:pPr algn="l"/>
          <a:r>
            <a:rPr lang="pt-BR" b="1">
              <a:latin typeface="Segoe UI" pitchFamily="34" charset="0"/>
              <a:ea typeface="Segoe UI" pitchFamily="34" charset="0"/>
              <a:cs typeface="Segoe UI" pitchFamily="34" charset="0"/>
            </a:rPr>
            <a:t>Garantia</a:t>
          </a:r>
        </a:p>
      </dgm:t>
    </dgm:pt>
    <dgm:pt modelId="{A767B4AE-3613-473C-A097-F376F2A3FD77}" type="parTrans" cxnId="{79F8858B-2D1E-43AF-A924-CE7890858B22}">
      <dgm:prSet/>
      <dgm:spPr/>
      <dgm:t>
        <a:bodyPr/>
        <a:lstStyle/>
        <a:p>
          <a:pPr algn="l"/>
          <a:endParaRPr lang="pt-BR"/>
        </a:p>
      </dgm:t>
    </dgm:pt>
    <dgm:pt modelId="{9BA07FCF-19CB-4DB6-B228-52A8084719C1}" type="sibTrans" cxnId="{79F8858B-2D1E-43AF-A924-CE7890858B22}">
      <dgm:prSet/>
      <dgm:spPr/>
      <dgm:t>
        <a:bodyPr/>
        <a:lstStyle/>
        <a:p>
          <a:pPr algn="l"/>
          <a:endParaRPr lang="pt-BR"/>
        </a:p>
      </dgm:t>
    </dgm:pt>
    <dgm:pt modelId="{D76275F9-0CD9-4017-A8E8-B02875D9569D}">
      <dgm:prSet phldrT="[Texto]" custT="1"/>
      <dgm:spPr/>
      <dgm:t>
        <a:bodyPr/>
        <a:lstStyle/>
        <a:p>
          <a:pPr algn="l"/>
          <a:r>
            <a:rPr lang="pt-BR" sz="700" b="0">
              <a:latin typeface="Segoe UI" pitchFamily="34" charset="0"/>
              <a:ea typeface="Segoe UI" pitchFamily="34" charset="0"/>
              <a:cs typeface="Segoe UI" pitchFamily="34" charset="0"/>
            </a:rPr>
            <a:t>Codificação</a:t>
          </a:r>
        </a:p>
      </dgm:t>
    </dgm:pt>
    <dgm:pt modelId="{912B0340-E529-4AD9-9025-8330FE0340CA}" type="parTrans" cxnId="{9471731E-1EA0-4A69-A750-320CEAB5F765}">
      <dgm:prSet/>
      <dgm:spPr/>
      <dgm:t>
        <a:bodyPr/>
        <a:lstStyle/>
        <a:p>
          <a:endParaRPr lang="pt-BR"/>
        </a:p>
      </dgm:t>
    </dgm:pt>
    <dgm:pt modelId="{3B781C07-48B1-4CAA-A63E-0280E98C7E52}" type="sibTrans" cxnId="{9471731E-1EA0-4A69-A750-320CEAB5F765}">
      <dgm:prSet/>
      <dgm:spPr/>
      <dgm:t>
        <a:bodyPr/>
        <a:lstStyle/>
        <a:p>
          <a:endParaRPr lang="pt-BR"/>
        </a:p>
      </dgm:t>
    </dgm:pt>
    <dgm:pt modelId="{CB86F3B7-FB3F-412E-8136-F0D70FBF5B68}">
      <dgm:prSet phldrT="[Texto]" custT="1"/>
      <dgm:spPr/>
      <dgm:t>
        <a:bodyPr/>
        <a:lstStyle/>
        <a:p>
          <a:pPr algn="l"/>
          <a:r>
            <a:rPr lang="pt-BR" sz="700">
              <a:latin typeface="Segoe UI" pitchFamily="34" charset="0"/>
              <a:ea typeface="Segoe UI" pitchFamily="34" charset="0"/>
              <a:cs typeface="Segoe UI" pitchFamily="34" charset="0"/>
            </a:rPr>
            <a:t>Criação dos Cronogramas de Atividades e Alocação de Recursos</a:t>
          </a:r>
        </a:p>
      </dgm:t>
    </dgm:pt>
    <dgm:pt modelId="{3B992659-3306-4324-9E27-8296E256FF42}" type="parTrans" cxnId="{AC9FC916-5DC6-467F-907B-51EC93421B42}">
      <dgm:prSet/>
      <dgm:spPr/>
      <dgm:t>
        <a:bodyPr/>
        <a:lstStyle/>
        <a:p>
          <a:endParaRPr lang="pt-BR"/>
        </a:p>
      </dgm:t>
    </dgm:pt>
    <dgm:pt modelId="{C9FC247A-53F6-4281-AF12-89A64FA306BE}" type="sibTrans" cxnId="{AC9FC916-5DC6-467F-907B-51EC93421B42}">
      <dgm:prSet/>
      <dgm:spPr/>
      <dgm:t>
        <a:bodyPr/>
        <a:lstStyle/>
        <a:p>
          <a:endParaRPr lang="pt-BR"/>
        </a:p>
      </dgm:t>
    </dgm:pt>
    <dgm:pt modelId="{60E50918-F1DB-43A6-AE2A-E2D142458CAC}">
      <dgm:prSet phldrT="[Texto]" custT="1"/>
      <dgm:spPr/>
      <dgm:t>
        <a:bodyPr/>
        <a:lstStyle/>
        <a:p>
          <a:pPr algn="l"/>
          <a:endParaRPr lang="pt-BR" sz="7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C5F9C97-5CF7-4D10-AD21-DB3E138C751B}" type="parTrans" cxnId="{AC9D29AB-40E4-4273-90AA-D667AD56C082}">
      <dgm:prSet/>
      <dgm:spPr/>
      <dgm:t>
        <a:bodyPr/>
        <a:lstStyle/>
        <a:p>
          <a:endParaRPr lang="pt-BR"/>
        </a:p>
      </dgm:t>
    </dgm:pt>
    <dgm:pt modelId="{080EF8E2-163C-428B-B8A1-34008E30551F}" type="sibTrans" cxnId="{AC9D29AB-40E4-4273-90AA-D667AD56C082}">
      <dgm:prSet/>
      <dgm:spPr/>
      <dgm:t>
        <a:bodyPr/>
        <a:lstStyle/>
        <a:p>
          <a:endParaRPr lang="pt-BR"/>
        </a:p>
      </dgm:t>
    </dgm:pt>
    <dgm:pt modelId="{6DA3D636-F4B9-408F-B739-A07CE83C75E8}">
      <dgm:prSet phldrT="[Texto]" custT="1"/>
      <dgm:spPr/>
      <dgm:t>
        <a:bodyPr/>
        <a:lstStyle/>
        <a:p>
          <a:pPr algn="l"/>
          <a:r>
            <a:rPr lang="pt-BR" sz="700" b="0">
              <a:latin typeface="Segoe UI" pitchFamily="34" charset="0"/>
              <a:ea typeface="Segoe UI" pitchFamily="34" charset="0"/>
              <a:cs typeface="Segoe UI" pitchFamily="34" charset="0"/>
            </a:rPr>
            <a:t>Testes</a:t>
          </a:r>
        </a:p>
      </dgm:t>
    </dgm:pt>
    <dgm:pt modelId="{F4CFD4D1-2F63-4E64-A79E-1035F3868AFD}" type="parTrans" cxnId="{9F45606C-8BD5-4A7F-B9B1-DB29EDDB21DA}">
      <dgm:prSet/>
      <dgm:spPr/>
      <dgm:t>
        <a:bodyPr/>
        <a:lstStyle/>
        <a:p>
          <a:endParaRPr lang="pt-BR"/>
        </a:p>
      </dgm:t>
    </dgm:pt>
    <dgm:pt modelId="{0EA56B55-D1E4-4460-8D3C-89F0245D92F3}" type="sibTrans" cxnId="{9F45606C-8BD5-4A7F-B9B1-DB29EDDB21DA}">
      <dgm:prSet/>
      <dgm:spPr/>
      <dgm:t>
        <a:bodyPr/>
        <a:lstStyle/>
        <a:p>
          <a:endParaRPr lang="pt-BR"/>
        </a:p>
      </dgm:t>
    </dgm:pt>
    <dgm:pt modelId="{EC271AD6-9181-4C85-9997-F91F064394B2}">
      <dgm:prSet phldrT="[Texto]" custT="1"/>
      <dgm:spPr/>
      <dgm:t>
        <a:bodyPr/>
        <a:lstStyle/>
        <a:p>
          <a:pPr algn="l"/>
          <a:endParaRPr lang="pt-BR" sz="7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A2637BA5-AF7C-41B7-9241-1C4096C975F1}" type="parTrans" cxnId="{FCBF9820-0732-4F40-9A6A-20EA615A8076}">
      <dgm:prSet/>
      <dgm:spPr/>
      <dgm:t>
        <a:bodyPr/>
        <a:lstStyle/>
        <a:p>
          <a:endParaRPr lang="pt-BR"/>
        </a:p>
      </dgm:t>
    </dgm:pt>
    <dgm:pt modelId="{AAF45478-81D5-4E82-B1EE-9D13677025A6}" type="sibTrans" cxnId="{FCBF9820-0732-4F40-9A6A-20EA615A8076}">
      <dgm:prSet/>
      <dgm:spPr/>
      <dgm:t>
        <a:bodyPr/>
        <a:lstStyle/>
        <a:p>
          <a:endParaRPr lang="pt-BR"/>
        </a:p>
      </dgm:t>
    </dgm:pt>
    <dgm:pt modelId="{B9980728-4B21-4E9D-916A-2A38771ECFD0}">
      <dgm:prSet phldrT="[Texto]" custT="1"/>
      <dgm:spPr/>
      <dgm:t>
        <a:bodyPr/>
        <a:lstStyle/>
        <a:p>
          <a:pPr algn="l"/>
          <a:r>
            <a:rPr lang="pt-BR" sz="700" b="0">
              <a:latin typeface="Segoe UI" pitchFamily="34" charset="0"/>
              <a:ea typeface="Segoe UI" pitchFamily="34" charset="0"/>
              <a:cs typeface="Segoe UI" pitchFamily="34" charset="0"/>
            </a:rPr>
            <a:t>Homologação da Aplicação</a:t>
          </a:r>
        </a:p>
      </dgm:t>
    </dgm:pt>
    <dgm:pt modelId="{9C9B2E97-7110-4DCB-8793-3512B201EAD6}" type="parTrans" cxnId="{05CDDD8B-B702-4A61-BFA3-38549F4EDF6E}">
      <dgm:prSet/>
      <dgm:spPr/>
      <dgm:t>
        <a:bodyPr/>
        <a:lstStyle/>
        <a:p>
          <a:endParaRPr lang="pt-BR"/>
        </a:p>
      </dgm:t>
    </dgm:pt>
    <dgm:pt modelId="{3032CB96-367D-4DDD-8E00-5FA58037279C}" type="sibTrans" cxnId="{05CDDD8B-B702-4A61-BFA3-38549F4EDF6E}">
      <dgm:prSet/>
      <dgm:spPr/>
      <dgm:t>
        <a:bodyPr/>
        <a:lstStyle/>
        <a:p>
          <a:endParaRPr lang="pt-BR"/>
        </a:p>
      </dgm:t>
    </dgm:pt>
    <dgm:pt modelId="{8ABEFA31-78D9-433B-B97D-656AD6B16184}">
      <dgm:prSet phldrT="[Texto]" custT="1"/>
      <dgm:spPr/>
      <dgm:t>
        <a:bodyPr/>
        <a:lstStyle/>
        <a:p>
          <a:pPr algn="l"/>
          <a:r>
            <a:rPr lang="pt-BR" sz="700" b="0">
              <a:latin typeface="Segoe UI" pitchFamily="34" charset="0"/>
              <a:ea typeface="Segoe UI" pitchFamily="34" charset="0"/>
              <a:cs typeface="Segoe UI" pitchFamily="34" charset="0"/>
            </a:rPr>
            <a:t>Implantação</a:t>
          </a:r>
        </a:p>
      </dgm:t>
    </dgm:pt>
    <dgm:pt modelId="{7D4D3F45-55F7-4FDE-85CB-5100B186A5FF}" type="parTrans" cxnId="{73A3291F-6828-4D95-8AEE-03E082678FDE}">
      <dgm:prSet/>
      <dgm:spPr/>
      <dgm:t>
        <a:bodyPr/>
        <a:lstStyle/>
        <a:p>
          <a:endParaRPr lang="pt-BR"/>
        </a:p>
      </dgm:t>
    </dgm:pt>
    <dgm:pt modelId="{43D68823-3ACC-4A03-980C-90804437C9BB}" type="sibTrans" cxnId="{73A3291F-6828-4D95-8AEE-03E082678FDE}">
      <dgm:prSet/>
      <dgm:spPr/>
      <dgm:t>
        <a:bodyPr/>
        <a:lstStyle/>
        <a:p>
          <a:endParaRPr lang="pt-BR"/>
        </a:p>
      </dgm:t>
    </dgm:pt>
    <dgm:pt modelId="{FD5B4592-657A-4AC6-A00E-3508E4013124}">
      <dgm:prSet phldrT="[Texto]" custT="1"/>
      <dgm:spPr/>
      <dgm:t>
        <a:bodyPr/>
        <a:lstStyle/>
        <a:p>
          <a:pPr algn="l"/>
          <a:endParaRPr lang="pt-BR" sz="7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216BDF5-2FC2-401D-938E-23121CEBA554}" type="parTrans" cxnId="{191D6C9D-4BF4-4559-A130-4B5EB73BC296}">
      <dgm:prSet/>
      <dgm:spPr/>
      <dgm:t>
        <a:bodyPr/>
        <a:lstStyle/>
        <a:p>
          <a:endParaRPr lang="pt-BR"/>
        </a:p>
      </dgm:t>
    </dgm:pt>
    <dgm:pt modelId="{29C0884E-FB81-46B9-AFAE-1957C41D9F3A}" type="sibTrans" cxnId="{191D6C9D-4BF4-4559-A130-4B5EB73BC296}">
      <dgm:prSet/>
      <dgm:spPr/>
      <dgm:t>
        <a:bodyPr/>
        <a:lstStyle/>
        <a:p>
          <a:endParaRPr lang="pt-BR"/>
        </a:p>
      </dgm:t>
    </dgm:pt>
    <dgm:pt modelId="{8699EAEF-5375-44DD-AD05-A59B3A140796}">
      <dgm:prSet phldrT="[Texto]" custT="1"/>
      <dgm:spPr/>
      <dgm:t>
        <a:bodyPr/>
        <a:lstStyle/>
        <a:p>
          <a:pPr algn="l"/>
          <a:r>
            <a:rPr lang="pt-BR" sz="700" b="0">
              <a:latin typeface="Segoe UI" pitchFamily="34" charset="0"/>
              <a:ea typeface="Segoe UI" pitchFamily="34" charset="0"/>
              <a:cs typeface="Segoe UI" pitchFamily="34" charset="0"/>
            </a:rPr>
            <a:t>Reunião de Encerramento do Projeto</a:t>
          </a:r>
        </a:p>
      </dgm:t>
    </dgm:pt>
    <dgm:pt modelId="{C3A7C4E8-D708-4CC3-8254-793A298A43E7}" type="parTrans" cxnId="{7CAA2909-6F2E-4176-981F-CE7394485AF8}">
      <dgm:prSet/>
      <dgm:spPr/>
      <dgm:t>
        <a:bodyPr/>
        <a:lstStyle/>
        <a:p>
          <a:endParaRPr lang="pt-BR"/>
        </a:p>
      </dgm:t>
    </dgm:pt>
    <dgm:pt modelId="{082B1B22-5702-44D5-AE41-FCC8E623D112}" type="sibTrans" cxnId="{7CAA2909-6F2E-4176-981F-CE7394485AF8}">
      <dgm:prSet/>
      <dgm:spPr/>
      <dgm:t>
        <a:bodyPr/>
        <a:lstStyle/>
        <a:p>
          <a:endParaRPr lang="pt-BR"/>
        </a:p>
      </dgm:t>
    </dgm:pt>
    <dgm:pt modelId="{D215BE12-27CC-4260-B661-4A20B518DD47}" type="pres">
      <dgm:prSet presAssocID="{C6B0E164-6A92-4DE8-B1FB-8ABACB9C274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2CDC29BE-C0BB-4A95-A37C-A633101F5BA7}" type="pres">
      <dgm:prSet presAssocID="{F48A486E-924F-4960-87AE-703D59099A04}" presName="compositeNode" presStyleCnt="0">
        <dgm:presLayoutVars>
          <dgm:bulletEnabled val="1"/>
        </dgm:presLayoutVars>
      </dgm:prSet>
      <dgm:spPr/>
    </dgm:pt>
    <dgm:pt modelId="{E00383E6-2D59-4180-A373-9D5D24015477}" type="pres">
      <dgm:prSet presAssocID="{F48A486E-924F-4960-87AE-703D59099A04}" presName="bgRect" presStyleLbl="node1" presStyleIdx="0" presStyleCnt="7" custScaleY="128525"/>
      <dgm:spPr/>
      <dgm:t>
        <a:bodyPr/>
        <a:lstStyle/>
        <a:p>
          <a:endParaRPr lang="pt-BR"/>
        </a:p>
      </dgm:t>
    </dgm:pt>
    <dgm:pt modelId="{FEFA49E1-4185-4574-8BB4-CD3CE62E0574}" type="pres">
      <dgm:prSet presAssocID="{F48A486E-924F-4960-87AE-703D59099A04}" presName="parentNode" presStyleLbl="node1" presStyleIdx="0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ADBA487-A17B-4965-B8E2-75037897D85F}" type="pres">
      <dgm:prSet presAssocID="{CBFBAA04-A781-4522-96D1-6DF09D19DBEB}" presName="hSp" presStyleCnt="0"/>
      <dgm:spPr/>
    </dgm:pt>
    <dgm:pt modelId="{0AF510C2-7D32-448A-923A-76C639F31269}" type="pres">
      <dgm:prSet presAssocID="{CBFBAA04-A781-4522-96D1-6DF09D19DBEB}" presName="vProcSp" presStyleCnt="0"/>
      <dgm:spPr/>
    </dgm:pt>
    <dgm:pt modelId="{6EA60549-DE2D-4F8D-B7A7-199BDCFCE91E}" type="pres">
      <dgm:prSet presAssocID="{CBFBAA04-A781-4522-96D1-6DF09D19DBEB}" presName="vSp1" presStyleCnt="0"/>
      <dgm:spPr/>
    </dgm:pt>
    <dgm:pt modelId="{7629B6BB-E54E-49DD-B9FB-DEA05389AD47}" type="pres">
      <dgm:prSet presAssocID="{CBFBAA04-A781-4522-96D1-6DF09D19DBEB}" presName="simulatedConn" presStyleLbl="solidFgAcc1" presStyleIdx="0" presStyleCnt="6"/>
      <dgm:spPr/>
    </dgm:pt>
    <dgm:pt modelId="{3F64CD53-E396-41D1-807F-B35AFF4E3B08}" type="pres">
      <dgm:prSet presAssocID="{CBFBAA04-A781-4522-96D1-6DF09D19DBEB}" presName="vSp2" presStyleCnt="0"/>
      <dgm:spPr/>
    </dgm:pt>
    <dgm:pt modelId="{81E287E0-48D9-4BEB-8B69-4CDCC4989FA4}" type="pres">
      <dgm:prSet presAssocID="{CBFBAA04-A781-4522-96D1-6DF09D19DBEB}" presName="sibTrans" presStyleCnt="0"/>
      <dgm:spPr/>
    </dgm:pt>
    <dgm:pt modelId="{95DAC455-AE3F-46ED-AC41-7929A8240ACC}" type="pres">
      <dgm:prSet presAssocID="{7E195415-9116-4C41-8CB8-B72FC2AB92E0}" presName="compositeNode" presStyleCnt="0">
        <dgm:presLayoutVars>
          <dgm:bulletEnabled val="1"/>
        </dgm:presLayoutVars>
      </dgm:prSet>
      <dgm:spPr/>
    </dgm:pt>
    <dgm:pt modelId="{8F5E3712-3120-41CB-8CD6-1ED4AAD5D00E}" type="pres">
      <dgm:prSet presAssocID="{7E195415-9116-4C41-8CB8-B72FC2AB92E0}" presName="bgRect" presStyleLbl="node1" presStyleIdx="1" presStyleCnt="7" custScaleY="128525"/>
      <dgm:spPr/>
      <dgm:t>
        <a:bodyPr/>
        <a:lstStyle/>
        <a:p>
          <a:endParaRPr lang="pt-BR"/>
        </a:p>
      </dgm:t>
    </dgm:pt>
    <dgm:pt modelId="{51A0D8CB-247D-4059-A8DD-767E52C51D6B}" type="pres">
      <dgm:prSet presAssocID="{7E195415-9116-4C41-8CB8-B72FC2AB92E0}" presName="parentNode" presStyleLbl="node1" presStyleIdx="1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4225288-FD8F-4BD7-9E24-BAB36B98641D}" type="pres">
      <dgm:prSet presAssocID="{7E195415-9116-4C41-8CB8-B72FC2AB92E0}" presName="child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FD90D51-B837-414F-86C6-D9699178A77E}" type="pres">
      <dgm:prSet presAssocID="{07AC9E67-3C70-413A-9223-0BBAEBA3CFAD}" presName="hSp" presStyleCnt="0"/>
      <dgm:spPr/>
    </dgm:pt>
    <dgm:pt modelId="{CF938162-2E2F-40A7-BE13-977B1AFB15CF}" type="pres">
      <dgm:prSet presAssocID="{07AC9E67-3C70-413A-9223-0BBAEBA3CFAD}" presName="vProcSp" presStyleCnt="0"/>
      <dgm:spPr/>
    </dgm:pt>
    <dgm:pt modelId="{CA6C5CD8-42FE-4D63-9887-64BDF7AB7505}" type="pres">
      <dgm:prSet presAssocID="{07AC9E67-3C70-413A-9223-0BBAEBA3CFAD}" presName="vSp1" presStyleCnt="0"/>
      <dgm:spPr/>
    </dgm:pt>
    <dgm:pt modelId="{C601638A-A9CE-4978-9176-A75A7D56ABE1}" type="pres">
      <dgm:prSet presAssocID="{07AC9E67-3C70-413A-9223-0BBAEBA3CFAD}" presName="simulatedConn" presStyleLbl="solidFgAcc1" presStyleIdx="1" presStyleCnt="6"/>
      <dgm:spPr/>
    </dgm:pt>
    <dgm:pt modelId="{558CFB48-86D3-4906-B687-8FD33F7FBDAD}" type="pres">
      <dgm:prSet presAssocID="{07AC9E67-3C70-413A-9223-0BBAEBA3CFAD}" presName="vSp2" presStyleCnt="0"/>
      <dgm:spPr/>
    </dgm:pt>
    <dgm:pt modelId="{B2FF795D-4C33-4CA2-A217-3B1816D2F25C}" type="pres">
      <dgm:prSet presAssocID="{07AC9E67-3C70-413A-9223-0BBAEBA3CFAD}" presName="sibTrans" presStyleCnt="0"/>
      <dgm:spPr/>
    </dgm:pt>
    <dgm:pt modelId="{7EF02208-2030-4C26-B73B-DC69BBE59D32}" type="pres">
      <dgm:prSet presAssocID="{CAB55E80-5347-46B1-B223-49D3AC925E82}" presName="compositeNode" presStyleCnt="0">
        <dgm:presLayoutVars>
          <dgm:bulletEnabled val="1"/>
        </dgm:presLayoutVars>
      </dgm:prSet>
      <dgm:spPr/>
    </dgm:pt>
    <dgm:pt modelId="{BB6C4C80-8C8C-4972-A96D-EDC466696CBD}" type="pres">
      <dgm:prSet presAssocID="{CAB55E80-5347-46B1-B223-49D3AC925E82}" presName="bgRect" presStyleLbl="node1" presStyleIdx="2" presStyleCnt="7" custScaleY="128525"/>
      <dgm:spPr/>
      <dgm:t>
        <a:bodyPr/>
        <a:lstStyle/>
        <a:p>
          <a:endParaRPr lang="pt-BR"/>
        </a:p>
      </dgm:t>
    </dgm:pt>
    <dgm:pt modelId="{E490A35F-E420-48C4-82F2-3B6C21DDDF58}" type="pres">
      <dgm:prSet presAssocID="{CAB55E80-5347-46B1-B223-49D3AC925E82}" presName="parentNode" presStyleLbl="node1" presStyleIdx="2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92B945C-BEA1-45C2-8A3D-2EC50C5966F4}" type="pres">
      <dgm:prSet presAssocID="{CAB55E80-5347-46B1-B223-49D3AC925E82}" presName="child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73106FD-0E41-4FB3-AB60-00667B00C6C6}" type="pres">
      <dgm:prSet presAssocID="{5D290F42-5AA7-4852-A736-A63612A1D523}" presName="hSp" presStyleCnt="0"/>
      <dgm:spPr/>
    </dgm:pt>
    <dgm:pt modelId="{C84BEFE7-0DF8-408C-9E95-CD6D43FC3808}" type="pres">
      <dgm:prSet presAssocID="{5D290F42-5AA7-4852-A736-A63612A1D523}" presName="vProcSp" presStyleCnt="0"/>
      <dgm:spPr/>
    </dgm:pt>
    <dgm:pt modelId="{A45D705A-EADE-4EBE-B3FE-C92D6070EAB7}" type="pres">
      <dgm:prSet presAssocID="{5D290F42-5AA7-4852-A736-A63612A1D523}" presName="vSp1" presStyleCnt="0"/>
      <dgm:spPr/>
    </dgm:pt>
    <dgm:pt modelId="{7BF7FC0C-1287-4F81-9506-5A340C27EDA8}" type="pres">
      <dgm:prSet presAssocID="{5D290F42-5AA7-4852-A736-A63612A1D523}" presName="simulatedConn" presStyleLbl="solidFgAcc1" presStyleIdx="2" presStyleCnt="6"/>
      <dgm:spPr/>
    </dgm:pt>
    <dgm:pt modelId="{7F357A30-BA91-48DC-9E4C-5E1A274CB0EB}" type="pres">
      <dgm:prSet presAssocID="{5D290F42-5AA7-4852-A736-A63612A1D523}" presName="vSp2" presStyleCnt="0"/>
      <dgm:spPr/>
    </dgm:pt>
    <dgm:pt modelId="{ACEB04A2-14D6-4D41-878D-2C09D80CEB0A}" type="pres">
      <dgm:prSet presAssocID="{5D290F42-5AA7-4852-A736-A63612A1D523}" presName="sibTrans" presStyleCnt="0"/>
      <dgm:spPr/>
    </dgm:pt>
    <dgm:pt modelId="{2BA0FBCA-E525-4747-8170-9AE01B73091A}" type="pres">
      <dgm:prSet presAssocID="{12DAA65E-B8E8-4388-89BB-8343D7B0CBF1}" presName="compositeNode" presStyleCnt="0">
        <dgm:presLayoutVars>
          <dgm:bulletEnabled val="1"/>
        </dgm:presLayoutVars>
      </dgm:prSet>
      <dgm:spPr/>
    </dgm:pt>
    <dgm:pt modelId="{A67299AE-7C01-4B0F-B5D8-161B4313BC4A}" type="pres">
      <dgm:prSet presAssocID="{12DAA65E-B8E8-4388-89BB-8343D7B0CBF1}" presName="bgRect" presStyleLbl="node1" presStyleIdx="3" presStyleCnt="7" custScaleY="128525"/>
      <dgm:spPr/>
      <dgm:t>
        <a:bodyPr/>
        <a:lstStyle/>
        <a:p>
          <a:endParaRPr lang="pt-BR"/>
        </a:p>
      </dgm:t>
    </dgm:pt>
    <dgm:pt modelId="{B5A69B03-8B0C-47CB-839B-A5D8CD2E589E}" type="pres">
      <dgm:prSet presAssocID="{12DAA65E-B8E8-4388-89BB-8343D7B0CBF1}" presName="parentNode" presStyleLbl="node1" presStyleIdx="3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3B8AD34-7BD4-427C-A3D2-8B9C970FE989}" type="pres">
      <dgm:prSet presAssocID="{12DAA65E-B8E8-4388-89BB-8343D7B0CBF1}" presName="child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09A95D5-8848-44CA-AAA9-7D15487A6391}" type="pres">
      <dgm:prSet presAssocID="{1FF2DE9D-A3CF-4ACA-B661-906C85FD5C49}" presName="hSp" presStyleCnt="0"/>
      <dgm:spPr/>
    </dgm:pt>
    <dgm:pt modelId="{B2D51DDE-5648-4D9E-9708-E10CB0DB758F}" type="pres">
      <dgm:prSet presAssocID="{1FF2DE9D-A3CF-4ACA-B661-906C85FD5C49}" presName="vProcSp" presStyleCnt="0"/>
      <dgm:spPr/>
    </dgm:pt>
    <dgm:pt modelId="{A7FC2728-A054-4E2D-A6F6-CD8FC46D4C70}" type="pres">
      <dgm:prSet presAssocID="{1FF2DE9D-A3CF-4ACA-B661-906C85FD5C49}" presName="vSp1" presStyleCnt="0"/>
      <dgm:spPr/>
    </dgm:pt>
    <dgm:pt modelId="{A9B9B79D-8510-4BBD-86BF-CFAF4EECF1C5}" type="pres">
      <dgm:prSet presAssocID="{1FF2DE9D-A3CF-4ACA-B661-906C85FD5C49}" presName="simulatedConn" presStyleLbl="solidFgAcc1" presStyleIdx="3" presStyleCnt="6"/>
      <dgm:spPr/>
    </dgm:pt>
    <dgm:pt modelId="{D19196A8-7514-4ABB-B8D1-B86BAFDDB8A6}" type="pres">
      <dgm:prSet presAssocID="{1FF2DE9D-A3CF-4ACA-B661-906C85FD5C49}" presName="vSp2" presStyleCnt="0"/>
      <dgm:spPr/>
    </dgm:pt>
    <dgm:pt modelId="{07558BA2-5FD8-4D01-B038-852484D10192}" type="pres">
      <dgm:prSet presAssocID="{1FF2DE9D-A3CF-4ACA-B661-906C85FD5C49}" presName="sibTrans" presStyleCnt="0"/>
      <dgm:spPr/>
    </dgm:pt>
    <dgm:pt modelId="{304C00FB-F577-4EB0-811C-3B4CAC13FE40}" type="pres">
      <dgm:prSet presAssocID="{51A52626-E872-4036-A7B5-48345A772967}" presName="compositeNode" presStyleCnt="0">
        <dgm:presLayoutVars>
          <dgm:bulletEnabled val="1"/>
        </dgm:presLayoutVars>
      </dgm:prSet>
      <dgm:spPr/>
    </dgm:pt>
    <dgm:pt modelId="{FACE9C17-AB8F-4E8B-A727-A511082F6C11}" type="pres">
      <dgm:prSet presAssocID="{51A52626-E872-4036-A7B5-48345A772967}" presName="bgRect" presStyleLbl="node1" presStyleIdx="4" presStyleCnt="7" custScaleY="128525"/>
      <dgm:spPr/>
      <dgm:t>
        <a:bodyPr/>
        <a:lstStyle/>
        <a:p>
          <a:endParaRPr lang="pt-BR"/>
        </a:p>
      </dgm:t>
    </dgm:pt>
    <dgm:pt modelId="{86E8DB2D-056A-4F08-AC03-2E9F46EAE4EE}" type="pres">
      <dgm:prSet presAssocID="{51A52626-E872-4036-A7B5-48345A772967}" presName="parentNode" presStyleLbl="node1" presStyleIdx="4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A0F8FF3-CAD0-4796-BF93-AFC0AE2B2A58}" type="pres">
      <dgm:prSet presAssocID="{51A52626-E872-4036-A7B5-48345A772967}" presName="child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EC99E65-EB5E-4656-B147-AAC4CD5427F5}" type="pres">
      <dgm:prSet presAssocID="{ED04C5F6-FC46-43D7-987E-5365A7EFB462}" presName="hSp" presStyleCnt="0"/>
      <dgm:spPr/>
    </dgm:pt>
    <dgm:pt modelId="{79617384-BC6E-4B89-9289-245DE2BBFB3F}" type="pres">
      <dgm:prSet presAssocID="{ED04C5F6-FC46-43D7-987E-5365A7EFB462}" presName="vProcSp" presStyleCnt="0"/>
      <dgm:spPr/>
    </dgm:pt>
    <dgm:pt modelId="{E67192B6-EA8D-4480-A243-D9A64A0F8F8D}" type="pres">
      <dgm:prSet presAssocID="{ED04C5F6-FC46-43D7-987E-5365A7EFB462}" presName="vSp1" presStyleCnt="0"/>
      <dgm:spPr/>
    </dgm:pt>
    <dgm:pt modelId="{CD489588-9108-406D-8158-F01CD17C340C}" type="pres">
      <dgm:prSet presAssocID="{ED04C5F6-FC46-43D7-987E-5365A7EFB462}" presName="simulatedConn" presStyleLbl="solidFgAcc1" presStyleIdx="4" presStyleCnt="6"/>
      <dgm:spPr/>
    </dgm:pt>
    <dgm:pt modelId="{9B56BD67-5651-4832-A617-2FB1DAAD27AC}" type="pres">
      <dgm:prSet presAssocID="{ED04C5F6-FC46-43D7-987E-5365A7EFB462}" presName="vSp2" presStyleCnt="0"/>
      <dgm:spPr/>
    </dgm:pt>
    <dgm:pt modelId="{41AF2173-8737-40EF-B630-AFA6BFBACDA4}" type="pres">
      <dgm:prSet presAssocID="{ED04C5F6-FC46-43D7-987E-5365A7EFB462}" presName="sibTrans" presStyleCnt="0"/>
      <dgm:spPr/>
    </dgm:pt>
    <dgm:pt modelId="{176D059A-77C1-44CC-8BF5-DA42078F9B23}" type="pres">
      <dgm:prSet presAssocID="{8DC2F6A1-7756-4081-8641-90D67307CF11}" presName="compositeNode" presStyleCnt="0">
        <dgm:presLayoutVars>
          <dgm:bulletEnabled val="1"/>
        </dgm:presLayoutVars>
      </dgm:prSet>
      <dgm:spPr/>
    </dgm:pt>
    <dgm:pt modelId="{12208ED9-15E3-46ED-9065-582A3697C31A}" type="pres">
      <dgm:prSet presAssocID="{8DC2F6A1-7756-4081-8641-90D67307CF11}" presName="bgRect" presStyleLbl="node1" presStyleIdx="5" presStyleCnt="7" custScaleY="128525"/>
      <dgm:spPr/>
      <dgm:t>
        <a:bodyPr/>
        <a:lstStyle/>
        <a:p>
          <a:endParaRPr lang="pt-BR"/>
        </a:p>
      </dgm:t>
    </dgm:pt>
    <dgm:pt modelId="{0C86FB3C-637B-4799-B51B-F975E761703E}" type="pres">
      <dgm:prSet presAssocID="{8DC2F6A1-7756-4081-8641-90D67307CF11}" presName="parentNode" presStyleLbl="node1" presStyleIdx="5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3C1D35F-9E83-4CED-850C-3A557386CBE4}" type="pres">
      <dgm:prSet presAssocID="{8DC2F6A1-7756-4081-8641-90D67307CF11}" presName="child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2D37627-7EF8-4018-987F-4FF0BE6900DE}" type="pres">
      <dgm:prSet presAssocID="{89FC11B6-6EE1-4759-AC3C-62AA0A0E3B80}" presName="hSp" presStyleCnt="0"/>
      <dgm:spPr/>
    </dgm:pt>
    <dgm:pt modelId="{4C0AD437-1E45-4FEE-9368-45FAD408E426}" type="pres">
      <dgm:prSet presAssocID="{89FC11B6-6EE1-4759-AC3C-62AA0A0E3B80}" presName="vProcSp" presStyleCnt="0"/>
      <dgm:spPr/>
    </dgm:pt>
    <dgm:pt modelId="{774563BF-118D-4429-9470-DCEA026B22B8}" type="pres">
      <dgm:prSet presAssocID="{89FC11B6-6EE1-4759-AC3C-62AA0A0E3B80}" presName="vSp1" presStyleCnt="0"/>
      <dgm:spPr/>
    </dgm:pt>
    <dgm:pt modelId="{260692BA-6B6D-43AB-8208-303E18F18756}" type="pres">
      <dgm:prSet presAssocID="{89FC11B6-6EE1-4759-AC3C-62AA0A0E3B80}" presName="simulatedConn" presStyleLbl="solidFgAcc1" presStyleIdx="5" presStyleCnt="6"/>
      <dgm:spPr/>
    </dgm:pt>
    <dgm:pt modelId="{E9C6E85B-E73A-48EB-99F6-02D4232E4EB7}" type="pres">
      <dgm:prSet presAssocID="{89FC11B6-6EE1-4759-AC3C-62AA0A0E3B80}" presName="vSp2" presStyleCnt="0"/>
      <dgm:spPr/>
    </dgm:pt>
    <dgm:pt modelId="{444C90CB-79A5-428E-9E70-7EE5527F6F7B}" type="pres">
      <dgm:prSet presAssocID="{89FC11B6-6EE1-4759-AC3C-62AA0A0E3B80}" presName="sibTrans" presStyleCnt="0"/>
      <dgm:spPr/>
    </dgm:pt>
    <dgm:pt modelId="{409144F3-7628-4D55-8614-083C65B9916E}" type="pres">
      <dgm:prSet presAssocID="{363DEB29-2B4A-48F5-B7A4-8A306D254C28}" presName="compositeNode" presStyleCnt="0">
        <dgm:presLayoutVars>
          <dgm:bulletEnabled val="1"/>
        </dgm:presLayoutVars>
      </dgm:prSet>
      <dgm:spPr/>
    </dgm:pt>
    <dgm:pt modelId="{A21F23FE-2B15-453A-A43E-0DD3C5A6062A}" type="pres">
      <dgm:prSet presAssocID="{363DEB29-2B4A-48F5-B7A4-8A306D254C28}" presName="bgRect" presStyleLbl="node1" presStyleIdx="6" presStyleCnt="7" custScaleY="128525"/>
      <dgm:spPr/>
      <dgm:t>
        <a:bodyPr/>
        <a:lstStyle/>
        <a:p>
          <a:endParaRPr lang="pt-BR"/>
        </a:p>
      </dgm:t>
    </dgm:pt>
    <dgm:pt modelId="{15D4097D-9804-4E1C-9FA0-3BECC8C315F2}" type="pres">
      <dgm:prSet presAssocID="{363DEB29-2B4A-48F5-B7A4-8A306D254C28}" presName="parentNode" presStyleLbl="node1" presStyleIdx="6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191D6C9D-4BF4-4559-A130-4B5EB73BC296}" srcId="{51A52626-E872-4036-A7B5-48345A772967}" destId="{FD5B4592-657A-4AC6-A00E-3508E4013124}" srcOrd="1" destOrd="0" parTransId="{0216BDF5-2FC2-401D-938E-23121CEBA554}" sibTransId="{29C0884E-FB81-46B9-AFAE-1957C41D9F3A}"/>
    <dgm:cxn modelId="{4C3B0822-9039-4C0E-A302-A7705EBEB213}" srcId="{C6B0E164-6A92-4DE8-B1FB-8ABACB9C2742}" destId="{CAB55E80-5347-46B1-B223-49D3AC925E82}" srcOrd="2" destOrd="0" parTransId="{3C332C08-402E-4181-A2FD-61FB8B15F9DF}" sibTransId="{5D290F42-5AA7-4852-A736-A63612A1D523}"/>
    <dgm:cxn modelId="{05CDDD8B-B702-4A61-BFA3-38549F4EDF6E}" srcId="{51A52626-E872-4036-A7B5-48345A772967}" destId="{B9980728-4B21-4E9D-916A-2A38771ECFD0}" srcOrd="0" destOrd="0" parTransId="{9C9B2E97-7110-4DCB-8793-3512B201EAD6}" sibTransId="{3032CB96-367D-4DDD-8E00-5FA58037279C}"/>
    <dgm:cxn modelId="{DBE10AB1-E483-4B9F-82B7-3EDC17AEE561}" type="presOf" srcId="{12DAA65E-B8E8-4388-89BB-8343D7B0CBF1}" destId="{A67299AE-7C01-4B0F-B5D8-161B4313BC4A}" srcOrd="0" destOrd="0" presId="urn:microsoft.com/office/officeart/2005/8/layout/hProcess7"/>
    <dgm:cxn modelId="{C51E3092-4F6A-4746-819E-B48F5D3BB02C}" type="presOf" srcId="{363DEB29-2B4A-48F5-B7A4-8A306D254C28}" destId="{15D4097D-9804-4E1C-9FA0-3BECC8C315F2}" srcOrd="1" destOrd="0" presId="urn:microsoft.com/office/officeart/2005/8/layout/hProcess7"/>
    <dgm:cxn modelId="{0E3318EB-BAD0-4E69-88F6-B51B751E91D6}" type="presOf" srcId="{B9980728-4B21-4E9D-916A-2A38771ECFD0}" destId="{2A0F8FF3-CAD0-4796-BF93-AFC0AE2B2A58}" srcOrd="0" destOrd="0" presId="urn:microsoft.com/office/officeart/2005/8/layout/hProcess7"/>
    <dgm:cxn modelId="{9471731E-1EA0-4A69-A750-320CEAB5F765}" srcId="{12DAA65E-B8E8-4388-89BB-8343D7B0CBF1}" destId="{D76275F9-0CD9-4017-A8E8-B02875D9569D}" srcOrd="0" destOrd="0" parTransId="{912B0340-E529-4AD9-9025-8330FE0340CA}" sibTransId="{3B781C07-48B1-4CAA-A63E-0280E98C7E52}"/>
    <dgm:cxn modelId="{A02BEB5D-B769-418D-8274-008D3C67D0D5}" type="presOf" srcId="{D76275F9-0CD9-4017-A8E8-B02875D9569D}" destId="{23B8AD34-7BD4-427C-A3D2-8B9C970FE989}" srcOrd="0" destOrd="0" presId="urn:microsoft.com/office/officeart/2005/8/layout/hProcess7"/>
    <dgm:cxn modelId="{F98E37E8-3BF1-4C61-B6D0-5DB735D2C847}" type="presOf" srcId="{51A52626-E872-4036-A7B5-48345A772967}" destId="{FACE9C17-AB8F-4E8B-A727-A511082F6C11}" srcOrd="0" destOrd="0" presId="urn:microsoft.com/office/officeart/2005/8/layout/hProcess7"/>
    <dgm:cxn modelId="{BB89304E-8098-4400-9449-BE909CE21370}" type="presOf" srcId="{699430E7-57B1-4FA7-BAE2-0D03167C1DED}" destId="{B92B945C-BEA1-45C2-8A3D-2EC50C5966F4}" srcOrd="0" destOrd="0" presId="urn:microsoft.com/office/officeart/2005/8/layout/hProcess7"/>
    <dgm:cxn modelId="{426B15B5-6D6E-41AC-AF79-1B57374BCF18}" type="presOf" srcId="{C6B0E164-6A92-4DE8-B1FB-8ABACB9C2742}" destId="{D215BE12-27CC-4260-B661-4A20B518DD47}" srcOrd="0" destOrd="0" presId="urn:microsoft.com/office/officeart/2005/8/layout/hProcess7"/>
    <dgm:cxn modelId="{74F9C05F-7B4F-48B7-B356-DE0013F41891}" type="presOf" srcId="{CAB55E80-5347-46B1-B223-49D3AC925E82}" destId="{BB6C4C80-8C8C-4972-A96D-EDC466696CBD}" srcOrd="0" destOrd="0" presId="urn:microsoft.com/office/officeart/2005/8/layout/hProcess7"/>
    <dgm:cxn modelId="{A6F074C8-F465-42BF-9989-B80AE0BF8BC5}" srcId="{C6B0E164-6A92-4DE8-B1FB-8ABACB9C2742}" destId="{F48A486E-924F-4960-87AE-703D59099A04}" srcOrd="0" destOrd="0" parTransId="{0866F4B2-68C9-4866-9D44-840063D37491}" sibTransId="{CBFBAA04-A781-4522-96D1-6DF09D19DBEB}"/>
    <dgm:cxn modelId="{BF56B6E4-3C8C-4CCB-BAE7-90550666D20E}" type="presOf" srcId="{8DC2F6A1-7756-4081-8641-90D67307CF11}" destId="{0C86FB3C-637B-4799-B51B-F975E761703E}" srcOrd="1" destOrd="0" presId="urn:microsoft.com/office/officeart/2005/8/layout/hProcess7"/>
    <dgm:cxn modelId="{3FFCB7A0-8AC5-488C-8185-E98495CEE8B2}" type="presOf" srcId="{8DC2F6A1-7756-4081-8641-90D67307CF11}" destId="{12208ED9-15E3-46ED-9065-582A3697C31A}" srcOrd="0" destOrd="0" presId="urn:microsoft.com/office/officeart/2005/8/layout/hProcess7"/>
    <dgm:cxn modelId="{79F8858B-2D1E-43AF-A924-CE7890858B22}" srcId="{C6B0E164-6A92-4DE8-B1FB-8ABACB9C2742}" destId="{363DEB29-2B4A-48F5-B7A4-8A306D254C28}" srcOrd="6" destOrd="0" parTransId="{A767B4AE-3613-473C-A097-F376F2A3FD77}" sibTransId="{9BA07FCF-19CB-4DB6-B228-52A8084719C1}"/>
    <dgm:cxn modelId="{FD42B9CC-D146-4C4B-8FE4-5A17C8C5FD4E}" type="presOf" srcId="{6DA3D636-F4B9-408F-B739-A07CE83C75E8}" destId="{23B8AD34-7BD4-427C-A3D2-8B9C970FE989}" srcOrd="0" destOrd="2" presId="urn:microsoft.com/office/officeart/2005/8/layout/hProcess7"/>
    <dgm:cxn modelId="{7CAA2909-6F2E-4176-981F-CE7394485AF8}" srcId="{8DC2F6A1-7756-4081-8641-90D67307CF11}" destId="{8699EAEF-5375-44DD-AD05-A59B3A140796}" srcOrd="0" destOrd="0" parTransId="{C3A7C4E8-D708-4CC3-8254-793A298A43E7}" sibTransId="{082B1B22-5702-44D5-AE41-FCC8E623D112}"/>
    <dgm:cxn modelId="{1DC269B7-99F1-429F-8CCC-E70A78F09C16}" type="presOf" srcId="{F48A486E-924F-4960-87AE-703D59099A04}" destId="{FEFA49E1-4185-4574-8BB4-CD3CE62E0574}" srcOrd="1" destOrd="0" presId="urn:microsoft.com/office/officeart/2005/8/layout/hProcess7"/>
    <dgm:cxn modelId="{65EAE98A-6DCB-4DD5-9EDF-A94E1A08C86E}" type="presOf" srcId="{EC271AD6-9181-4C85-9997-F91F064394B2}" destId="{23B8AD34-7BD4-427C-A3D2-8B9C970FE989}" srcOrd="0" destOrd="1" presId="urn:microsoft.com/office/officeart/2005/8/layout/hProcess7"/>
    <dgm:cxn modelId="{AC9D29AB-40E4-4273-90AA-D667AD56C082}" srcId="{7E195415-9116-4C41-8CB8-B72FC2AB92E0}" destId="{60E50918-F1DB-43A6-AE2A-E2D142458CAC}" srcOrd="1" destOrd="0" parTransId="{1C5F9C97-5CF7-4D10-AD21-DB3E138C751B}" sibTransId="{080EF8E2-163C-428B-B8A1-34008E30551F}"/>
    <dgm:cxn modelId="{FCBF9820-0732-4F40-9A6A-20EA615A8076}" srcId="{12DAA65E-B8E8-4388-89BB-8343D7B0CBF1}" destId="{EC271AD6-9181-4C85-9997-F91F064394B2}" srcOrd="1" destOrd="0" parTransId="{A2637BA5-AF7C-41B7-9241-1C4096C975F1}" sibTransId="{AAF45478-81D5-4E82-B1EE-9D13677025A6}"/>
    <dgm:cxn modelId="{317FBE73-68B3-453A-A20E-C1DBB2ED3316}" type="presOf" srcId="{CB86F3B7-FB3F-412E-8136-F0D70FBF5B68}" destId="{74225288-FD8F-4BD7-9E24-BAB36B98641D}" srcOrd="0" destOrd="2" presId="urn:microsoft.com/office/officeart/2005/8/layout/hProcess7"/>
    <dgm:cxn modelId="{A62B081A-6CC1-452E-BFA1-9A10EAD75F8D}" type="presOf" srcId="{95735A97-05C7-4528-85EA-A862246F70F5}" destId="{74225288-FD8F-4BD7-9E24-BAB36B98641D}" srcOrd="0" destOrd="0" presId="urn:microsoft.com/office/officeart/2005/8/layout/hProcess7"/>
    <dgm:cxn modelId="{660FC47F-1C03-4A86-ABE0-8098E82B7BDD}" type="presOf" srcId="{60E50918-F1DB-43A6-AE2A-E2D142458CAC}" destId="{74225288-FD8F-4BD7-9E24-BAB36B98641D}" srcOrd="0" destOrd="1" presId="urn:microsoft.com/office/officeart/2005/8/layout/hProcess7"/>
    <dgm:cxn modelId="{E3378B6B-809F-42F6-8691-CC0F510D0B0B}" type="presOf" srcId="{7E195415-9116-4C41-8CB8-B72FC2AB92E0}" destId="{51A0D8CB-247D-4059-A8DD-767E52C51D6B}" srcOrd="1" destOrd="0" presId="urn:microsoft.com/office/officeart/2005/8/layout/hProcess7"/>
    <dgm:cxn modelId="{80085FFE-777E-4AF1-A849-6EF54E36919B}" type="presOf" srcId="{363DEB29-2B4A-48F5-B7A4-8A306D254C28}" destId="{A21F23FE-2B15-453A-A43E-0DD3C5A6062A}" srcOrd="0" destOrd="0" presId="urn:microsoft.com/office/officeart/2005/8/layout/hProcess7"/>
    <dgm:cxn modelId="{82460248-F705-4CCE-9F5A-9FCA793B7583}" srcId="{CAB55E80-5347-46B1-B223-49D3AC925E82}" destId="{699430E7-57B1-4FA7-BAE2-0D03167C1DED}" srcOrd="0" destOrd="0" parTransId="{0EC5E47A-D79D-4B1C-8A04-73E70BC2A660}" sibTransId="{56F21588-1DBD-4DDE-A911-570EC29C1FBB}"/>
    <dgm:cxn modelId="{A49B0CFD-C261-4500-B362-711A54E21648}" type="presOf" srcId="{F48A486E-924F-4960-87AE-703D59099A04}" destId="{E00383E6-2D59-4180-A373-9D5D24015477}" srcOrd="0" destOrd="0" presId="urn:microsoft.com/office/officeart/2005/8/layout/hProcess7"/>
    <dgm:cxn modelId="{AFC35618-59FF-42D0-B75D-D290693AB126}" type="presOf" srcId="{12DAA65E-B8E8-4388-89BB-8343D7B0CBF1}" destId="{B5A69B03-8B0C-47CB-839B-A5D8CD2E589E}" srcOrd="1" destOrd="0" presId="urn:microsoft.com/office/officeart/2005/8/layout/hProcess7"/>
    <dgm:cxn modelId="{B974EF69-1D5D-4C16-AD92-A084E5CE62F7}" srcId="{C6B0E164-6A92-4DE8-B1FB-8ABACB9C2742}" destId="{12DAA65E-B8E8-4388-89BB-8343D7B0CBF1}" srcOrd="3" destOrd="0" parTransId="{914693FA-586A-4F98-A2F2-054FE05435AA}" sibTransId="{1FF2DE9D-A3CF-4ACA-B661-906C85FD5C49}"/>
    <dgm:cxn modelId="{4C27B541-7006-402F-840B-127FA08073F4}" type="presOf" srcId="{8ABEFA31-78D9-433B-B97D-656AD6B16184}" destId="{2A0F8FF3-CAD0-4796-BF93-AFC0AE2B2A58}" srcOrd="0" destOrd="2" presId="urn:microsoft.com/office/officeart/2005/8/layout/hProcess7"/>
    <dgm:cxn modelId="{9791EC66-B84D-4A70-9423-0AFD1F8FCB25}" type="presOf" srcId="{CAB55E80-5347-46B1-B223-49D3AC925E82}" destId="{E490A35F-E420-48C4-82F2-3B6C21DDDF58}" srcOrd="1" destOrd="0" presId="urn:microsoft.com/office/officeart/2005/8/layout/hProcess7"/>
    <dgm:cxn modelId="{2B696D79-24B9-4815-B9EA-7ACD944CF8E2}" srcId="{7E195415-9116-4C41-8CB8-B72FC2AB92E0}" destId="{95735A97-05C7-4528-85EA-A862246F70F5}" srcOrd="0" destOrd="0" parTransId="{BF613C12-AD2A-4038-8941-0D8F4AA9A7B0}" sibTransId="{467A9AC2-5629-4250-A117-07AD15CAF7E5}"/>
    <dgm:cxn modelId="{73A3291F-6828-4D95-8AEE-03E082678FDE}" srcId="{51A52626-E872-4036-A7B5-48345A772967}" destId="{8ABEFA31-78D9-433B-B97D-656AD6B16184}" srcOrd="2" destOrd="0" parTransId="{7D4D3F45-55F7-4FDE-85CB-5100B186A5FF}" sibTransId="{43D68823-3ACC-4A03-980C-90804437C9BB}"/>
    <dgm:cxn modelId="{440BC2E1-128E-4066-9E90-207939334CBC}" type="presOf" srcId="{8699EAEF-5375-44DD-AD05-A59B3A140796}" destId="{D3C1D35F-9E83-4CED-850C-3A557386CBE4}" srcOrd="0" destOrd="0" presId="urn:microsoft.com/office/officeart/2005/8/layout/hProcess7"/>
    <dgm:cxn modelId="{E1A4CA7F-FCC2-41CE-97F3-F38A30255D1E}" srcId="{C6B0E164-6A92-4DE8-B1FB-8ABACB9C2742}" destId="{7E195415-9116-4C41-8CB8-B72FC2AB92E0}" srcOrd="1" destOrd="0" parTransId="{41C67CEF-D0A5-408A-B2C4-F600C9F2C5B1}" sibTransId="{07AC9E67-3C70-413A-9223-0BBAEBA3CFAD}"/>
    <dgm:cxn modelId="{9F45606C-8BD5-4A7F-B9B1-DB29EDDB21DA}" srcId="{12DAA65E-B8E8-4388-89BB-8343D7B0CBF1}" destId="{6DA3D636-F4B9-408F-B739-A07CE83C75E8}" srcOrd="2" destOrd="0" parTransId="{F4CFD4D1-2F63-4E64-A79E-1035F3868AFD}" sibTransId="{0EA56B55-D1E4-4460-8D3C-89F0245D92F3}"/>
    <dgm:cxn modelId="{91A7E6B2-DC70-401A-B729-96C11DCF540C}" type="presOf" srcId="{51A52626-E872-4036-A7B5-48345A772967}" destId="{86E8DB2D-056A-4F08-AC03-2E9F46EAE4EE}" srcOrd="1" destOrd="0" presId="urn:microsoft.com/office/officeart/2005/8/layout/hProcess7"/>
    <dgm:cxn modelId="{26651C90-47EB-4319-913B-4B305BA4C518}" type="presOf" srcId="{FD5B4592-657A-4AC6-A00E-3508E4013124}" destId="{2A0F8FF3-CAD0-4796-BF93-AFC0AE2B2A58}" srcOrd="0" destOrd="1" presId="urn:microsoft.com/office/officeart/2005/8/layout/hProcess7"/>
    <dgm:cxn modelId="{AB20F87E-1985-41A4-A7CE-D1C3C0BE1C50}" type="presOf" srcId="{7E195415-9116-4C41-8CB8-B72FC2AB92E0}" destId="{8F5E3712-3120-41CB-8CD6-1ED4AAD5D00E}" srcOrd="0" destOrd="0" presId="urn:microsoft.com/office/officeart/2005/8/layout/hProcess7"/>
    <dgm:cxn modelId="{0DDB9201-00BD-4EFD-A764-8C744BFB6E5E}" srcId="{C6B0E164-6A92-4DE8-B1FB-8ABACB9C2742}" destId="{51A52626-E872-4036-A7B5-48345A772967}" srcOrd="4" destOrd="0" parTransId="{F09EEB59-3248-4D49-AD12-905DA5D2527B}" sibTransId="{ED04C5F6-FC46-43D7-987E-5365A7EFB462}"/>
    <dgm:cxn modelId="{AC9FC916-5DC6-467F-907B-51EC93421B42}" srcId="{7E195415-9116-4C41-8CB8-B72FC2AB92E0}" destId="{CB86F3B7-FB3F-412E-8136-F0D70FBF5B68}" srcOrd="2" destOrd="0" parTransId="{3B992659-3306-4324-9E27-8296E256FF42}" sibTransId="{C9FC247A-53F6-4281-AF12-89A64FA306BE}"/>
    <dgm:cxn modelId="{24C2CAE7-5340-45B8-93CC-C2E5707E4229}" srcId="{C6B0E164-6A92-4DE8-B1FB-8ABACB9C2742}" destId="{8DC2F6A1-7756-4081-8641-90D67307CF11}" srcOrd="5" destOrd="0" parTransId="{F01E9277-5F4A-4548-BE8B-F450BE84B481}" sibTransId="{89FC11B6-6EE1-4759-AC3C-62AA0A0E3B80}"/>
    <dgm:cxn modelId="{72F6E41D-3153-419F-BB62-FC535D28C11F}" type="presParOf" srcId="{D215BE12-27CC-4260-B661-4A20B518DD47}" destId="{2CDC29BE-C0BB-4A95-A37C-A633101F5BA7}" srcOrd="0" destOrd="0" presId="urn:microsoft.com/office/officeart/2005/8/layout/hProcess7"/>
    <dgm:cxn modelId="{3000A10D-782E-4F3E-95C2-CE6885CD14A4}" type="presParOf" srcId="{2CDC29BE-C0BB-4A95-A37C-A633101F5BA7}" destId="{E00383E6-2D59-4180-A373-9D5D24015477}" srcOrd="0" destOrd="0" presId="urn:microsoft.com/office/officeart/2005/8/layout/hProcess7"/>
    <dgm:cxn modelId="{5989F3B9-8D6C-48E3-8A89-71835391A723}" type="presParOf" srcId="{2CDC29BE-C0BB-4A95-A37C-A633101F5BA7}" destId="{FEFA49E1-4185-4574-8BB4-CD3CE62E0574}" srcOrd="1" destOrd="0" presId="urn:microsoft.com/office/officeart/2005/8/layout/hProcess7"/>
    <dgm:cxn modelId="{6D663B8B-5AA9-43E9-9267-F54ABB6E0F85}" type="presParOf" srcId="{D215BE12-27CC-4260-B661-4A20B518DD47}" destId="{7ADBA487-A17B-4965-B8E2-75037897D85F}" srcOrd="1" destOrd="0" presId="urn:microsoft.com/office/officeart/2005/8/layout/hProcess7"/>
    <dgm:cxn modelId="{9D5F33B8-21E3-4BB8-9C32-B7BD7EA8CF50}" type="presParOf" srcId="{D215BE12-27CC-4260-B661-4A20B518DD47}" destId="{0AF510C2-7D32-448A-923A-76C639F31269}" srcOrd="2" destOrd="0" presId="urn:microsoft.com/office/officeart/2005/8/layout/hProcess7"/>
    <dgm:cxn modelId="{965B98E5-E7F1-4573-B570-CFC4816AD43C}" type="presParOf" srcId="{0AF510C2-7D32-448A-923A-76C639F31269}" destId="{6EA60549-DE2D-4F8D-B7A7-199BDCFCE91E}" srcOrd="0" destOrd="0" presId="urn:microsoft.com/office/officeart/2005/8/layout/hProcess7"/>
    <dgm:cxn modelId="{2A7FF5AE-483A-4CA4-AACE-B7DCBD531080}" type="presParOf" srcId="{0AF510C2-7D32-448A-923A-76C639F31269}" destId="{7629B6BB-E54E-49DD-B9FB-DEA05389AD47}" srcOrd="1" destOrd="0" presId="urn:microsoft.com/office/officeart/2005/8/layout/hProcess7"/>
    <dgm:cxn modelId="{AE6B75BE-8D00-45E5-A816-027B6A5BE2C8}" type="presParOf" srcId="{0AF510C2-7D32-448A-923A-76C639F31269}" destId="{3F64CD53-E396-41D1-807F-B35AFF4E3B08}" srcOrd="2" destOrd="0" presId="urn:microsoft.com/office/officeart/2005/8/layout/hProcess7"/>
    <dgm:cxn modelId="{19EE2EA9-8B50-4904-A37B-761B2EC1B3D7}" type="presParOf" srcId="{D215BE12-27CC-4260-B661-4A20B518DD47}" destId="{81E287E0-48D9-4BEB-8B69-4CDCC4989FA4}" srcOrd="3" destOrd="0" presId="urn:microsoft.com/office/officeart/2005/8/layout/hProcess7"/>
    <dgm:cxn modelId="{CCB7CE99-D504-45D2-8D1E-9BE9A187383A}" type="presParOf" srcId="{D215BE12-27CC-4260-B661-4A20B518DD47}" destId="{95DAC455-AE3F-46ED-AC41-7929A8240ACC}" srcOrd="4" destOrd="0" presId="urn:microsoft.com/office/officeart/2005/8/layout/hProcess7"/>
    <dgm:cxn modelId="{0AACBE70-9E7A-4B18-A571-9D5635868C3E}" type="presParOf" srcId="{95DAC455-AE3F-46ED-AC41-7929A8240ACC}" destId="{8F5E3712-3120-41CB-8CD6-1ED4AAD5D00E}" srcOrd="0" destOrd="0" presId="urn:microsoft.com/office/officeart/2005/8/layout/hProcess7"/>
    <dgm:cxn modelId="{34870EF3-B068-4058-AAAE-2476C49E4D8D}" type="presParOf" srcId="{95DAC455-AE3F-46ED-AC41-7929A8240ACC}" destId="{51A0D8CB-247D-4059-A8DD-767E52C51D6B}" srcOrd="1" destOrd="0" presId="urn:microsoft.com/office/officeart/2005/8/layout/hProcess7"/>
    <dgm:cxn modelId="{B555B0E3-7421-46E1-99D9-9056E6FE2D20}" type="presParOf" srcId="{95DAC455-AE3F-46ED-AC41-7929A8240ACC}" destId="{74225288-FD8F-4BD7-9E24-BAB36B98641D}" srcOrd="2" destOrd="0" presId="urn:microsoft.com/office/officeart/2005/8/layout/hProcess7"/>
    <dgm:cxn modelId="{C7B56821-80D4-4BF4-9DAA-D405B7A9AAE1}" type="presParOf" srcId="{D215BE12-27CC-4260-B661-4A20B518DD47}" destId="{DFD90D51-B837-414F-86C6-D9699178A77E}" srcOrd="5" destOrd="0" presId="urn:microsoft.com/office/officeart/2005/8/layout/hProcess7"/>
    <dgm:cxn modelId="{07899FF2-B63C-4C42-AFC6-25C3C0A45DFE}" type="presParOf" srcId="{D215BE12-27CC-4260-B661-4A20B518DD47}" destId="{CF938162-2E2F-40A7-BE13-977B1AFB15CF}" srcOrd="6" destOrd="0" presId="urn:microsoft.com/office/officeart/2005/8/layout/hProcess7"/>
    <dgm:cxn modelId="{62F9A04D-A2BD-4B9F-8CBE-4E99D5A7E3C4}" type="presParOf" srcId="{CF938162-2E2F-40A7-BE13-977B1AFB15CF}" destId="{CA6C5CD8-42FE-4D63-9887-64BDF7AB7505}" srcOrd="0" destOrd="0" presId="urn:microsoft.com/office/officeart/2005/8/layout/hProcess7"/>
    <dgm:cxn modelId="{E6C84A6B-FACD-4BD0-BA29-C5AEDE177203}" type="presParOf" srcId="{CF938162-2E2F-40A7-BE13-977B1AFB15CF}" destId="{C601638A-A9CE-4978-9176-A75A7D56ABE1}" srcOrd="1" destOrd="0" presId="urn:microsoft.com/office/officeart/2005/8/layout/hProcess7"/>
    <dgm:cxn modelId="{B9F90B43-F4C0-4ED3-875E-F4A86136EF9C}" type="presParOf" srcId="{CF938162-2E2F-40A7-BE13-977B1AFB15CF}" destId="{558CFB48-86D3-4906-B687-8FD33F7FBDAD}" srcOrd="2" destOrd="0" presId="urn:microsoft.com/office/officeart/2005/8/layout/hProcess7"/>
    <dgm:cxn modelId="{6FE83C73-7930-4EC3-92E9-FCC9D65C37F7}" type="presParOf" srcId="{D215BE12-27CC-4260-B661-4A20B518DD47}" destId="{B2FF795D-4C33-4CA2-A217-3B1816D2F25C}" srcOrd="7" destOrd="0" presId="urn:microsoft.com/office/officeart/2005/8/layout/hProcess7"/>
    <dgm:cxn modelId="{A1F8DF27-16DE-486F-98EE-B09ABDC03974}" type="presParOf" srcId="{D215BE12-27CC-4260-B661-4A20B518DD47}" destId="{7EF02208-2030-4C26-B73B-DC69BBE59D32}" srcOrd="8" destOrd="0" presId="urn:microsoft.com/office/officeart/2005/8/layout/hProcess7"/>
    <dgm:cxn modelId="{8FB6296B-87EA-4D9C-9DEE-CE43BD01EFA2}" type="presParOf" srcId="{7EF02208-2030-4C26-B73B-DC69BBE59D32}" destId="{BB6C4C80-8C8C-4972-A96D-EDC466696CBD}" srcOrd="0" destOrd="0" presId="urn:microsoft.com/office/officeart/2005/8/layout/hProcess7"/>
    <dgm:cxn modelId="{D3F486B5-480D-4A46-BB50-871C6C8B601D}" type="presParOf" srcId="{7EF02208-2030-4C26-B73B-DC69BBE59D32}" destId="{E490A35F-E420-48C4-82F2-3B6C21DDDF58}" srcOrd="1" destOrd="0" presId="urn:microsoft.com/office/officeart/2005/8/layout/hProcess7"/>
    <dgm:cxn modelId="{34918A7F-70C3-4A75-A312-588E88DFAF53}" type="presParOf" srcId="{7EF02208-2030-4C26-B73B-DC69BBE59D32}" destId="{B92B945C-BEA1-45C2-8A3D-2EC50C5966F4}" srcOrd="2" destOrd="0" presId="urn:microsoft.com/office/officeart/2005/8/layout/hProcess7"/>
    <dgm:cxn modelId="{75962F20-6823-413A-BC6D-513A01076BD8}" type="presParOf" srcId="{D215BE12-27CC-4260-B661-4A20B518DD47}" destId="{B73106FD-0E41-4FB3-AB60-00667B00C6C6}" srcOrd="9" destOrd="0" presId="urn:microsoft.com/office/officeart/2005/8/layout/hProcess7"/>
    <dgm:cxn modelId="{DF8C3D99-9745-4E08-BC2A-2B5284FAD910}" type="presParOf" srcId="{D215BE12-27CC-4260-B661-4A20B518DD47}" destId="{C84BEFE7-0DF8-408C-9E95-CD6D43FC3808}" srcOrd="10" destOrd="0" presId="urn:microsoft.com/office/officeart/2005/8/layout/hProcess7"/>
    <dgm:cxn modelId="{2FDD9571-31FE-4ABF-A9CC-21225D980A61}" type="presParOf" srcId="{C84BEFE7-0DF8-408C-9E95-CD6D43FC3808}" destId="{A45D705A-EADE-4EBE-B3FE-C92D6070EAB7}" srcOrd="0" destOrd="0" presId="urn:microsoft.com/office/officeart/2005/8/layout/hProcess7"/>
    <dgm:cxn modelId="{0B268D57-FC12-4C73-8635-20F6B364E529}" type="presParOf" srcId="{C84BEFE7-0DF8-408C-9E95-CD6D43FC3808}" destId="{7BF7FC0C-1287-4F81-9506-5A340C27EDA8}" srcOrd="1" destOrd="0" presId="urn:microsoft.com/office/officeart/2005/8/layout/hProcess7"/>
    <dgm:cxn modelId="{F085E528-2A20-4978-AFC4-FE9329A0A5D4}" type="presParOf" srcId="{C84BEFE7-0DF8-408C-9E95-CD6D43FC3808}" destId="{7F357A30-BA91-48DC-9E4C-5E1A274CB0EB}" srcOrd="2" destOrd="0" presId="urn:microsoft.com/office/officeart/2005/8/layout/hProcess7"/>
    <dgm:cxn modelId="{33BAA9D0-6D49-4464-9392-D6F9C8A36BF2}" type="presParOf" srcId="{D215BE12-27CC-4260-B661-4A20B518DD47}" destId="{ACEB04A2-14D6-4D41-878D-2C09D80CEB0A}" srcOrd="11" destOrd="0" presId="urn:microsoft.com/office/officeart/2005/8/layout/hProcess7"/>
    <dgm:cxn modelId="{19F0E35F-EEF7-4DE7-8189-C0083FF8CF74}" type="presParOf" srcId="{D215BE12-27CC-4260-B661-4A20B518DD47}" destId="{2BA0FBCA-E525-4747-8170-9AE01B73091A}" srcOrd="12" destOrd="0" presId="urn:microsoft.com/office/officeart/2005/8/layout/hProcess7"/>
    <dgm:cxn modelId="{B1F3ED19-171A-4122-9239-95B387A4F0BB}" type="presParOf" srcId="{2BA0FBCA-E525-4747-8170-9AE01B73091A}" destId="{A67299AE-7C01-4B0F-B5D8-161B4313BC4A}" srcOrd="0" destOrd="0" presId="urn:microsoft.com/office/officeart/2005/8/layout/hProcess7"/>
    <dgm:cxn modelId="{F3A1F2AD-A6A9-4F62-B628-98EA93D7BA83}" type="presParOf" srcId="{2BA0FBCA-E525-4747-8170-9AE01B73091A}" destId="{B5A69B03-8B0C-47CB-839B-A5D8CD2E589E}" srcOrd="1" destOrd="0" presId="urn:microsoft.com/office/officeart/2005/8/layout/hProcess7"/>
    <dgm:cxn modelId="{31F799C0-BFF1-415E-ACF8-0E3DB1E23DA1}" type="presParOf" srcId="{2BA0FBCA-E525-4747-8170-9AE01B73091A}" destId="{23B8AD34-7BD4-427C-A3D2-8B9C970FE989}" srcOrd="2" destOrd="0" presId="urn:microsoft.com/office/officeart/2005/8/layout/hProcess7"/>
    <dgm:cxn modelId="{1A588E03-A7AF-4A3B-B387-620298EFAF45}" type="presParOf" srcId="{D215BE12-27CC-4260-B661-4A20B518DD47}" destId="{409A95D5-8848-44CA-AAA9-7D15487A6391}" srcOrd="13" destOrd="0" presId="urn:microsoft.com/office/officeart/2005/8/layout/hProcess7"/>
    <dgm:cxn modelId="{5803BC0F-8C27-4032-861B-C98EEC059238}" type="presParOf" srcId="{D215BE12-27CC-4260-B661-4A20B518DD47}" destId="{B2D51DDE-5648-4D9E-9708-E10CB0DB758F}" srcOrd="14" destOrd="0" presId="urn:microsoft.com/office/officeart/2005/8/layout/hProcess7"/>
    <dgm:cxn modelId="{FC7A41E0-2F70-4502-BE9E-D08D61BA6BFC}" type="presParOf" srcId="{B2D51DDE-5648-4D9E-9708-E10CB0DB758F}" destId="{A7FC2728-A054-4E2D-A6F6-CD8FC46D4C70}" srcOrd="0" destOrd="0" presId="urn:microsoft.com/office/officeart/2005/8/layout/hProcess7"/>
    <dgm:cxn modelId="{CF75E493-5F67-4AC7-8A79-9D473FE94344}" type="presParOf" srcId="{B2D51DDE-5648-4D9E-9708-E10CB0DB758F}" destId="{A9B9B79D-8510-4BBD-86BF-CFAF4EECF1C5}" srcOrd="1" destOrd="0" presId="urn:microsoft.com/office/officeart/2005/8/layout/hProcess7"/>
    <dgm:cxn modelId="{AA6944BD-0FCF-4057-8E55-CED4A2CFAAA7}" type="presParOf" srcId="{B2D51DDE-5648-4D9E-9708-E10CB0DB758F}" destId="{D19196A8-7514-4ABB-B8D1-B86BAFDDB8A6}" srcOrd="2" destOrd="0" presId="urn:microsoft.com/office/officeart/2005/8/layout/hProcess7"/>
    <dgm:cxn modelId="{20218487-2C17-4F35-9359-70AA1041D42E}" type="presParOf" srcId="{D215BE12-27CC-4260-B661-4A20B518DD47}" destId="{07558BA2-5FD8-4D01-B038-852484D10192}" srcOrd="15" destOrd="0" presId="urn:microsoft.com/office/officeart/2005/8/layout/hProcess7"/>
    <dgm:cxn modelId="{755CC1D7-FFD1-4A1B-B46E-D9FA74261C35}" type="presParOf" srcId="{D215BE12-27CC-4260-B661-4A20B518DD47}" destId="{304C00FB-F577-4EB0-811C-3B4CAC13FE40}" srcOrd="16" destOrd="0" presId="urn:microsoft.com/office/officeart/2005/8/layout/hProcess7"/>
    <dgm:cxn modelId="{3CE101C0-7529-496E-9C43-7D33D56DD084}" type="presParOf" srcId="{304C00FB-F577-4EB0-811C-3B4CAC13FE40}" destId="{FACE9C17-AB8F-4E8B-A727-A511082F6C11}" srcOrd="0" destOrd="0" presId="urn:microsoft.com/office/officeart/2005/8/layout/hProcess7"/>
    <dgm:cxn modelId="{B2DDD408-0BA6-49D8-B4DA-61F6AAE99C4D}" type="presParOf" srcId="{304C00FB-F577-4EB0-811C-3B4CAC13FE40}" destId="{86E8DB2D-056A-4F08-AC03-2E9F46EAE4EE}" srcOrd="1" destOrd="0" presId="urn:microsoft.com/office/officeart/2005/8/layout/hProcess7"/>
    <dgm:cxn modelId="{0577CF0D-EA71-41D5-A458-8D20B949A61F}" type="presParOf" srcId="{304C00FB-F577-4EB0-811C-3B4CAC13FE40}" destId="{2A0F8FF3-CAD0-4796-BF93-AFC0AE2B2A58}" srcOrd="2" destOrd="0" presId="urn:microsoft.com/office/officeart/2005/8/layout/hProcess7"/>
    <dgm:cxn modelId="{37C22B79-3DC9-4941-A4EE-EB90FD411686}" type="presParOf" srcId="{D215BE12-27CC-4260-B661-4A20B518DD47}" destId="{3EC99E65-EB5E-4656-B147-AAC4CD5427F5}" srcOrd="17" destOrd="0" presId="urn:microsoft.com/office/officeart/2005/8/layout/hProcess7"/>
    <dgm:cxn modelId="{7EC9D5DF-F09B-4C12-8598-6DE0BA0F11B4}" type="presParOf" srcId="{D215BE12-27CC-4260-B661-4A20B518DD47}" destId="{79617384-BC6E-4B89-9289-245DE2BBFB3F}" srcOrd="18" destOrd="0" presId="urn:microsoft.com/office/officeart/2005/8/layout/hProcess7"/>
    <dgm:cxn modelId="{8565388B-568D-4AF2-A5CF-8B4BB1AD81BE}" type="presParOf" srcId="{79617384-BC6E-4B89-9289-245DE2BBFB3F}" destId="{E67192B6-EA8D-4480-A243-D9A64A0F8F8D}" srcOrd="0" destOrd="0" presId="urn:microsoft.com/office/officeart/2005/8/layout/hProcess7"/>
    <dgm:cxn modelId="{E2AC66C2-544A-414E-BD02-F279E245B320}" type="presParOf" srcId="{79617384-BC6E-4B89-9289-245DE2BBFB3F}" destId="{CD489588-9108-406D-8158-F01CD17C340C}" srcOrd="1" destOrd="0" presId="urn:microsoft.com/office/officeart/2005/8/layout/hProcess7"/>
    <dgm:cxn modelId="{4B4E42CA-0D44-4B0F-A104-332DF67BD6C2}" type="presParOf" srcId="{79617384-BC6E-4B89-9289-245DE2BBFB3F}" destId="{9B56BD67-5651-4832-A617-2FB1DAAD27AC}" srcOrd="2" destOrd="0" presId="urn:microsoft.com/office/officeart/2005/8/layout/hProcess7"/>
    <dgm:cxn modelId="{82A58F5D-BFDA-438C-82C7-A71A1D57C723}" type="presParOf" srcId="{D215BE12-27CC-4260-B661-4A20B518DD47}" destId="{41AF2173-8737-40EF-B630-AFA6BFBACDA4}" srcOrd="19" destOrd="0" presId="urn:microsoft.com/office/officeart/2005/8/layout/hProcess7"/>
    <dgm:cxn modelId="{802729FD-7490-4062-BB13-A4D59248464A}" type="presParOf" srcId="{D215BE12-27CC-4260-B661-4A20B518DD47}" destId="{176D059A-77C1-44CC-8BF5-DA42078F9B23}" srcOrd="20" destOrd="0" presId="urn:microsoft.com/office/officeart/2005/8/layout/hProcess7"/>
    <dgm:cxn modelId="{25D52540-E71C-4E31-A4A0-F37CE7BA6EE3}" type="presParOf" srcId="{176D059A-77C1-44CC-8BF5-DA42078F9B23}" destId="{12208ED9-15E3-46ED-9065-582A3697C31A}" srcOrd="0" destOrd="0" presId="urn:microsoft.com/office/officeart/2005/8/layout/hProcess7"/>
    <dgm:cxn modelId="{6B40DCFB-E2E6-455B-9A8A-7818E7017C6B}" type="presParOf" srcId="{176D059A-77C1-44CC-8BF5-DA42078F9B23}" destId="{0C86FB3C-637B-4799-B51B-F975E761703E}" srcOrd="1" destOrd="0" presId="urn:microsoft.com/office/officeart/2005/8/layout/hProcess7"/>
    <dgm:cxn modelId="{16D04A4E-72D7-4779-8E9C-E2E98D572081}" type="presParOf" srcId="{176D059A-77C1-44CC-8BF5-DA42078F9B23}" destId="{D3C1D35F-9E83-4CED-850C-3A557386CBE4}" srcOrd="2" destOrd="0" presId="urn:microsoft.com/office/officeart/2005/8/layout/hProcess7"/>
    <dgm:cxn modelId="{6EFFD2B3-3816-4222-8A83-DFB2E3BE5EF2}" type="presParOf" srcId="{D215BE12-27CC-4260-B661-4A20B518DD47}" destId="{02D37627-7EF8-4018-987F-4FF0BE6900DE}" srcOrd="21" destOrd="0" presId="urn:microsoft.com/office/officeart/2005/8/layout/hProcess7"/>
    <dgm:cxn modelId="{C4B2091F-842D-4DDC-9D02-DA42A8770382}" type="presParOf" srcId="{D215BE12-27CC-4260-B661-4A20B518DD47}" destId="{4C0AD437-1E45-4FEE-9368-45FAD408E426}" srcOrd="22" destOrd="0" presId="urn:microsoft.com/office/officeart/2005/8/layout/hProcess7"/>
    <dgm:cxn modelId="{0A8EB630-1059-4F8F-8905-315BFF49D231}" type="presParOf" srcId="{4C0AD437-1E45-4FEE-9368-45FAD408E426}" destId="{774563BF-118D-4429-9470-DCEA026B22B8}" srcOrd="0" destOrd="0" presId="urn:microsoft.com/office/officeart/2005/8/layout/hProcess7"/>
    <dgm:cxn modelId="{EAA700F7-672A-4B09-A0C3-F76E9E6B3ACF}" type="presParOf" srcId="{4C0AD437-1E45-4FEE-9368-45FAD408E426}" destId="{260692BA-6B6D-43AB-8208-303E18F18756}" srcOrd="1" destOrd="0" presId="urn:microsoft.com/office/officeart/2005/8/layout/hProcess7"/>
    <dgm:cxn modelId="{5EA5D3E0-D90D-4174-BC79-C190DA42D4CF}" type="presParOf" srcId="{4C0AD437-1E45-4FEE-9368-45FAD408E426}" destId="{E9C6E85B-E73A-48EB-99F6-02D4232E4EB7}" srcOrd="2" destOrd="0" presId="urn:microsoft.com/office/officeart/2005/8/layout/hProcess7"/>
    <dgm:cxn modelId="{D88C9631-FC6E-4B94-8005-0F39E1BC5DF5}" type="presParOf" srcId="{D215BE12-27CC-4260-B661-4A20B518DD47}" destId="{444C90CB-79A5-428E-9E70-7EE5527F6F7B}" srcOrd="23" destOrd="0" presId="urn:microsoft.com/office/officeart/2005/8/layout/hProcess7"/>
    <dgm:cxn modelId="{07C5A0E2-4B90-4C54-A6CC-B3447643B327}" type="presParOf" srcId="{D215BE12-27CC-4260-B661-4A20B518DD47}" destId="{409144F3-7628-4D55-8614-083C65B9916E}" srcOrd="24" destOrd="0" presId="urn:microsoft.com/office/officeart/2005/8/layout/hProcess7"/>
    <dgm:cxn modelId="{DAFA8DA6-6E98-4509-9E6E-06BBB259D11E}" type="presParOf" srcId="{409144F3-7628-4D55-8614-083C65B9916E}" destId="{A21F23FE-2B15-453A-A43E-0DD3C5A6062A}" srcOrd="0" destOrd="0" presId="urn:microsoft.com/office/officeart/2005/8/layout/hProcess7"/>
    <dgm:cxn modelId="{521219B5-A73C-4EAD-B5F7-00ECCDC39E75}" type="presParOf" srcId="{409144F3-7628-4D55-8614-083C65B9916E}" destId="{15D4097D-9804-4E1C-9FA0-3BECC8C315F2}" srcOrd="1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0383E6-2D59-4180-A373-9D5D24015477}">
      <dsp:nvSpPr>
        <dsp:cNvPr id="0" name=""/>
        <dsp:cNvSpPr/>
      </dsp:nvSpPr>
      <dsp:spPr>
        <a:xfrm>
          <a:off x="538" y="149919"/>
          <a:ext cx="849306" cy="130988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atin typeface="Segoe UI" pitchFamily="34" charset="0"/>
              <a:ea typeface="Segoe UI" pitchFamily="34" charset="0"/>
              <a:cs typeface="Segoe UI" pitchFamily="34" charset="0"/>
            </a:rPr>
            <a:t>Negociação</a:t>
          </a:r>
        </a:p>
      </dsp:txBody>
      <dsp:txXfrm rot="16200000">
        <a:off x="-451583" y="602042"/>
        <a:ext cx="1074105" cy="169861"/>
      </dsp:txXfrm>
    </dsp:sp>
    <dsp:sp modelId="{8F5E3712-3120-41CB-8CD6-1ED4AAD5D00E}">
      <dsp:nvSpPr>
        <dsp:cNvPr id="0" name=""/>
        <dsp:cNvSpPr/>
      </dsp:nvSpPr>
      <dsp:spPr>
        <a:xfrm>
          <a:off x="879570" y="149919"/>
          <a:ext cx="849306" cy="130988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6667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6667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atin typeface="Segoe UI" pitchFamily="34" charset="0"/>
              <a:ea typeface="Segoe UI" pitchFamily="34" charset="0"/>
              <a:cs typeface="Segoe UI" pitchFamily="34" charset="0"/>
            </a:rPr>
            <a:t>Planejamento</a:t>
          </a:r>
        </a:p>
      </dsp:txBody>
      <dsp:txXfrm rot="16200000">
        <a:off x="427448" y="602042"/>
        <a:ext cx="1074105" cy="169861"/>
      </dsp:txXfrm>
    </dsp:sp>
    <dsp:sp modelId="{7629B6BB-E54E-49DD-B9FB-DEA05389AD47}">
      <dsp:nvSpPr>
        <dsp:cNvPr id="0" name=""/>
        <dsp:cNvSpPr/>
      </dsp:nvSpPr>
      <dsp:spPr>
        <a:xfrm rot="5400000">
          <a:off x="808902" y="960217"/>
          <a:ext cx="149827" cy="12739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4225288-FD8F-4BD7-9E24-BAB36B98641D}">
      <dsp:nvSpPr>
        <dsp:cNvPr id="0" name=""/>
        <dsp:cNvSpPr/>
      </dsp:nvSpPr>
      <dsp:spPr>
        <a:xfrm>
          <a:off x="1049431" y="149919"/>
          <a:ext cx="632733" cy="1309885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24003" rIns="0" bIns="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>
              <a:latin typeface="Segoe UI" pitchFamily="34" charset="0"/>
              <a:ea typeface="Segoe UI" pitchFamily="34" charset="0"/>
              <a:cs typeface="Segoe UI" pitchFamily="34" charset="0"/>
            </a:rPr>
            <a:t>Avaliação Inicial e Planejamento de Atividades</a:t>
          </a: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>
            <a:latin typeface="Segoe UI" pitchFamily="34" charset="0"/>
            <a:ea typeface="Segoe UI" pitchFamily="34" charset="0"/>
            <a:cs typeface="Segoe UI" pitchFamily="34" charset="0"/>
          </a:endParaRP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>
              <a:latin typeface="Segoe UI" pitchFamily="34" charset="0"/>
              <a:ea typeface="Segoe UI" pitchFamily="34" charset="0"/>
              <a:cs typeface="Segoe UI" pitchFamily="34" charset="0"/>
            </a:rPr>
            <a:t>Criação dos Cronogramas de Atividades e Alocação de Recursos</a:t>
          </a:r>
        </a:p>
      </dsp:txBody>
      <dsp:txXfrm>
        <a:off x="1049431" y="149919"/>
        <a:ext cx="632733" cy="1309885"/>
      </dsp:txXfrm>
    </dsp:sp>
    <dsp:sp modelId="{BB6C4C80-8C8C-4972-A96D-EDC466696CBD}">
      <dsp:nvSpPr>
        <dsp:cNvPr id="0" name=""/>
        <dsp:cNvSpPr/>
      </dsp:nvSpPr>
      <dsp:spPr>
        <a:xfrm>
          <a:off x="1758602" y="149919"/>
          <a:ext cx="849306" cy="130988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13333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13333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1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atin typeface="Segoe UI" pitchFamily="34" charset="0"/>
              <a:ea typeface="Segoe UI" pitchFamily="34" charset="0"/>
              <a:cs typeface="Segoe UI" pitchFamily="34" charset="0"/>
            </a:rPr>
            <a:t>Elaboração</a:t>
          </a:r>
        </a:p>
      </dsp:txBody>
      <dsp:txXfrm rot="16200000">
        <a:off x="1306480" y="602042"/>
        <a:ext cx="1074105" cy="169861"/>
      </dsp:txXfrm>
    </dsp:sp>
    <dsp:sp modelId="{C601638A-A9CE-4978-9176-A75A7D56ABE1}">
      <dsp:nvSpPr>
        <dsp:cNvPr id="0" name=""/>
        <dsp:cNvSpPr/>
      </dsp:nvSpPr>
      <dsp:spPr>
        <a:xfrm rot="5400000">
          <a:off x="1687934" y="960217"/>
          <a:ext cx="149827" cy="12739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-8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B92B945C-BEA1-45C2-8A3D-2EC50C5966F4}">
      <dsp:nvSpPr>
        <dsp:cNvPr id="0" name=""/>
        <dsp:cNvSpPr/>
      </dsp:nvSpPr>
      <dsp:spPr>
        <a:xfrm>
          <a:off x="1928463" y="149919"/>
          <a:ext cx="632733" cy="1309885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24003" rIns="0" bIns="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>
              <a:latin typeface="Segoe UI" pitchFamily="34" charset="0"/>
              <a:ea typeface="Segoe UI" pitchFamily="34" charset="0"/>
              <a:cs typeface="Segoe UI" pitchFamily="34" charset="0"/>
            </a:rPr>
            <a:t>Elaboração dos Documentos com as Especificações do Projeto</a:t>
          </a:r>
        </a:p>
      </dsp:txBody>
      <dsp:txXfrm>
        <a:off x="1928463" y="149919"/>
        <a:ext cx="632733" cy="1309885"/>
      </dsp:txXfrm>
    </dsp:sp>
    <dsp:sp modelId="{A67299AE-7C01-4B0F-B5D8-161B4313BC4A}">
      <dsp:nvSpPr>
        <dsp:cNvPr id="0" name=""/>
        <dsp:cNvSpPr/>
      </dsp:nvSpPr>
      <dsp:spPr>
        <a:xfrm>
          <a:off x="2637634" y="149919"/>
          <a:ext cx="849306" cy="130988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0000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20000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atin typeface="Segoe UI" pitchFamily="34" charset="0"/>
              <a:ea typeface="Segoe UI" pitchFamily="34" charset="0"/>
              <a:cs typeface="Segoe UI" pitchFamily="34" charset="0"/>
            </a:rPr>
            <a:t>Construção</a:t>
          </a:r>
        </a:p>
      </dsp:txBody>
      <dsp:txXfrm rot="16200000">
        <a:off x="2185512" y="602042"/>
        <a:ext cx="1074105" cy="169861"/>
      </dsp:txXfrm>
    </dsp:sp>
    <dsp:sp modelId="{7BF7FC0C-1287-4F81-9506-5A340C27EDA8}">
      <dsp:nvSpPr>
        <dsp:cNvPr id="0" name=""/>
        <dsp:cNvSpPr/>
      </dsp:nvSpPr>
      <dsp:spPr>
        <a:xfrm rot="5400000">
          <a:off x="2566966" y="960217"/>
          <a:ext cx="149827" cy="12739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-16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23B8AD34-7BD4-427C-A3D2-8B9C970FE989}">
      <dsp:nvSpPr>
        <dsp:cNvPr id="0" name=""/>
        <dsp:cNvSpPr/>
      </dsp:nvSpPr>
      <dsp:spPr>
        <a:xfrm>
          <a:off x="2807495" y="149919"/>
          <a:ext cx="632733" cy="1309885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24003" rIns="0" bIns="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0" kern="1200">
              <a:latin typeface="Segoe UI" pitchFamily="34" charset="0"/>
              <a:ea typeface="Segoe UI" pitchFamily="34" charset="0"/>
              <a:cs typeface="Segoe UI" pitchFamily="34" charset="0"/>
            </a:rPr>
            <a:t>Codificação</a:t>
          </a: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0" kern="1200">
              <a:latin typeface="Segoe UI" pitchFamily="34" charset="0"/>
              <a:ea typeface="Segoe UI" pitchFamily="34" charset="0"/>
              <a:cs typeface="Segoe UI" pitchFamily="34" charset="0"/>
            </a:rPr>
            <a:t>Testes</a:t>
          </a:r>
        </a:p>
      </dsp:txBody>
      <dsp:txXfrm>
        <a:off x="2807495" y="149919"/>
        <a:ext cx="632733" cy="1309885"/>
      </dsp:txXfrm>
    </dsp:sp>
    <dsp:sp modelId="{FACE9C17-AB8F-4E8B-A727-A511082F6C11}">
      <dsp:nvSpPr>
        <dsp:cNvPr id="0" name=""/>
        <dsp:cNvSpPr/>
      </dsp:nvSpPr>
      <dsp:spPr>
        <a:xfrm>
          <a:off x="3516666" y="149919"/>
          <a:ext cx="849306" cy="130988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6667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26667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atin typeface="Segoe UI" pitchFamily="34" charset="0"/>
              <a:ea typeface="Segoe UI" pitchFamily="34" charset="0"/>
              <a:cs typeface="Segoe UI" pitchFamily="34" charset="0"/>
            </a:rPr>
            <a:t>Transição</a:t>
          </a:r>
        </a:p>
      </dsp:txBody>
      <dsp:txXfrm rot="16200000">
        <a:off x="3064544" y="602042"/>
        <a:ext cx="1074105" cy="169861"/>
      </dsp:txXfrm>
    </dsp:sp>
    <dsp:sp modelId="{A9B9B79D-8510-4BBD-86BF-CFAF4EECF1C5}">
      <dsp:nvSpPr>
        <dsp:cNvPr id="0" name=""/>
        <dsp:cNvSpPr/>
      </dsp:nvSpPr>
      <dsp:spPr>
        <a:xfrm rot="5400000">
          <a:off x="3445998" y="960217"/>
          <a:ext cx="149827" cy="12739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-24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2A0F8FF3-CAD0-4796-BF93-AFC0AE2B2A58}">
      <dsp:nvSpPr>
        <dsp:cNvPr id="0" name=""/>
        <dsp:cNvSpPr/>
      </dsp:nvSpPr>
      <dsp:spPr>
        <a:xfrm>
          <a:off x="3686527" y="149919"/>
          <a:ext cx="632733" cy="1309885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24003" rIns="0" bIns="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0" kern="1200">
              <a:latin typeface="Segoe UI" pitchFamily="34" charset="0"/>
              <a:ea typeface="Segoe UI" pitchFamily="34" charset="0"/>
              <a:cs typeface="Segoe UI" pitchFamily="34" charset="0"/>
            </a:rPr>
            <a:t>Homologação da Aplicação</a:t>
          </a: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0" kern="1200">
              <a:latin typeface="Segoe UI" pitchFamily="34" charset="0"/>
              <a:ea typeface="Segoe UI" pitchFamily="34" charset="0"/>
              <a:cs typeface="Segoe UI" pitchFamily="34" charset="0"/>
            </a:rPr>
            <a:t>Implantação</a:t>
          </a:r>
        </a:p>
      </dsp:txBody>
      <dsp:txXfrm>
        <a:off x="3686527" y="149919"/>
        <a:ext cx="632733" cy="1309885"/>
      </dsp:txXfrm>
    </dsp:sp>
    <dsp:sp modelId="{12208ED9-15E3-46ED-9065-582A3697C31A}">
      <dsp:nvSpPr>
        <dsp:cNvPr id="0" name=""/>
        <dsp:cNvSpPr/>
      </dsp:nvSpPr>
      <dsp:spPr>
        <a:xfrm>
          <a:off x="4395698" y="149919"/>
          <a:ext cx="849306" cy="130988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33333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33333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3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atin typeface="Segoe UI" pitchFamily="34" charset="0"/>
              <a:ea typeface="Segoe UI" pitchFamily="34" charset="0"/>
              <a:cs typeface="Segoe UI" pitchFamily="34" charset="0"/>
            </a:rPr>
            <a:t>Encerramento</a:t>
          </a:r>
        </a:p>
      </dsp:txBody>
      <dsp:txXfrm rot="16200000">
        <a:off x="3943576" y="602042"/>
        <a:ext cx="1074105" cy="169861"/>
      </dsp:txXfrm>
    </dsp:sp>
    <dsp:sp modelId="{CD489588-9108-406D-8158-F01CD17C340C}">
      <dsp:nvSpPr>
        <dsp:cNvPr id="0" name=""/>
        <dsp:cNvSpPr/>
      </dsp:nvSpPr>
      <dsp:spPr>
        <a:xfrm rot="5400000">
          <a:off x="4325030" y="960217"/>
          <a:ext cx="149827" cy="12739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-32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D3C1D35F-9E83-4CED-850C-3A557386CBE4}">
      <dsp:nvSpPr>
        <dsp:cNvPr id="0" name=""/>
        <dsp:cNvSpPr/>
      </dsp:nvSpPr>
      <dsp:spPr>
        <a:xfrm>
          <a:off x="4565559" y="149919"/>
          <a:ext cx="632733" cy="1309885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24003" rIns="0" bIns="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0" kern="1200">
              <a:latin typeface="Segoe UI" pitchFamily="34" charset="0"/>
              <a:ea typeface="Segoe UI" pitchFamily="34" charset="0"/>
              <a:cs typeface="Segoe UI" pitchFamily="34" charset="0"/>
            </a:rPr>
            <a:t>Reunião de Encerramento do Projeto</a:t>
          </a:r>
        </a:p>
      </dsp:txBody>
      <dsp:txXfrm>
        <a:off x="4565559" y="149919"/>
        <a:ext cx="632733" cy="1309885"/>
      </dsp:txXfrm>
    </dsp:sp>
    <dsp:sp modelId="{A21F23FE-2B15-453A-A43E-0DD3C5A6062A}">
      <dsp:nvSpPr>
        <dsp:cNvPr id="0" name=""/>
        <dsp:cNvSpPr/>
      </dsp:nvSpPr>
      <dsp:spPr>
        <a:xfrm>
          <a:off x="5274730" y="149919"/>
          <a:ext cx="849306" cy="1309885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40000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40000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4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atin typeface="Segoe UI" pitchFamily="34" charset="0"/>
              <a:ea typeface="Segoe UI" pitchFamily="34" charset="0"/>
              <a:cs typeface="Segoe UI" pitchFamily="34" charset="0"/>
            </a:rPr>
            <a:t>Garantia</a:t>
          </a:r>
        </a:p>
      </dsp:txBody>
      <dsp:txXfrm rot="16200000">
        <a:off x="4822608" y="602042"/>
        <a:ext cx="1074105" cy="169861"/>
      </dsp:txXfrm>
    </dsp:sp>
    <dsp:sp modelId="{260692BA-6B6D-43AB-8208-303E18F18756}">
      <dsp:nvSpPr>
        <dsp:cNvPr id="0" name=""/>
        <dsp:cNvSpPr/>
      </dsp:nvSpPr>
      <dsp:spPr>
        <a:xfrm rot="5400000">
          <a:off x="5204063" y="960217"/>
          <a:ext cx="149827" cy="12739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2FEC67017746FFB6EF0BFCE4374D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E76EBB-CBE8-4572-A7E8-9921D90ED3B4}"/>
      </w:docPartPr>
      <w:docPartBody>
        <w:p w:rsidR="00C11D11" w:rsidRDefault="00E13930">
          <w:pPr>
            <w:pStyle w:val="4B2FEC67017746FFB6EF0BFCE4374D68"/>
          </w:pPr>
          <w:r w:rsidRPr="00BA6C21">
            <w:rPr>
              <w:rStyle w:val="TextodoEspaoReservado"/>
            </w:rPr>
            <w:t>[Assunto]</w:t>
          </w:r>
        </w:p>
      </w:docPartBody>
    </w:docPart>
    <w:docPart>
      <w:docPartPr>
        <w:name w:val="5C48C9DB9257482FB4A862D85634D8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79A22F-911E-4501-A8A1-D6C0A5C402D6}"/>
      </w:docPartPr>
      <w:docPartBody>
        <w:p w:rsidR="00C11D11" w:rsidRDefault="00E13930">
          <w:pPr>
            <w:pStyle w:val="5C48C9DB9257482FB4A862D85634D87A"/>
          </w:pPr>
          <w:r w:rsidRPr="00086181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30"/>
    <w:rsid w:val="00350F3B"/>
    <w:rsid w:val="006570B5"/>
    <w:rsid w:val="00C11D11"/>
    <w:rsid w:val="00E13930"/>
    <w:rsid w:val="00E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B2FEC67017746FFB6EF0BFCE4374D68">
    <w:name w:val="4B2FEC67017746FFB6EF0BFCE4374D68"/>
  </w:style>
  <w:style w:type="paragraph" w:customStyle="1" w:styleId="5C48C9DB9257482FB4A862D85634D87A">
    <w:name w:val="5C48C9DB9257482FB4A862D85634D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D6984CEE4D964AA38F66C1551C724C" ma:contentTypeVersion="0" ma:contentTypeDescription="Crie um novo documento." ma:contentTypeScope="" ma:versionID="bc641a76b0d9668542c239e16c9759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FB2D5-C803-4B2A-A263-99D37DE30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1E54-9685-46BE-9ABC-017FE5D19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3E6F30-E349-479C-A090-C885A8C267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A6D777-142E-4CA9-B19D-F020C682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[Cliente] - [Assunto] - Proposta Técnica - Desenvolvimento</Template>
  <TotalTime>0</TotalTime>
  <Pages>12</Pages>
  <Words>2747</Words>
  <Characters>14835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</vt:lpstr>
    </vt:vector>
  </TitlesOfParts>
  <LinksUpToDate>false</LinksUpToDate>
  <CharactersWithSpaces>17547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</dc:title>
  <dc:subject>Frete Imediato</dc:subject>
  <dc:creator/>
  <cp:keywords>proposta técnica; desenvolvimento</cp:keywords>
  <cp:lastModifiedBy/>
  <cp:revision>1</cp:revision>
  <dcterms:created xsi:type="dcterms:W3CDTF">2012-11-09T13:28:00Z</dcterms:created>
  <dcterms:modified xsi:type="dcterms:W3CDTF">2015-03-03T20:10:00Z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Quero Aula</vt:lpwstr>
  </property>
  <property fmtid="{D5CDD505-2E9C-101B-9397-08002B2CF9AE}" pid="3" name="Gerente de Contas">
    <vt:lpwstr>Arthur Juvencio Mendes de Araujo</vt:lpwstr>
  </property>
  <property fmtid="{D5CDD505-2E9C-101B-9397-08002B2CF9AE}" pid="4" name="Contato Cliente">
    <vt:lpwstr>Jeferson</vt:lpwstr>
  </property>
  <property fmtid="{D5CDD505-2E9C-101B-9397-08002B2CF9AE}" pid="5" name="ContentTypeId">
    <vt:lpwstr>0x010100ECD6984CEE4D964AA38F66C1551C724C</vt:lpwstr>
  </property>
  <property fmtid="{D5CDD505-2E9C-101B-9397-08002B2CF9AE}" pid="6" name="Order">
    <vt:r8>40800</vt:r8>
  </property>
  <property fmtid="{D5CDD505-2E9C-101B-9397-08002B2CF9AE}" pid="7" name="Links">
    <vt:lpwstr>&lt;?xml version="1.0" encoding="UTF-8"?&gt;&lt;Result&gt;&lt;NewXML&gt;&lt;PWSLinkDataSet xmlns="http://schemas.microsoft.com/office/project/server/webservices/PWSLinkDataSet/" /&gt;&lt;/NewXML&gt;&lt;ProjectUID&gt;05e2afc6-fd55-48d3-9f2a-9fa372107d9e&lt;/ProjectUID&gt;&lt;OldXML&gt;&lt;PWSLinkDataSet xm</vt:lpwstr>
  </property>
  <property fmtid="{D5CDD505-2E9C-101B-9397-08002B2CF9AE}" pid="8" name="Owner">
    <vt:lpwstr/>
  </property>
  <property fmtid="{D5CDD505-2E9C-101B-9397-08002B2CF9AE}" pid="9" name="_CopySource">
    <vt:lpwstr>http://sparta:8082/PWA/TechResult - MPSBr/Project Documents/GPR e GPP - Gerência de Projeto e Portfólio/MPSBR - GPR - Templates/Modelos propostos dotx/[Cliente] - [Assunto] - Proposta Técnica - Desenvolvimento.dotx</vt:lpwstr>
  </property>
  <property fmtid="{D5CDD505-2E9C-101B-9397-08002B2CF9AE}" pid="10" name="xd_ProgID">
    <vt:lpwstr/>
  </property>
  <property fmtid="{D5CDD505-2E9C-101B-9397-08002B2CF9AE}" pid="11" name="Status">
    <vt:lpwstr>Pronto para Revisão</vt:lpwstr>
  </property>
  <property fmtid="{D5CDD505-2E9C-101B-9397-08002B2CF9AE}" pid="12" name="TemplateUrl">
    <vt:lpwstr/>
  </property>
</Properties>
</file>